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1C8FD" w14:textId="42BA3AB5" w:rsidR="007A2A14" w:rsidRDefault="007A2A14"/>
    <w:sdt>
      <w:sdtPr>
        <w:id w:val="-1257202421"/>
        <w:docPartObj>
          <w:docPartGallery w:val="Cover Pages"/>
          <w:docPartUnique/>
        </w:docPartObj>
      </w:sdtPr>
      <w:sdtContent>
        <w:p w14:paraId="1D12A033" w14:textId="59B11224" w:rsidR="00BC2B0E" w:rsidRDefault="00BC2B0E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511B59" wp14:editId="1392C66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/>
                                  </a:gs>
                                  <a:gs pos="0">
                                    <a:schemeClr val="bg1"/>
                                  </a:gs>
                                  <a:gs pos="100000">
                                    <a:srgbClr val="DC006B"/>
                                  </a:gs>
                                </a:gsLst>
                                <a:lin ang="16200000" scaled="1"/>
                                <a:tileRect/>
                              </a:gra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006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F8C205" w14:textId="4989E3A8" w:rsidR="000B0BBD" w:rsidRDefault="000B0BB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Hofmann Jonny</w:t>
                                  </w:r>
                                </w:p>
                                <w:p w14:paraId="3E37E5CD" w14:textId="5AD784EE" w:rsidR="000B0BBD" w:rsidRPr="00392C3A" w:rsidRDefault="000B0BB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Documentation technique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61DEB1" w14:textId="1A6E8EA5" w:rsidR="000B0BBD" w:rsidRDefault="000B0BBD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Dernière modification 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instrText xml:space="preserve"> TIME \@ "dddd, d MMMM yyyy" </w:instrTex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</w:rPr>
                                    <w:t>mardi, 3 novembre 2020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DA921CB" w14:textId="77777777" w:rsidR="000B0BBD" w:rsidRDefault="000B0BBD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Division Technique du CEJEF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82207F" w14:textId="77777777" w:rsidR="000B0BBD" w:rsidRDefault="000B0BBD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5511B59"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" fillcolor="white [3212]" stroked="f" strokecolor="white" strokeweight="1pt">
                      <v:fill color2="#dc006b" rotate="t" angle="180" colors="0 white;0 white;1 #dc006b" focus="100%" type="gradient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" fillcolor="#dc006b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CF8C205" w14:textId="4989E3A8" w:rsidR="000B0BBD" w:rsidRDefault="000B0BBD">
                            <w:pPr>
                              <w:pStyle w:val="KeinLeerraum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Hofmann Jonny</w:t>
                            </w:r>
                          </w:p>
                          <w:p w14:paraId="3E37E5CD" w14:textId="5AD784EE" w:rsidR="000B0BBD" w:rsidRPr="00392C3A" w:rsidRDefault="000B0BBD">
                            <w:pPr>
                              <w:pStyle w:val="KeinLeerraum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Documentation technique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861DEB1" w14:textId="1A6E8EA5" w:rsidR="000B0BBD" w:rsidRDefault="000B0BBD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Dernière modification : 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TIME \@ "dddd, d MMMM yyyy"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mardi, 3 novembre 2020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DA921CB" w14:textId="77777777" w:rsidR="000B0BBD" w:rsidRDefault="000B0BBD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Division Technique du CEJEF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82207F" w14:textId="77777777" w:rsidR="000B0BBD" w:rsidRDefault="000B0BBD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885A3" w14:textId="77777777" w:rsidR="00BC2B0E" w:rsidRDefault="00BC2B0E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0D12EB0" wp14:editId="73F8D9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0075E66" w14:textId="4BC8E6E0" w:rsidR="000B0BBD" w:rsidRDefault="000B0BB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ILBSYS WPF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0D12EB0" id="Rectangle 16" o:spid="_x0000_s1031" style="position:absolute;left:0;text-align:left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0075E66" w14:textId="4BC8E6E0" w:rsidR="000B0BBD" w:rsidRDefault="000B0BB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ILBSYS WPF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C5A40E" w14:textId="392F46F9" w:rsidR="00E21C6F" w:rsidRDefault="00BC2B0E" w:rsidP="00E21C6F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0" layoutInCell="1" allowOverlap="1" wp14:anchorId="2CB51DC4" wp14:editId="3B43AF76">
                <wp:simplePos x="0" y="0"/>
                <wp:positionH relativeFrom="margin">
                  <wp:posOffset>1965061</wp:posOffset>
                </wp:positionH>
                <wp:positionV relativeFrom="paragraph">
                  <wp:posOffset>1878965</wp:posOffset>
                </wp:positionV>
                <wp:extent cx="3927475" cy="862965"/>
                <wp:effectExtent l="0" t="0" r="0" b="0"/>
                <wp:wrapTight wrapText="bothSides">
                  <wp:wrapPolygon edited="0">
                    <wp:start x="0" y="0"/>
                    <wp:lineTo x="0" y="20980"/>
                    <wp:lineTo x="21478" y="20980"/>
                    <wp:lineTo x="21478" y="0"/>
                    <wp:lineTo x="0" y="0"/>
                  </wp:wrapPolygon>
                </wp:wrapTight>
                <wp:docPr id="1" name="Image 1" descr="C:\Users\hofmjon\Downloads\divtec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ofmjon\Downloads\divtec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7475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  <w14:textOutline w14:w="0" w14:cap="rnd" w14:cmpd="sng" w14:algn="ctr">
            <w14:noFill/>
            <w14:prstDash w14:val="solid"/>
            <w14:bevel/>
          </w14:textOutline>
        </w:rPr>
        <w:id w:val="1562522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EDACB" w14:textId="3681D9E8" w:rsidR="00D23935" w:rsidRPr="00D23935" w:rsidRDefault="00D23935">
          <w:pPr>
            <w:pStyle w:val="Inhaltsverzeichnisberschrift"/>
            <w:rPr>
              <w:b/>
              <w:color w:val="FFFFFF" w:themeColor="background1"/>
            </w:rPr>
          </w:pPr>
          <w:r w:rsidRPr="00D23935">
            <w:rPr>
              <w:b/>
              <w:color w:val="FFFFFF" w:themeColor="background1"/>
              <w:lang w:val="fr-FR"/>
            </w:rPr>
            <w:t>Table des matières</w:t>
          </w:r>
        </w:p>
        <w:p w14:paraId="3F2561FC" w14:textId="6A2043E5" w:rsidR="009D550F" w:rsidRDefault="00D239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5322820" w:history="1">
            <w:r w:rsidR="009D550F" w:rsidRPr="00EF2D43">
              <w:rPr>
                <w:rStyle w:val="Hyperlink"/>
                <w:noProof/>
              </w:rPr>
              <w:t>Introduction</w:t>
            </w:r>
            <w:r w:rsidR="009D550F">
              <w:rPr>
                <w:noProof/>
                <w:webHidden/>
              </w:rPr>
              <w:tab/>
            </w:r>
            <w:r w:rsidR="009D550F">
              <w:rPr>
                <w:noProof/>
                <w:webHidden/>
              </w:rPr>
              <w:fldChar w:fldCharType="begin"/>
            </w:r>
            <w:r w:rsidR="009D550F">
              <w:rPr>
                <w:noProof/>
                <w:webHidden/>
              </w:rPr>
              <w:instrText xml:space="preserve"> PAGEREF _Toc55322820 \h </w:instrText>
            </w:r>
            <w:r w:rsidR="009D550F">
              <w:rPr>
                <w:noProof/>
                <w:webHidden/>
              </w:rPr>
            </w:r>
            <w:r w:rsidR="009D550F">
              <w:rPr>
                <w:noProof/>
                <w:webHidden/>
              </w:rPr>
              <w:fldChar w:fldCharType="separate"/>
            </w:r>
            <w:r w:rsidR="009D550F">
              <w:rPr>
                <w:noProof/>
                <w:webHidden/>
              </w:rPr>
              <w:t>3</w:t>
            </w:r>
            <w:r w:rsidR="009D550F">
              <w:rPr>
                <w:noProof/>
                <w:webHidden/>
              </w:rPr>
              <w:fldChar w:fldCharType="end"/>
            </w:r>
          </w:hyperlink>
        </w:p>
        <w:p w14:paraId="182CDCF0" w14:textId="0992A923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1" w:history="1">
            <w:r w:rsidRPr="00EF2D4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953E" w14:textId="5A04F86E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2" w:history="1">
            <w:r w:rsidRPr="00EF2D4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2BE2" w14:textId="449141E7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3" w:history="1">
            <w:r w:rsidRPr="00EF2D4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7E6D" w14:textId="126031ED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4" w:history="1">
            <w:r w:rsidRPr="00EF2D4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0939" w14:textId="6CE1203F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5" w:history="1">
            <w:r w:rsidRPr="00EF2D4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Esquisse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794A" w14:textId="1DA0307D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6" w:history="1">
            <w:r w:rsidRPr="00EF2D4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04D2" w14:textId="63439012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7" w:history="1">
            <w:r w:rsidRPr="00EF2D4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A636" w14:textId="0F8B8144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8" w:history="1">
            <w:r w:rsidRPr="00EF2D4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28C1" w14:textId="0A6CEDB2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29" w:history="1">
            <w:r w:rsidRPr="00EF2D4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445D" w14:textId="1B1817C7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0" w:history="1">
            <w:r w:rsidRPr="00EF2D4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Classes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6BDE" w14:textId="51E14CD8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1" w:history="1">
            <w:r w:rsidRPr="00EF2D4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F373" w14:textId="4763A149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2" w:history="1">
            <w:r w:rsidRPr="00EF2D43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Variables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4769" w14:textId="21353795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3" w:history="1">
            <w:r w:rsidRPr="00EF2D43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GetAllServers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6FAB" w14:textId="312EECA6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4" w:history="1">
            <w:r w:rsidRPr="00EF2D43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AddServer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DBE0" w14:textId="59A247E3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5" w:history="1">
            <w:r w:rsidRPr="00EF2D43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GetSelectedServerIndex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D14E" w14:textId="606E8528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6" w:history="1">
            <w:r w:rsidRPr="00EF2D43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SetSelectedServerIndex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6844" w14:textId="457311AE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7" w:history="1">
            <w:r w:rsidRPr="00EF2D43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GetSelectedServer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C4C1" w14:textId="37C07513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8" w:history="1">
            <w:r w:rsidRPr="00EF2D43">
              <w:rPr>
                <w:rStyle w:val="Hyperlink"/>
                <w:noProof/>
              </w:rPr>
              <w:t>5.1.7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DeleteServer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07F7" w14:textId="25894348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39" w:history="1">
            <w:r w:rsidRPr="00EF2D43">
              <w:rPr>
                <w:rStyle w:val="Hyperlink"/>
                <w:noProof/>
              </w:rPr>
              <w:t>5.1.8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GetAllHostsAsync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5F21" w14:textId="172C6377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0" w:history="1">
            <w:r w:rsidRPr="00EF2D43">
              <w:rPr>
                <w:rStyle w:val="Hyperlink"/>
                <w:noProof/>
              </w:rPr>
              <w:t>5.1.9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SetCurrentHost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4B01" w14:textId="0597859E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1" w:history="1">
            <w:r w:rsidRPr="00EF2D4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5348" w14:textId="01DA598D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2" w:history="1">
            <w:r w:rsidRPr="00EF2D43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Variables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DCE7" w14:textId="005AE95C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3" w:history="1">
            <w:r w:rsidRPr="00EF2D43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SetCurrentServerAddress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6B8D" w14:textId="3776CEEA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4" w:history="1">
            <w:r w:rsidRPr="00EF2D43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SetCurrentServerName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CDB2" w14:textId="461290BB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5" w:history="1">
            <w:r w:rsidRPr="00EF2D43">
              <w:rPr>
                <w:rStyle w:val="Hyperlink"/>
                <w:noProof/>
              </w:rPr>
              <w:t>5.2.4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SetCurrentHost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1ED3" w14:textId="0A189725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6" w:history="1">
            <w:r w:rsidRPr="00EF2D43">
              <w:rPr>
                <w:rStyle w:val="Hyperlink"/>
                <w:noProof/>
              </w:rPr>
              <w:t>5.2.5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GetRamUsage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537B" w14:textId="417C1527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7" w:history="1">
            <w:r w:rsidRPr="00EF2D43">
              <w:rPr>
                <w:rStyle w:val="Hyperlink"/>
                <w:noProof/>
              </w:rPr>
              <w:t>5.2.6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GetCPUUsage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4C75" w14:textId="27E0FA02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8" w:history="1">
            <w:r w:rsidRPr="00EF2D43">
              <w:rPr>
                <w:rStyle w:val="Hyperlink"/>
                <w:noProof/>
              </w:rPr>
              <w:t>5.2.7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F5E0" w14:textId="36BEF44F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49" w:history="1">
            <w:r w:rsidRPr="00EF2D43">
              <w:rPr>
                <w:rStyle w:val="Hyperlink"/>
                <w:noProof/>
              </w:rPr>
              <w:t>5.2.8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GetCPUUsageAverage24h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7640" w14:textId="2FAA3698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0" w:history="1">
            <w:r w:rsidRPr="00EF2D43">
              <w:rPr>
                <w:rStyle w:val="Hyperlink"/>
                <w:noProof/>
              </w:rPr>
              <w:t>5.2.9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GetRAMUsage24h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7A52" w14:textId="1BB26C03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1" w:history="1">
            <w:r w:rsidRPr="00EF2D43">
              <w:rPr>
                <w:rStyle w:val="Hyperlink"/>
                <w:noProof/>
              </w:rPr>
              <w:t>5.2.10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GetAllHostsAsync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8C68" w14:textId="22C14376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2" w:history="1">
            <w:r w:rsidRPr="00EF2D4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4BED" w14:textId="4C41E51B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3" w:history="1">
            <w:r w:rsidRPr="00EF2D43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Variables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63EB" w14:textId="01689DB6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4" w:history="1">
            <w:r w:rsidRPr="00EF2D43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F746" w14:textId="7029040B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5" w:history="1">
            <w:r w:rsidRPr="00EF2D43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3A05" w14:textId="45CF7AD0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6" w:history="1">
            <w:r w:rsidRPr="00EF2D43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Variables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9E2B" w14:textId="3C17E6AF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7" w:history="1">
            <w:r w:rsidRPr="00EF2D43">
              <w:rPr>
                <w:rStyle w:val="Hyperlink"/>
                <w:noProof/>
              </w:rPr>
              <w:t>5.4.2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B4FC" w14:textId="04A78B57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8" w:history="1">
            <w:r w:rsidRPr="00EF2D43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E776" w14:textId="3CAE483E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59" w:history="1">
            <w:r w:rsidRPr="00EF2D43">
              <w:rPr>
                <w:rStyle w:val="Hyperlink"/>
                <w:noProof/>
              </w:rPr>
              <w:t>5.5.1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7163" w14:textId="3682199A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0" w:history="1">
            <w:r w:rsidRPr="00EF2D43">
              <w:rPr>
                <w:rStyle w:val="Hyperlink"/>
                <w:noProof/>
              </w:rPr>
              <w:t>5.5.2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UpdateHostList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9C6F" w14:textId="57777C05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1" w:history="1">
            <w:r w:rsidRPr="00EF2D43">
              <w:rPr>
                <w:rStyle w:val="Hyperlink"/>
                <w:noProof/>
              </w:rPr>
              <w:t>5.5.3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cbServers_SelectionChanged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3460" w14:textId="44CA00B5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2" w:history="1">
            <w:r w:rsidRPr="00EF2D43">
              <w:rPr>
                <w:rStyle w:val="Hyperlink"/>
                <w:noProof/>
              </w:rPr>
              <w:t>5.5.4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Btn_AddServer_Click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2FD9" w14:textId="42A63B0D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3" w:history="1">
            <w:r w:rsidRPr="00EF2D43">
              <w:rPr>
                <w:rStyle w:val="Hyperlink"/>
                <w:noProof/>
              </w:rPr>
              <w:t>5.5.5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PopulateServerList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841B" w14:textId="55C0008F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4" w:history="1">
            <w:r w:rsidRPr="00EF2D43">
              <w:rPr>
                <w:rStyle w:val="Hyperlink"/>
                <w:noProof/>
              </w:rPr>
              <w:t>5.5.6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UpdateInfoDataGrid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C56B" w14:textId="6D9D013C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5" w:history="1">
            <w:r w:rsidRPr="00EF2D43">
              <w:rPr>
                <w:rStyle w:val="Hyperlink"/>
                <w:noProof/>
              </w:rPr>
              <w:t>5.5.7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Fonction dgHosts_SelectionChanged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69E5" w14:textId="315FD259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6" w:history="1">
            <w:r w:rsidRPr="00EF2D43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4FBB" w14:textId="343C96C2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7" w:history="1">
            <w:r w:rsidRPr="00EF2D43">
              <w:rPr>
                <w:rStyle w:val="Hyperlink"/>
                <w:noProof/>
              </w:rPr>
              <w:t>5.6.1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Variables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9519" w14:textId="5E704EE1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8" w:history="1">
            <w:r w:rsidRPr="00EF2D4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Protocol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A398" w14:textId="69B265A6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69" w:history="1">
            <w:r w:rsidRPr="00EF2D4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Vérification ajout d’un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CAF1" w14:textId="46E8E629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0" w:history="1">
            <w:r w:rsidRPr="00EF2D4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Sélection d’hôte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7FC1" w14:textId="1F014A94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1" w:history="1">
            <w:r w:rsidRPr="00EF2D43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Informations affichées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E0CA" w14:textId="62D94D13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2" w:history="1">
            <w:r w:rsidRPr="00EF2D4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Améliorations envisageables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5869" w14:textId="092A6D0B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3" w:history="1">
            <w:r w:rsidRPr="00EF2D43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825E" w14:textId="22055CEA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4" w:history="1">
            <w:r w:rsidRPr="00EF2D43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Beauté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4243" w14:textId="6CEC8483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5" w:history="1">
            <w:r w:rsidRPr="00EF2D43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Gestion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F6AE" w14:textId="0ECAD6B2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6" w:history="1">
            <w:r w:rsidRPr="00EF2D43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Modification et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5218" w14:textId="649D8242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7" w:history="1">
            <w:r w:rsidRPr="00EF2D43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Sauvegarde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373C" w14:textId="6E3382F9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8" w:history="1">
            <w:r w:rsidRPr="00EF2D43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F4CE" w14:textId="63DE2332" w:rsidR="009D550F" w:rsidRDefault="009D55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79" w:history="1">
            <w:r w:rsidRPr="00EF2D43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4DFD" w14:textId="0C1AE19A" w:rsidR="009D550F" w:rsidRDefault="009D550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80" w:history="1">
            <w:r w:rsidRPr="00EF2D43">
              <w:rPr>
                <w:rStyle w:val="Hyperlink"/>
                <w:noProof/>
              </w:rPr>
              <w:t>7.4.1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Utilisation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C3DF" w14:textId="68A9D6AC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81" w:history="1">
            <w:r w:rsidRPr="00EF2D43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Versionning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F748" w14:textId="3792266F" w:rsidR="009D550F" w:rsidRDefault="009D55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5322882" w:history="1">
            <w:r w:rsidRPr="00EF2D43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EF2D43">
              <w:rPr>
                <w:rStyle w:val="Hyperlink"/>
                <w:noProof/>
              </w:rPr>
              <w:t>Sources et liens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F1F7" w14:textId="47C28AFA" w:rsidR="007443B0" w:rsidRDefault="00D23935">
          <w:r>
            <w:rPr>
              <w:b/>
              <w:bCs/>
              <w:lang w:val="fr-FR"/>
            </w:rPr>
            <w:fldChar w:fldCharType="end"/>
          </w:r>
        </w:p>
      </w:sdtContent>
    </w:sdt>
    <w:p w14:paraId="3325F596" w14:textId="77777777" w:rsidR="00F769C8" w:rsidRDefault="00F769C8">
      <w:r>
        <w:rPr>
          <w:b/>
        </w:rPr>
        <w:br w:type="page"/>
      </w:r>
    </w:p>
    <w:tbl>
      <w:tblPr>
        <w:tblStyle w:val="Tabellenraster"/>
        <w:tblW w:w="18210" w:type="dxa"/>
        <w:tblLook w:val="04A0" w:firstRow="1" w:lastRow="0" w:firstColumn="1" w:lastColumn="0" w:noHBand="0" w:noVBand="1"/>
      </w:tblPr>
      <w:tblGrid>
        <w:gridCol w:w="6663"/>
        <w:gridCol w:w="11547"/>
      </w:tblGrid>
      <w:tr w:rsidR="00D23935" w14:paraId="1212AB8C" w14:textId="32319D4F" w:rsidTr="00DB6926">
        <w:trPr>
          <w:trHeight w:val="866"/>
        </w:trPr>
        <w:tc>
          <w:tcPr>
            <w:tcW w:w="6663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FF1CAC3" w14:textId="5CC8EE88" w:rsidR="00D23935" w:rsidRPr="00D50850" w:rsidRDefault="00F769C8" w:rsidP="00F769C8">
            <w:pPr>
              <w:pStyle w:val="Titel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lastRenderedPageBreak/>
              <w:t>ILBSYS WPF</w:t>
            </w:r>
          </w:p>
        </w:tc>
        <w:tc>
          <w:tcPr>
            <w:tcW w:w="11547" w:type="dxa"/>
            <w:vMerge w:val="restart"/>
            <w:tcBorders>
              <w:top w:val="nil"/>
              <w:left w:val="nil"/>
              <w:right w:val="nil"/>
            </w:tcBorders>
          </w:tcPr>
          <w:p w14:paraId="346CBCD6" w14:textId="53FA96CB" w:rsidR="00D23935" w:rsidRDefault="00F769C8" w:rsidP="00EC425A">
            <w:pPr>
              <w:pStyle w:val="Titel"/>
              <w:rPr>
                <w:sz w:val="68"/>
                <w:szCs w:val="68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1C9A6BF" wp14:editId="090B6C40">
                  <wp:extent cx="1704975" cy="1190492"/>
                  <wp:effectExtent l="0" t="0" r="0" b="0"/>
                  <wp:docPr id="7" name="Image 7" descr="Microsoft WPF Samples | How Not To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oft WPF Samples | How Not To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909" cy="1228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35" w14:paraId="10F4BAD7" w14:textId="4A952F1D" w:rsidTr="00DB6926">
        <w:trPr>
          <w:trHeight w:val="1056"/>
        </w:trPr>
        <w:tc>
          <w:tcPr>
            <w:tcW w:w="6663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4BC4CA" w14:textId="4D2F6E49" w:rsidR="00D23935" w:rsidRDefault="000A6AAD" w:rsidP="00BC2B0E">
            <w:pPr>
              <w:pStyle w:val="Untertitel"/>
            </w:pPr>
            <w:r>
              <w:t xml:space="preserve">Application </w:t>
            </w:r>
            <w:r w:rsidR="00F769C8">
              <w:t>C#</w:t>
            </w:r>
          </w:p>
          <w:p w14:paraId="02C97CA9" w14:textId="77777777" w:rsidR="00D23935" w:rsidRPr="00BC2B0E" w:rsidRDefault="00D23935" w:rsidP="00BC2B0E"/>
          <w:p w14:paraId="06C01BDE" w14:textId="77777777" w:rsidR="00D23935" w:rsidRPr="00EC425A" w:rsidRDefault="00D23935" w:rsidP="00EC425A"/>
        </w:tc>
        <w:tc>
          <w:tcPr>
            <w:tcW w:w="11547" w:type="dxa"/>
            <w:vMerge/>
            <w:tcBorders>
              <w:left w:val="nil"/>
              <w:bottom w:val="nil"/>
              <w:right w:val="nil"/>
            </w:tcBorders>
          </w:tcPr>
          <w:p w14:paraId="583D4F6A" w14:textId="77777777" w:rsidR="00D23935" w:rsidRDefault="00D23935" w:rsidP="00BC2B0E">
            <w:pPr>
              <w:pStyle w:val="Untertitel"/>
            </w:pPr>
          </w:p>
        </w:tc>
      </w:tr>
    </w:tbl>
    <w:p w14:paraId="5EBD4212" w14:textId="5659CF53" w:rsidR="00CB2BE0" w:rsidRDefault="008F44AA" w:rsidP="008F44AA">
      <w:pPr>
        <w:pStyle w:val="berschrift1"/>
        <w:numPr>
          <w:ilvl w:val="0"/>
          <w:numId w:val="0"/>
        </w:numPr>
        <w:ind w:left="432"/>
      </w:pPr>
      <w:bookmarkStart w:id="0" w:name="_Toc55322820"/>
      <w:r>
        <w:t>Introduction</w:t>
      </w:r>
      <w:bookmarkEnd w:id="0"/>
    </w:p>
    <w:p w14:paraId="6E9DBA12" w14:textId="00304017" w:rsidR="007717A5" w:rsidRDefault="00F769C8" w:rsidP="008F44AA">
      <w:r>
        <w:t xml:space="preserve">Dans le cadre du </w:t>
      </w:r>
      <w:r w:rsidR="0056373B">
        <w:t xml:space="preserve">module 4 nous devons réaliser une application utilisant le WPF. </w:t>
      </w:r>
    </w:p>
    <w:p w14:paraId="77AAB44F" w14:textId="0A967929" w:rsidR="00E40842" w:rsidRDefault="000A6AAD" w:rsidP="000A6AAD">
      <w:pPr>
        <w:pStyle w:val="berschrift1"/>
      </w:pPr>
      <w:bookmarkStart w:id="1" w:name="_Toc55322821"/>
      <w:r>
        <w:t>Projet</w:t>
      </w:r>
      <w:bookmarkEnd w:id="1"/>
    </w:p>
    <w:p w14:paraId="49B2C833" w14:textId="354D9598" w:rsidR="000A6AAD" w:rsidRDefault="0056373B" w:rsidP="000A6AAD">
      <w:r>
        <w:t xml:space="preserve">Comme projet j’ai choisi de faire une application semblable à celle faite en </w:t>
      </w:r>
      <w:proofErr w:type="spellStart"/>
      <w:r>
        <w:t>android</w:t>
      </w:r>
      <w:proofErr w:type="spellEnd"/>
      <w:r>
        <w:t xml:space="preserve"> ce qui est une application qui accède à la base de données </w:t>
      </w:r>
      <w:proofErr w:type="spellStart"/>
      <w:r>
        <w:t>InfluxDB</w:t>
      </w:r>
      <w:proofErr w:type="spellEnd"/>
      <w:r>
        <w:t xml:space="preserve"> que j’ai sur mon serveur pour afficher des statistiques du poste physique sur lequel tournent</w:t>
      </w:r>
      <w:r w:rsidR="00994B4C">
        <w:t xml:space="preserve"> tous les services de chez moi.</w:t>
      </w:r>
    </w:p>
    <w:p w14:paraId="79B08FD7" w14:textId="2710CB0B" w:rsidR="007820F5" w:rsidRPr="007820F5" w:rsidRDefault="0071211B" w:rsidP="007820F5">
      <w:pPr>
        <w:pStyle w:val="berschrift1"/>
      </w:pPr>
      <w:bookmarkStart w:id="2" w:name="_Toc55322822"/>
      <w:r>
        <w:t>Fonctionnement</w:t>
      </w:r>
      <w:bookmarkEnd w:id="2"/>
    </w:p>
    <w:p w14:paraId="6DA94B06" w14:textId="5BBF3714" w:rsidR="00994B4C" w:rsidRDefault="00EE1190" w:rsidP="00EE1190">
      <w:pPr>
        <w:pStyle w:val="berschrift2"/>
      </w:pPr>
      <w:bookmarkStart w:id="3" w:name="_Toc55322823"/>
      <w:r>
        <w:t>Schéma</w:t>
      </w:r>
      <w:bookmarkEnd w:id="3"/>
    </w:p>
    <w:p w14:paraId="215A862E" w14:textId="197335D3" w:rsidR="00EE1190" w:rsidRDefault="00EE1190" w:rsidP="000A6AAD">
      <w:r>
        <w:rPr>
          <w:noProof/>
          <w:lang w:eastAsia="fr-CH"/>
        </w:rPr>
        <w:drawing>
          <wp:inline distT="0" distB="0" distL="0" distR="0" wp14:anchorId="73E4917A" wp14:editId="21557D98">
            <wp:extent cx="5760720" cy="21412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EC8" w14:textId="7610E093" w:rsidR="00994B4C" w:rsidRDefault="00EE1190" w:rsidP="00EE1190">
      <w:pPr>
        <w:pStyle w:val="berschrift2"/>
      </w:pPr>
      <w:bookmarkStart w:id="4" w:name="_Toc55322824"/>
      <w:r>
        <w:t>Explication</w:t>
      </w:r>
      <w:bookmarkEnd w:id="4"/>
    </w:p>
    <w:p w14:paraId="00844B70" w14:textId="39BCE0EA" w:rsidR="00EE1190" w:rsidRDefault="00EE1190" w:rsidP="00EE1190">
      <w:r>
        <w:t xml:space="preserve">Si un haute installe le logiciel Telegraph, il peut envoyer régulièrement toutes ses informations sur le la base de données </w:t>
      </w:r>
      <w:proofErr w:type="spellStart"/>
      <w:r>
        <w:t>InfluxDB</w:t>
      </w:r>
      <w:proofErr w:type="spellEnd"/>
      <w:r>
        <w:t xml:space="preserve"> qui est spécialisée dans le stockage de données en rapport du temps tels que des capteurs de température, statistiques systèmes ou autre. </w:t>
      </w:r>
      <w:proofErr w:type="spellStart"/>
      <w:r>
        <w:t>InfluxDB</w:t>
      </w:r>
      <w:proofErr w:type="spellEnd"/>
      <w:r>
        <w:t xml:space="preserve"> n’est pas une base de données relationnel, pour cela, aucun MCD sera fourni.</w:t>
      </w:r>
    </w:p>
    <w:p w14:paraId="1E0D32F2" w14:textId="792E054D" w:rsidR="00EE1190" w:rsidRDefault="00EE1190" w:rsidP="00EE1190">
      <w:r>
        <w:t xml:space="preserve">Le serveur </w:t>
      </w:r>
      <w:proofErr w:type="spellStart"/>
      <w:r>
        <w:t>InfluxDB</w:t>
      </w:r>
      <w:proofErr w:type="spellEnd"/>
      <w:r>
        <w:t xml:space="preserve"> de test est chez moi sur mon serveur personnel et l’hôte surveillé est ce même serveur. La redirection des ports a déjà été effectuée pour le projet du module 6.</w:t>
      </w:r>
    </w:p>
    <w:p w14:paraId="5B2C6D91" w14:textId="2578123E" w:rsidR="00EE1190" w:rsidRDefault="00EE1190" w:rsidP="00EE1190">
      <w:r>
        <w:t xml:space="preserve">Dans l’application, une liste de serveurs peut être gérée, cette liste de serveurs contient les adresses de serveur qui ont une instance de </w:t>
      </w:r>
      <w:proofErr w:type="spellStart"/>
      <w:r>
        <w:t>InfluxDB</w:t>
      </w:r>
      <w:proofErr w:type="spellEnd"/>
      <w:r>
        <w:t xml:space="preserve"> d’installé.</w:t>
      </w:r>
    </w:p>
    <w:p w14:paraId="0A6093B1" w14:textId="0DEBAF92" w:rsidR="00EE1190" w:rsidRDefault="00EE1190" w:rsidP="00EE1190">
      <w:r>
        <w:t xml:space="preserve">Les hôtes sont des postes quelconques qui ont Telegraph d’installé et paramétré pour stocker les informations sur un serveur </w:t>
      </w:r>
      <w:proofErr w:type="spellStart"/>
      <w:r>
        <w:t>InfluxDB</w:t>
      </w:r>
      <w:proofErr w:type="spellEnd"/>
      <w:r>
        <w:t>.</w:t>
      </w:r>
    </w:p>
    <w:p w14:paraId="25BB2D10" w14:textId="4F9D3B1F" w:rsidR="00EE1190" w:rsidRDefault="00EE1190" w:rsidP="00EE1190">
      <w:r>
        <w:lastRenderedPageBreak/>
        <w:t xml:space="preserve">Au moment qu’un serveur est sélectionné dans la liste déroulante, la liste des hôtes qui possèdent </w:t>
      </w:r>
      <w:r w:rsidR="00F1689F">
        <w:t>des données stockées</w:t>
      </w:r>
      <w:r>
        <w:t xml:space="preserve"> dans sur sa base de </w:t>
      </w:r>
      <w:proofErr w:type="gramStart"/>
      <w:r>
        <w:t>donnée</w:t>
      </w:r>
      <w:proofErr w:type="gramEnd"/>
      <w:r>
        <w:t xml:space="preserve"> seront affichés dans un </w:t>
      </w:r>
      <w:proofErr w:type="spellStart"/>
      <w:r>
        <w:t>datagrid</w:t>
      </w:r>
      <w:proofErr w:type="spellEnd"/>
      <w:r>
        <w:t>.</w:t>
      </w:r>
    </w:p>
    <w:p w14:paraId="1015A5B2" w14:textId="32AA5099" w:rsidR="00EE1190" w:rsidRPr="00EE1190" w:rsidRDefault="00EE1190" w:rsidP="00EE1190">
      <w:r>
        <w:t xml:space="preserve">Lors </w:t>
      </w:r>
      <w:proofErr w:type="gramStart"/>
      <w:r>
        <w:t>d’un clique</w:t>
      </w:r>
      <w:proofErr w:type="gramEnd"/>
      <w:r>
        <w:t xml:space="preserve"> sur un élément du </w:t>
      </w:r>
      <w:proofErr w:type="spellStart"/>
      <w:r>
        <w:t>datagrid</w:t>
      </w:r>
      <w:proofErr w:type="spellEnd"/>
      <w:r>
        <w:t>, les informations de cet hôte sont chargée et affichée.</w:t>
      </w:r>
    </w:p>
    <w:p w14:paraId="5C1E430C" w14:textId="3EA450B2" w:rsidR="000B612A" w:rsidRDefault="00994B4C" w:rsidP="00576011">
      <w:pPr>
        <w:pStyle w:val="berschrift1"/>
      </w:pPr>
      <w:bookmarkStart w:id="5" w:name="_Toc55322825"/>
      <w:r>
        <w:t>Esquisse</w:t>
      </w:r>
      <w:bookmarkEnd w:id="5"/>
    </w:p>
    <w:p w14:paraId="40B89528" w14:textId="0AF0503F" w:rsidR="00994B4C" w:rsidRDefault="00994B4C" w:rsidP="00994B4C">
      <w:r>
        <w:rPr>
          <w:noProof/>
          <w:lang w:eastAsia="fr-CH"/>
        </w:rPr>
        <w:drawing>
          <wp:inline distT="0" distB="0" distL="0" distR="0" wp14:anchorId="67D73E29" wp14:editId="6B9DFC52">
            <wp:extent cx="3057525" cy="268611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026" cy="2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E0D" w14:textId="4DDBFEBC" w:rsidR="006F06A8" w:rsidRDefault="006F06A8" w:rsidP="00576011">
      <w:pPr>
        <w:pStyle w:val="berschrift1"/>
      </w:pPr>
      <w:bookmarkStart w:id="6" w:name="_Toc55322826"/>
      <w:r>
        <w:t>Diagrammes</w:t>
      </w:r>
      <w:bookmarkEnd w:id="6"/>
    </w:p>
    <w:p w14:paraId="375CD378" w14:textId="7025AA9C" w:rsidR="00EE1190" w:rsidRDefault="006F06A8" w:rsidP="00EE1190">
      <w:r>
        <w:t xml:space="preserve">Tous les diagrammes ont été créer avec l’outil </w:t>
      </w:r>
      <w:proofErr w:type="spellStart"/>
      <w:r>
        <w:t>PlantUML</w:t>
      </w:r>
      <w:proofErr w:type="spellEnd"/>
      <w:r>
        <w:t xml:space="preserve"> qui permet de créer beaucoup de sortes de diagrammes différents à partir de fichier </w:t>
      </w:r>
      <w:proofErr w:type="spellStart"/>
      <w:r>
        <w:t>text</w:t>
      </w:r>
      <w:proofErr w:type="spellEnd"/>
      <w:r>
        <w:t xml:space="preserve"> brut simple. Ceci rend la création de diagramme rapide et uniforme, il existe des outils en ligne et des extensions pour divers </w:t>
      </w:r>
      <w:proofErr w:type="spellStart"/>
      <w:r>
        <w:t>editeurs</w:t>
      </w:r>
      <w:proofErr w:type="spellEnd"/>
      <w:r>
        <w:t xml:space="preserve"> de code ou de texte.</w:t>
      </w:r>
    </w:p>
    <w:p w14:paraId="700F1ED3" w14:textId="571CD839" w:rsidR="006F06A8" w:rsidRDefault="006F06A8" w:rsidP="006F06A8">
      <w:pPr>
        <w:pStyle w:val="berschrift2"/>
      </w:pPr>
      <w:bookmarkStart w:id="7" w:name="_Toc55322827"/>
      <w:r>
        <w:t>Use case</w:t>
      </w:r>
      <w:bookmarkEnd w:id="7"/>
    </w:p>
    <w:p w14:paraId="089FD9ED" w14:textId="64EA6335" w:rsidR="006F06A8" w:rsidRDefault="007A2A14" w:rsidP="006F06A8">
      <w:r>
        <w:rPr>
          <w:noProof/>
        </w:rPr>
        <w:drawing>
          <wp:inline distT="0" distB="0" distL="0" distR="0" wp14:anchorId="0EECD6D9" wp14:editId="775CE093">
            <wp:extent cx="5760720" cy="313753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4FA5" w14:textId="0117358F" w:rsidR="006F06A8" w:rsidRDefault="006F06A8" w:rsidP="006F06A8">
      <w:pPr>
        <w:pStyle w:val="berschrift2"/>
      </w:pPr>
      <w:bookmarkStart w:id="8" w:name="_Toc55322828"/>
      <w:r>
        <w:lastRenderedPageBreak/>
        <w:t>Diagramme de séquence</w:t>
      </w:r>
      <w:bookmarkEnd w:id="8"/>
    </w:p>
    <w:p w14:paraId="726E54A3" w14:textId="610C6A1F" w:rsidR="006F06A8" w:rsidRDefault="007A2A14" w:rsidP="006F06A8">
      <w:r>
        <w:rPr>
          <w:noProof/>
        </w:rPr>
        <w:drawing>
          <wp:inline distT="0" distB="0" distL="0" distR="0" wp14:anchorId="34500DD7" wp14:editId="7E2FBE21">
            <wp:extent cx="5238750" cy="4581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37A3" w14:textId="12783EAA" w:rsidR="006F06A8" w:rsidRPr="006F06A8" w:rsidRDefault="006F06A8" w:rsidP="006F06A8">
      <w:pPr>
        <w:pStyle w:val="berschrift2"/>
      </w:pPr>
      <w:bookmarkStart w:id="9" w:name="_Toc55322829"/>
      <w:r>
        <w:t>Diagramme de classe</w:t>
      </w:r>
      <w:bookmarkEnd w:id="9"/>
    </w:p>
    <w:p w14:paraId="1DF67076" w14:textId="569767C7" w:rsidR="006F06A8" w:rsidRDefault="007A2A14" w:rsidP="00EE1190">
      <w:r>
        <w:rPr>
          <w:noProof/>
        </w:rPr>
        <w:drawing>
          <wp:inline distT="0" distB="0" distL="0" distR="0" wp14:anchorId="767C59F4" wp14:editId="1B93D4C3">
            <wp:extent cx="3162300" cy="3190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0C3" w14:textId="3BE52EA5" w:rsidR="00A11AF5" w:rsidRDefault="00A11AF5" w:rsidP="00A11AF5">
      <w:pPr>
        <w:pStyle w:val="berschrift1"/>
      </w:pPr>
      <w:bookmarkStart w:id="10" w:name="_Toc55322830"/>
      <w:r>
        <w:lastRenderedPageBreak/>
        <w:t>Classes et méthodes</w:t>
      </w:r>
      <w:bookmarkEnd w:id="10"/>
    </w:p>
    <w:p w14:paraId="623B4668" w14:textId="36BAD9A0" w:rsidR="00A11AF5" w:rsidRDefault="00A11AF5" w:rsidP="00A11AF5">
      <w:pPr>
        <w:pStyle w:val="berschrift2"/>
      </w:pPr>
      <w:bookmarkStart w:id="11" w:name="_Toc55322831"/>
      <w:r>
        <w:t>Utilities</w:t>
      </w:r>
      <w:bookmarkEnd w:id="11"/>
    </w:p>
    <w:p w14:paraId="393BA6DE" w14:textId="1AF82A77" w:rsidR="00A11AF5" w:rsidRPr="00A11AF5" w:rsidRDefault="00A11AF5" w:rsidP="00A11AF5">
      <w:r>
        <w:t xml:space="preserve">Utilities est une classe </w:t>
      </w:r>
      <w:proofErr w:type="spellStart"/>
      <w:r>
        <w:t>static</w:t>
      </w:r>
      <w:proofErr w:type="spellEnd"/>
      <w:r>
        <w:t xml:space="preserve"> qui met à disposition à tout le programmes des fonctions utilitaires qui servent principalement à gérer globalement les serveurs et les hôtes. </w:t>
      </w:r>
    </w:p>
    <w:p w14:paraId="7347472C" w14:textId="50278608" w:rsidR="00A11AF5" w:rsidRDefault="00A11AF5" w:rsidP="00A11AF5">
      <w:pPr>
        <w:pStyle w:val="berschrift3"/>
      </w:pPr>
      <w:bookmarkStart w:id="12" w:name="_Toc55322832"/>
      <w:r>
        <w:t>Variables membre</w:t>
      </w:r>
      <w:bookmarkEnd w:id="12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5103"/>
      </w:tblGrid>
      <w:tr w:rsidR="00A11AF5" w14:paraId="5B9A6EE3" w14:textId="77777777" w:rsidTr="00A11AF5">
        <w:tc>
          <w:tcPr>
            <w:tcW w:w="1413" w:type="dxa"/>
            <w:shd w:val="clear" w:color="auto" w:fill="DC006B"/>
          </w:tcPr>
          <w:p w14:paraId="01821125" w14:textId="56470BC1" w:rsidR="00A11AF5" w:rsidRPr="00A11AF5" w:rsidRDefault="00A11AF5" w:rsidP="00A11AF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693" w:type="dxa"/>
            <w:shd w:val="clear" w:color="auto" w:fill="DC006B"/>
          </w:tcPr>
          <w:p w14:paraId="75D860FA" w14:textId="6752830D" w:rsidR="00A11AF5" w:rsidRPr="00A11AF5" w:rsidRDefault="00A11AF5" w:rsidP="00A11AF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103" w:type="dxa"/>
            <w:shd w:val="clear" w:color="auto" w:fill="DC006B"/>
          </w:tcPr>
          <w:p w14:paraId="090D3AEE" w14:textId="6A3E506A" w:rsidR="00A11AF5" w:rsidRPr="00A11AF5" w:rsidRDefault="00A11AF5" w:rsidP="00A11AF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11AF5" w14:paraId="25A77A9F" w14:textId="77777777" w:rsidTr="00A11AF5">
        <w:tc>
          <w:tcPr>
            <w:tcW w:w="1413" w:type="dxa"/>
          </w:tcPr>
          <w:p w14:paraId="4E9CDDAB" w14:textId="302D79AA" w:rsidR="00A11AF5" w:rsidRDefault="00A11AF5" w:rsidP="00A11AF5">
            <w:r>
              <w:t>List&lt;Server&gt;</w:t>
            </w:r>
          </w:p>
        </w:tc>
        <w:tc>
          <w:tcPr>
            <w:tcW w:w="2693" w:type="dxa"/>
          </w:tcPr>
          <w:p w14:paraId="72F0D5D7" w14:textId="4858375F" w:rsidR="00A11AF5" w:rsidRDefault="00A11AF5" w:rsidP="00A11AF5">
            <w:r>
              <w:t>Servers</w:t>
            </w:r>
          </w:p>
        </w:tc>
        <w:tc>
          <w:tcPr>
            <w:tcW w:w="5103" w:type="dxa"/>
          </w:tcPr>
          <w:p w14:paraId="1C488874" w14:textId="708EA82D" w:rsidR="00A11AF5" w:rsidRDefault="00A11AF5" w:rsidP="00A11AF5">
            <w:r>
              <w:t>Liste de tous les serveurs du programme</w:t>
            </w:r>
          </w:p>
        </w:tc>
      </w:tr>
      <w:tr w:rsidR="00A11AF5" w14:paraId="0B3AC7EF" w14:textId="77777777" w:rsidTr="00A11AF5">
        <w:tc>
          <w:tcPr>
            <w:tcW w:w="1413" w:type="dxa"/>
          </w:tcPr>
          <w:p w14:paraId="2517ED3F" w14:textId="7ACEBDBE" w:rsidR="00A11AF5" w:rsidRDefault="00A11AF5" w:rsidP="00A11AF5">
            <w:r>
              <w:t>Int</w:t>
            </w:r>
          </w:p>
        </w:tc>
        <w:tc>
          <w:tcPr>
            <w:tcW w:w="2693" w:type="dxa"/>
          </w:tcPr>
          <w:p w14:paraId="21F5484E" w14:textId="05CD176D" w:rsidR="00A11AF5" w:rsidRDefault="00A11AF5" w:rsidP="00A11AF5">
            <w:proofErr w:type="spellStart"/>
            <w:r>
              <w:t>SelectedServerIndex</w:t>
            </w:r>
            <w:proofErr w:type="spellEnd"/>
          </w:p>
        </w:tc>
        <w:tc>
          <w:tcPr>
            <w:tcW w:w="5103" w:type="dxa"/>
          </w:tcPr>
          <w:p w14:paraId="59E39793" w14:textId="29CB8219" w:rsidR="00A11AF5" w:rsidRDefault="00A11AF5" w:rsidP="00A11AF5">
            <w:r>
              <w:t>Index du serveur sélectionné dans la liste des serveurs</w:t>
            </w:r>
          </w:p>
        </w:tc>
      </w:tr>
      <w:tr w:rsidR="00A11AF5" w14:paraId="49EF3F22" w14:textId="77777777" w:rsidTr="00A11AF5">
        <w:tc>
          <w:tcPr>
            <w:tcW w:w="1413" w:type="dxa"/>
          </w:tcPr>
          <w:p w14:paraId="602ADD61" w14:textId="04A4E3AB" w:rsidR="00A11AF5" w:rsidRDefault="00A11AF5" w:rsidP="00A11AF5">
            <w:proofErr w:type="spellStart"/>
            <w:r>
              <w:t>Bool</w:t>
            </w:r>
            <w:proofErr w:type="spellEnd"/>
          </w:p>
        </w:tc>
        <w:tc>
          <w:tcPr>
            <w:tcW w:w="2693" w:type="dxa"/>
          </w:tcPr>
          <w:p w14:paraId="677BBEE2" w14:textId="11BE9122" w:rsidR="00A11AF5" w:rsidRDefault="00A11AF5" w:rsidP="00A11AF5">
            <w:proofErr w:type="spellStart"/>
            <w:r>
              <w:t>HostsUpdated</w:t>
            </w:r>
            <w:proofErr w:type="spellEnd"/>
          </w:p>
        </w:tc>
        <w:tc>
          <w:tcPr>
            <w:tcW w:w="5103" w:type="dxa"/>
          </w:tcPr>
          <w:p w14:paraId="1156CC7B" w14:textId="4A743EEC" w:rsidR="00A11AF5" w:rsidRDefault="00A11AF5" w:rsidP="00A11AF5">
            <w:r>
              <w:t>Si la liste des hôtes est à jour</w:t>
            </w:r>
          </w:p>
        </w:tc>
      </w:tr>
      <w:tr w:rsidR="00A11AF5" w14:paraId="03372B76" w14:textId="77777777" w:rsidTr="00A11AF5">
        <w:tc>
          <w:tcPr>
            <w:tcW w:w="1413" w:type="dxa"/>
          </w:tcPr>
          <w:p w14:paraId="2F3DE22F" w14:textId="5FA5DFBB" w:rsidR="00A11AF5" w:rsidRDefault="0039283D" w:rsidP="00A11AF5">
            <w:r>
              <w:t>List&lt;Host&gt;</w:t>
            </w:r>
          </w:p>
        </w:tc>
        <w:tc>
          <w:tcPr>
            <w:tcW w:w="2693" w:type="dxa"/>
          </w:tcPr>
          <w:p w14:paraId="741AE2F6" w14:textId="680242E4" w:rsidR="00A11AF5" w:rsidRDefault="0039283D" w:rsidP="00A11AF5">
            <w:r>
              <w:t>Hosts</w:t>
            </w:r>
          </w:p>
        </w:tc>
        <w:tc>
          <w:tcPr>
            <w:tcW w:w="5103" w:type="dxa"/>
          </w:tcPr>
          <w:p w14:paraId="4681F8EB" w14:textId="6D89B79E" w:rsidR="00A11AF5" w:rsidRDefault="0039283D" w:rsidP="00A11AF5">
            <w:r>
              <w:t>Liste de tous les hôtes d’un serveur</w:t>
            </w:r>
          </w:p>
        </w:tc>
      </w:tr>
    </w:tbl>
    <w:p w14:paraId="174DB8F3" w14:textId="57561678" w:rsidR="00A11AF5" w:rsidRDefault="00A11AF5" w:rsidP="00A11AF5"/>
    <w:p w14:paraId="1CA8CCFE" w14:textId="6005299F" w:rsidR="0039283D" w:rsidRDefault="0039283D" w:rsidP="0039283D">
      <w:pPr>
        <w:pStyle w:val="berschrift3"/>
      </w:pPr>
      <w:bookmarkStart w:id="13" w:name="_Toc55322833"/>
      <w:r>
        <w:t xml:space="preserve">Fonction </w:t>
      </w:r>
      <w:proofErr w:type="spellStart"/>
      <w:r>
        <w:t>GetAllServers</w:t>
      </w:r>
      <w:bookmarkEnd w:id="13"/>
      <w:proofErr w:type="spellEnd"/>
    </w:p>
    <w:p w14:paraId="411A9765" w14:textId="23613F13" w:rsidR="0039283D" w:rsidRPr="0039283D" w:rsidRDefault="0039283D" w:rsidP="0039283D">
      <w:pPr>
        <w:rPr>
          <w:b/>
          <w:bCs/>
        </w:rPr>
      </w:pPr>
      <w:r w:rsidRPr="0039283D">
        <w:rPr>
          <w:b/>
          <w:bCs/>
        </w:rPr>
        <w:t>Description :</w:t>
      </w:r>
    </w:p>
    <w:p w14:paraId="64BD88A1" w14:textId="7C9F352B" w:rsidR="0039283D" w:rsidRDefault="0039283D" w:rsidP="0039283D">
      <w:pPr>
        <w:rPr>
          <w:i/>
        </w:rPr>
      </w:pPr>
      <w:r>
        <w:t xml:space="preserve">Retourne la liste des serveurs </w:t>
      </w:r>
      <w:r w:rsidRPr="0039283D">
        <w:rPr>
          <w:i/>
        </w:rPr>
        <w:t>Servers</w:t>
      </w:r>
      <w:r>
        <w:rPr>
          <w:i/>
        </w:rPr>
        <w:t>.</w:t>
      </w:r>
    </w:p>
    <w:p w14:paraId="6AA566A3" w14:textId="77777777" w:rsidR="0039283D" w:rsidRDefault="0039283D" w:rsidP="0039283D">
      <w:pPr>
        <w:rPr>
          <w:b/>
        </w:rPr>
      </w:pPr>
      <w:r w:rsidRPr="0039283D">
        <w:rPr>
          <w:b/>
        </w:rPr>
        <w:t>Retour :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39283D" w14:paraId="581E3078" w14:textId="77777777" w:rsidTr="0039283D">
        <w:tc>
          <w:tcPr>
            <w:tcW w:w="1980" w:type="dxa"/>
            <w:shd w:val="clear" w:color="auto" w:fill="DC006B"/>
          </w:tcPr>
          <w:p w14:paraId="665F6529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710E995B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39283D" w14:paraId="7D780439" w14:textId="77777777" w:rsidTr="0039283D">
        <w:tc>
          <w:tcPr>
            <w:tcW w:w="1980" w:type="dxa"/>
          </w:tcPr>
          <w:p w14:paraId="1936418A" w14:textId="34A57E40" w:rsidR="0039283D" w:rsidRDefault="0039283D" w:rsidP="00576011">
            <w:r>
              <w:t>List&lt;Server&gt;</w:t>
            </w:r>
          </w:p>
        </w:tc>
        <w:tc>
          <w:tcPr>
            <w:tcW w:w="7229" w:type="dxa"/>
          </w:tcPr>
          <w:p w14:paraId="453781B6" w14:textId="52147349" w:rsidR="0039283D" w:rsidRDefault="0039283D" w:rsidP="00576011">
            <w:r>
              <w:t>Tous les serveurs du programme</w:t>
            </w:r>
          </w:p>
        </w:tc>
      </w:tr>
    </w:tbl>
    <w:p w14:paraId="02C7B0A8" w14:textId="42EBC9B1" w:rsidR="0039283D" w:rsidRDefault="0039283D" w:rsidP="0039283D">
      <w:pPr>
        <w:rPr>
          <w:b/>
        </w:rPr>
      </w:pPr>
      <w:r w:rsidRPr="0039283D">
        <w:rPr>
          <w:b/>
        </w:rPr>
        <w:t xml:space="preserve"> </w:t>
      </w:r>
    </w:p>
    <w:p w14:paraId="68E9A2D6" w14:textId="6120B9FB" w:rsidR="0039283D" w:rsidRDefault="0039283D" w:rsidP="0039283D">
      <w:pPr>
        <w:pStyle w:val="berschrift3"/>
      </w:pPr>
      <w:bookmarkStart w:id="14" w:name="_Toc55322834"/>
      <w:r>
        <w:t xml:space="preserve">Fonction </w:t>
      </w:r>
      <w:proofErr w:type="spellStart"/>
      <w:r>
        <w:t>AddServer</w:t>
      </w:r>
      <w:bookmarkEnd w:id="14"/>
      <w:proofErr w:type="spellEnd"/>
    </w:p>
    <w:p w14:paraId="3F8BB923" w14:textId="4B79C5C6" w:rsidR="0039283D" w:rsidRPr="0039283D" w:rsidRDefault="0039283D" w:rsidP="0039283D">
      <w:pPr>
        <w:rPr>
          <w:b/>
        </w:rPr>
      </w:pPr>
      <w:r w:rsidRPr="0039283D">
        <w:rPr>
          <w:b/>
        </w:rPr>
        <w:t>Description :</w:t>
      </w:r>
    </w:p>
    <w:p w14:paraId="311B6E74" w14:textId="5A1A5C65" w:rsidR="0039283D" w:rsidRPr="0039283D" w:rsidRDefault="0039283D" w:rsidP="0039283D">
      <w:r>
        <w:t>Ajoute un nouveau Server à la liste des serveurs</w:t>
      </w:r>
    </w:p>
    <w:p w14:paraId="13722C34" w14:textId="0F275526" w:rsidR="0039283D" w:rsidRDefault="0039283D" w:rsidP="0039283D">
      <w:pPr>
        <w:rPr>
          <w:b/>
        </w:rPr>
      </w:pPr>
      <w:r>
        <w:rPr>
          <w:b/>
        </w:rPr>
        <w:t>Paramètre 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39283D" w14:paraId="7184B574" w14:textId="77777777" w:rsidTr="0039283D">
        <w:tc>
          <w:tcPr>
            <w:tcW w:w="1515" w:type="dxa"/>
            <w:shd w:val="clear" w:color="auto" w:fill="DC006B"/>
          </w:tcPr>
          <w:p w14:paraId="7597AA3B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566A9D28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531BEDF5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39283D" w14:paraId="06A1B021" w14:textId="77777777" w:rsidTr="00576011">
        <w:tc>
          <w:tcPr>
            <w:tcW w:w="1515" w:type="dxa"/>
          </w:tcPr>
          <w:p w14:paraId="0B322119" w14:textId="065D198E" w:rsidR="0039283D" w:rsidRDefault="0039283D" w:rsidP="00576011">
            <w:r>
              <w:t>Server</w:t>
            </w:r>
          </w:p>
        </w:tc>
        <w:tc>
          <w:tcPr>
            <w:tcW w:w="1965" w:type="dxa"/>
          </w:tcPr>
          <w:p w14:paraId="1D2C7C99" w14:textId="0AAA13D8" w:rsidR="0039283D" w:rsidRDefault="0039283D" w:rsidP="00576011">
            <w:r>
              <w:t>Server</w:t>
            </w:r>
          </w:p>
        </w:tc>
        <w:tc>
          <w:tcPr>
            <w:tcW w:w="5592" w:type="dxa"/>
          </w:tcPr>
          <w:p w14:paraId="4EB4BC1E" w14:textId="67AFDF91" w:rsidR="0039283D" w:rsidRDefault="0039283D" w:rsidP="00576011">
            <w:r>
              <w:t>Server à ajouter</w:t>
            </w:r>
          </w:p>
        </w:tc>
      </w:tr>
    </w:tbl>
    <w:p w14:paraId="72FA4381" w14:textId="4057829B" w:rsidR="0039283D" w:rsidRDefault="0039283D" w:rsidP="0039283D">
      <w:pPr>
        <w:rPr>
          <w:b/>
        </w:rPr>
      </w:pPr>
    </w:p>
    <w:p w14:paraId="783A4E12" w14:textId="6DD5C413" w:rsidR="0039283D" w:rsidRDefault="0039283D" w:rsidP="0039283D">
      <w:pPr>
        <w:pStyle w:val="berschrift3"/>
      </w:pPr>
      <w:bookmarkStart w:id="15" w:name="_Toc55322835"/>
      <w:r>
        <w:t xml:space="preserve">Fonction </w:t>
      </w:r>
      <w:proofErr w:type="spellStart"/>
      <w:r>
        <w:t>GetSelectedServerIndex</w:t>
      </w:r>
      <w:bookmarkEnd w:id="15"/>
      <w:proofErr w:type="spellEnd"/>
    </w:p>
    <w:p w14:paraId="3CCFF0B5" w14:textId="25547F38" w:rsidR="0039283D" w:rsidRDefault="0039283D" w:rsidP="0039283D">
      <w:pPr>
        <w:rPr>
          <w:b/>
        </w:rPr>
      </w:pPr>
      <w:r>
        <w:rPr>
          <w:b/>
        </w:rPr>
        <w:t>Description :</w:t>
      </w:r>
    </w:p>
    <w:p w14:paraId="35A14529" w14:textId="6DB368AC" w:rsidR="0039283D" w:rsidRDefault="0039283D" w:rsidP="0039283D">
      <w:r>
        <w:t>Retourne l’index du serveur actuellement sélectionné</w:t>
      </w:r>
    </w:p>
    <w:p w14:paraId="16C37CEE" w14:textId="0877EF85" w:rsidR="0039283D" w:rsidRDefault="0039283D" w:rsidP="0039283D">
      <w:pPr>
        <w:rPr>
          <w:b/>
        </w:rPr>
      </w:pPr>
      <w:r>
        <w:rPr>
          <w:b/>
        </w:rPr>
        <w:t>Retour :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39283D" w:rsidRPr="0039283D" w14:paraId="6FD3507C" w14:textId="77777777" w:rsidTr="00576011">
        <w:tc>
          <w:tcPr>
            <w:tcW w:w="1980" w:type="dxa"/>
            <w:shd w:val="clear" w:color="auto" w:fill="DC006B"/>
          </w:tcPr>
          <w:p w14:paraId="25BFE914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4E5D6407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39283D" w14:paraId="0EA33B34" w14:textId="77777777" w:rsidTr="00576011">
        <w:tc>
          <w:tcPr>
            <w:tcW w:w="1980" w:type="dxa"/>
          </w:tcPr>
          <w:p w14:paraId="18C38D20" w14:textId="6E03AAA8" w:rsidR="0039283D" w:rsidRDefault="0039283D" w:rsidP="00576011">
            <w:r>
              <w:t>Int</w:t>
            </w:r>
          </w:p>
        </w:tc>
        <w:tc>
          <w:tcPr>
            <w:tcW w:w="7229" w:type="dxa"/>
          </w:tcPr>
          <w:p w14:paraId="2109C3A4" w14:textId="0D148184" w:rsidR="0039283D" w:rsidRDefault="0039283D" w:rsidP="00576011">
            <w:r>
              <w:t>Index du Server actuellement sélectionné</w:t>
            </w:r>
          </w:p>
        </w:tc>
      </w:tr>
    </w:tbl>
    <w:p w14:paraId="7C2C67C0" w14:textId="66B953EE" w:rsidR="0039283D" w:rsidRDefault="0039283D" w:rsidP="0039283D">
      <w:pPr>
        <w:rPr>
          <w:b/>
        </w:rPr>
      </w:pPr>
    </w:p>
    <w:p w14:paraId="6ED5CD64" w14:textId="3D81DB62" w:rsidR="0039283D" w:rsidRDefault="0039283D" w:rsidP="0039283D">
      <w:pPr>
        <w:pStyle w:val="berschrift3"/>
      </w:pPr>
      <w:bookmarkStart w:id="16" w:name="_Toc55322836"/>
      <w:r>
        <w:t xml:space="preserve">Fonction </w:t>
      </w:r>
      <w:proofErr w:type="spellStart"/>
      <w:r>
        <w:t>SetSelectedServerIndex</w:t>
      </w:r>
      <w:bookmarkEnd w:id="16"/>
      <w:proofErr w:type="spellEnd"/>
    </w:p>
    <w:p w14:paraId="39CA0DA7" w14:textId="706B1835" w:rsidR="0039283D" w:rsidRDefault="0039283D" w:rsidP="0039283D">
      <w:pPr>
        <w:rPr>
          <w:b/>
        </w:rPr>
      </w:pPr>
      <w:proofErr w:type="spellStart"/>
      <w:r>
        <w:rPr>
          <w:b/>
        </w:rPr>
        <w:t>Decription</w:t>
      </w:r>
      <w:proofErr w:type="spellEnd"/>
      <w:r>
        <w:rPr>
          <w:b/>
        </w:rPr>
        <w:t> :</w:t>
      </w:r>
    </w:p>
    <w:p w14:paraId="578C95D3" w14:textId="29B6EACD" w:rsidR="0039283D" w:rsidRDefault="0039283D" w:rsidP="0039283D">
      <w:r>
        <w:t>Set l’index du Server sélectionné</w:t>
      </w:r>
    </w:p>
    <w:p w14:paraId="695A72AB" w14:textId="18873D26" w:rsidR="0039283D" w:rsidRDefault="0039283D" w:rsidP="0039283D">
      <w:pPr>
        <w:rPr>
          <w:b/>
        </w:rPr>
      </w:pPr>
      <w:r>
        <w:rPr>
          <w:b/>
        </w:rPr>
        <w:lastRenderedPageBreak/>
        <w:t>Paramètre 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39283D" w:rsidRPr="0039283D" w14:paraId="7509635F" w14:textId="77777777" w:rsidTr="00576011">
        <w:tc>
          <w:tcPr>
            <w:tcW w:w="1515" w:type="dxa"/>
            <w:shd w:val="clear" w:color="auto" w:fill="DC006B"/>
          </w:tcPr>
          <w:p w14:paraId="115AE8A4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679B9B0A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5797C911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39283D" w14:paraId="157D7954" w14:textId="77777777" w:rsidTr="00576011">
        <w:tc>
          <w:tcPr>
            <w:tcW w:w="1515" w:type="dxa"/>
          </w:tcPr>
          <w:p w14:paraId="04361752" w14:textId="0AF1D13A" w:rsidR="0039283D" w:rsidRDefault="0039283D" w:rsidP="00576011">
            <w:r>
              <w:t>Int</w:t>
            </w:r>
          </w:p>
        </w:tc>
        <w:tc>
          <w:tcPr>
            <w:tcW w:w="1965" w:type="dxa"/>
          </w:tcPr>
          <w:p w14:paraId="2A29562B" w14:textId="1D32F6A7" w:rsidR="0039283D" w:rsidRDefault="0039283D" w:rsidP="00576011">
            <w:r>
              <w:t>Index</w:t>
            </w:r>
          </w:p>
        </w:tc>
        <w:tc>
          <w:tcPr>
            <w:tcW w:w="5592" w:type="dxa"/>
          </w:tcPr>
          <w:p w14:paraId="0EDB7E00" w14:textId="7A148292" w:rsidR="0039283D" w:rsidRDefault="0039283D" w:rsidP="00576011">
            <w:r>
              <w:t>Index du Server à sélectionner</w:t>
            </w:r>
          </w:p>
        </w:tc>
      </w:tr>
    </w:tbl>
    <w:p w14:paraId="17419F11" w14:textId="7FE21FCF" w:rsidR="0039283D" w:rsidRDefault="0039283D" w:rsidP="0039283D">
      <w:pPr>
        <w:rPr>
          <w:b/>
        </w:rPr>
      </w:pPr>
    </w:p>
    <w:p w14:paraId="20EB434F" w14:textId="04897DD2" w:rsidR="0039283D" w:rsidRDefault="0039283D" w:rsidP="0039283D">
      <w:pPr>
        <w:pStyle w:val="berschrift3"/>
      </w:pPr>
      <w:bookmarkStart w:id="17" w:name="_Toc55322837"/>
      <w:r>
        <w:t xml:space="preserve">Fonction </w:t>
      </w:r>
      <w:proofErr w:type="spellStart"/>
      <w:r>
        <w:t>GetSelectedServer</w:t>
      </w:r>
      <w:bookmarkEnd w:id="17"/>
      <w:proofErr w:type="spellEnd"/>
    </w:p>
    <w:p w14:paraId="29AC8B67" w14:textId="159A3D86" w:rsidR="0039283D" w:rsidRDefault="0039283D" w:rsidP="0039283D">
      <w:pPr>
        <w:rPr>
          <w:b/>
        </w:rPr>
      </w:pPr>
      <w:proofErr w:type="spellStart"/>
      <w:r>
        <w:rPr>
          <w:b/>
        </w:rPr>
        <w:t>Decription</w:t>
      </w:r>
      <w:proofErr w:type="spellEnd"/>
      <w:r>
        <w:rPr>
          <w:b/>
        </w:rPr>
        <w:t> :</w:t>
      </w:r>
    </w:p>
    <w:p w14:paraId="59370BC1" w14:textId="3EF357BE" w:rsidR="0039283D" w:rsidRDefault="0039283D" w:rsidP="0039283D">
      <w:r>
        <w:t>Retourne le Server qui est actuellement sélectionné</w:t>
      </w:r>
    </w:p>
    <w:p w14:paraId="1879FA87" w14:textId="4CEC8C1F" w:rsidR="0039283D" w:rsidRDefault="0039283D" w:rsidP="0039283D">
      <w:pPr>
        <w:rPr>
          <w:b/>
        </w:rPr>
      </w:pPr>
      <w:r>
        <w:rPr>
          <w:b/>
        </w:rPr>
        <w:t>Retour :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39283D" w:rsidRPr="0039283D" w14:paraId="101DED5B" w14:textId="77777777" w:rsidTr="00576011">
        <w:tc>
          <w:tcPr>
            <w:tcW w:w="1980" w:type="dxa"/>
            <w:shd w:val="clear" w:color="auto" w:fill="DC006B"/>
          </w:tcPr>
          <w:p w14:paraId="13905128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22862A9F" w14:textId="77777777" w:rsidR="0039283D" w:rsidRPr="0039283D" w:rsidRDefault="0039283D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39283D" w14:paraId="5AEFD386" w14:textId="77777777" w:rsidTr="00576011">
        <w:tc>
          <w:tcPr>
            <w:tcW w:w="1980" w:type="dxa"/>
          </w:tcPr>
          <w:p w14:paraId="67277C7F" w14:textId="4C53658E" w:rsidR="0039283D" w:rsidRDefault="0039283D" w:rsidP="00576011">
            <w:r>
              <w:t>Server</w:t>
            </w:r>
          </w:p>
        </w:tc>
        <w:tc>
          <w:tcPr>
            <w:tcW w:w="7229" w:type="dxa"/>
          </w:tcPr>
          <w:p w14:paraId="70DFF611" w14:textId="28EEA8A4" w:rsidR="0039283D" w:rsidRDefault="00576011" w:rsidP="00576011">
            <w:r>
              <w:t>Server qui est actuellement sélectionné</w:t>
            </w:r>
          </w:p>
        </w:tc>
      </w:tr>
    </w:tbl>
    <w:p w14:paraId="29C85183" w14:textId="66C853C6" w:rsidR="0039283D" w:rsidRDefault="0039283D" w:rsidP="0039283D">
      <w:pPr>
        <w:rPr>
          <w:b/>
        </w:rPr>
      </w:pPr>
    </w:p>
    <w:p w14:paraId="2E42B59D" w14:textId="2C509A46" w:rsidR="00576011" w:rsidRDefault="00576011" w:rsidP="00576011">
      <w:pPr>
        <w:pStyle w:val="berschrift3"/>
      </w:pPr>
      <w:bookmarkStart w:id="18" w:name="_Toc55322838"/>
      <w:r>
        <w:t xml:space="preserve">Fonction </w:t>
      </w:r>
      <w:proofErr w:type="spellStart"/>
      <w:r>
        <w:t>DeleteServer</w:t>
      </w:r>
      <w:bookmarkEnd w:id="18"/>
      <w:proofErr w:type="spellEnd"/>
    </w:p>
    <w:p w14:paraId="264DFC36" w14:textId="70DBBB43" w:rsidR="00576011" w:rsidRDefault="00576011" w:rsidP="00576011">
      <w:pPr>
        <w:rPr>
          <w:b/>
        </w:rPr>
      </w:pPr>
      <w:r>
        <w:rPr>
          <w:b/>
        </w:rPr>
        <w:t>Description :</w:t>
      </w:r>
    </w:p>
    <w:p w14:paraId="38ABFF3D" w14:textId="58829EB9" w:rsidR="00576011" w:rsidRDefault="00576011" w:rsidP="00576011">
      <w:r>
        <w:t>Supprime un Server de la liste</w:t>
      </w:r>
    </w:p>
    <w:p w14:paraId="260FF71A" w14:textId="1FB0BF7B" w:rsidR="00576011" w:rsidRDefault="00576011" w:rsidP="00576011">
      <w:pPr>
        <w:rPr>
          <w:b/>
        </w:rPr>
      </w:pPr>
      <w:r>
        <w:rPr>
          <w:b/>
        </w:rPr>
        <w:t>Paramètre 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576011" w:rsidRPr="0039283D" w14:paraId="0D6A5853" w14:textId="77777777" w:rsidTr="00576011">
        <w:tc>
          <w:tcPr>
            <w:tcW w:w="1515" w:type="dxa"/>
            <w:shd w:val="clear" w:color="auto" w:fill="DC006B"/>
          </w:tcPr>
          <w:p w14:paraId="7590380B" w14:textId="77777777" w:rsidR="00576011" w:rsidRPr="0039283D" w:rsidRDefault="00576011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38C301F2" w14:textId="77777777" w:rsidR="00576011" w:rsidRPr="0039283D" w:rsidRDefault="00576011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2C2E75CF" w14:textId="77777777" w:rsidR="00576011" w:rsidRPr="0039283D" w:rsidRDefault="00576011" w:rsidP="00576011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576011" w14:paraId="2C5A15DB" w14:textId="77777777" w:rsidTr="00576011">
        <w:tc>
          <w:tcPr>
            <w:tcW w:w="1515" w:type="dxa"/>
          </w:tcPr>
          <w:p w14:paraId="43CB1EA0" w14:textId="49261DA3" w:rsidR="00576011" w:rsidRDefault="00576011" w:rsidP="00576011">
            <w:r>
              <w:t>Server</w:t>
            </w:r>
          </w:p>
        </w:tc>
        <w:tc>
          <w:tcPr>
            <w:tcW w:w="1965" w:type="dxa"/>
          </w:tcPr>
          <w:p w14:paraId="6262BBFC" w14:textId="0126DD21" w:rsidR="00576011" w:rsidRDefault="00576011" w:rsidP="00576011">
            <w:proofErr w:type="gramStart"/>
            <w:r>
              <w:t>server</w:t>
            </w:r>
            <w:proofErr w:type="gramEnd"/>
          </w:p>
        </w:tc>
        <w:tc>
          <w:tcPr>
            <w:tcW w:w="5592" w:type="dxa"/>
          </w:tcPr>
          <w:p w14:paraId="00D2A6EA" w14:textId="19CE8C71" w:rsidR="00576011" w:rsidRDefault="00576011" w:rsidP="00576011">
            <w:r>
              <w:t>Server à supprimer de la liste</w:t>
            </w:r>
          </w:p>
        </w:tc>
      </w:tr>
    </w:tbl>
    <w:p w14:paraId="5AAE8E26" w14:textId="23EE89EB" w:rsidR="00576011" w:rsidRDefault="00576011" w:rsidP="00576011">
      <w:pPr>
        <w:rPr>
          <w:b/>
        </w:rPr>
      </w:pPr>
    </w:p>
    <w:p w14:paraId="112DBF0F" w14:textId="03683206" w:rsidR="00576011" w:rsidRDefault="00576011" w:rsidP="00576011">
      <w:pPr>
        <w:pStyle w:val="berschrift3"/>
      </w:pPr>
      <w:bookmarkStart w:id="19" w:name="_Toc55322839"/>
      <w:r>
        <w:t xml:space="preserve">Fonction </w:t>
      </w:r>
      <w:proofErr w:type="spellStart"/>
      <w:r>
        <w:t>GetAllHostsAsync</w:t>
      </w:r>
      <w:bookmarkEnd w:id="19"/>
      <w:proofErr w:type="spellEnd"/>
    </w:p>
    <w:p w14:paraId="4F53C1DB" w14:textId="7BB71DF6" w:rsidR="00576011" w:rsidRDefault="00576011" w:rsidP="00576011">
      <w:pPr>
        <w:rPr>
          <w:b/>
        </w:rPr>
      </w:pPr>
      <w:r>
        <w:rPr>
          <w:b/>
        </w:rPr>
        <w:t>Description :</w:t>
      </w:r>
    </w:p>
    <w:p w14:paraId="3B055A95" w14:textId="2E4EC980" w:rsidR="00576011" w:rsidRDefault="00576011" w:rsidP="00576011">
      <w:r>
        <w:t xml:space="preserve">Recherche sur </w:t>
      </w:r>
      <w:proofErr w:type="spellStart"/>
      <w:r>
        <w:t>InfluxDB</w:t>
      </w:r>
      <w:proofErr w:type="spellEnd"/>
      <w:r>
        <w:t xml:space="preserve"> tous les hôtes du serveur actuel et les retourne dès que </w:t>
      </w:r>
      <w:proofErr w:type="spellStart"/>
      <w:r>
        <w:t>InfluxDB</w:t>
      </w:r>
      <w:proofErr w:type="spellEnd"/>
      <w:r>
        <w:t xml:space="preserve"> a répondu. Cette fonction est en asynchrone.</w:t>
      </w:r>
    </w:p>
    <w:p w14:paraId="45867ED8" w14:textId="073A97F6" w:rsidR="00576011" w:rsidRDefault="00576011" w:rsidP="00576011">
      <w:pPr>
        <w:rPr>
          <w:b/>
        </w:rPr>
      </w:pPr>
      <w:r>
        <w:rPr>
          <w:b/>
        </w:rPr>
        <w:t>Retour :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576011" w:rsidRPr="0039283D" w14:paraId="0E231E9C" w14:textId="77777777" w:rsidTr="0076585C">
        <w:tc>
          <w:tcPr>
            <w:tcW w:w="1980" w:type="dxa"/>
            <w:shd w:val="clear" w:color="auto" w:fill="DC006B"/>
          </w:tcPr>
          <w:p w14:paraId="61B193E9" w14:textId="77777777" w:rsidR="00576011" w:rsidRPr="0039283D" w:rsidRDefault="00576011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74842F9A" w14:textId="77777777" w:rsidR="00576011" w:rsidRPr="0039283D" w:rsidRDefault="00576011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576011" w14:paraId="160F621F" w14:textId="77777777" w:rsidTr="0076585C">
        <w:tc>
          <w:tcPr>
            <w:tcW w:w="1980" w:type="dxa"/>
          </w:tcPr>
          <w:p w14:paraId="7459FD4B" w14:textId="35A1EAE4" w:rsidR="00576011" w:rsidRDefault="00576011" w:rsidP="0076585C">
            <w:proofErr w:type="spellStart"/>
            <w:r>
              <w:t>Tas</w:t>
            </w:r>
            <w:r w:rsidR="00071495">
              <w:t>k</w:t>
            </w:r>
            <w:proofErr w:type="spellEnd"/>
            <w:r>
              <w:t>&lt;List&lt;Host&gt;&gt;</w:t>
            </w:r>
          </w:p>
        </w:tc>
        <w:tc>
          <w:tcPr>
            <w:tcW w:w="7229" w:type="dxa"/>
          </w:tcPr>
          <w:p w14:paraId="3B57100C" w14:textId="061FE201" w:rsidR="00576011" w:rsidRDefault="00576011" w:rsidP="0076585C">
            <w:r>
              <w:t>Liste de tous les hôtes sur le serveur actuel</w:t>
            </w:r>
          </w:p>
        </w:tc>
      </w:tr>
    </w:tbl>
    <w:p w14:paraId="6DE4652C" w14:textId="1F9504F3" w:rsidR="00576011" w:rsidRDefault="00576011" w:rsidP="00576011">
      <w:pPr>
        <w:rPr>
          <w:b/>
        </w:rPr>
      </w:pPr>
    </w:p>
    <w:p w14:paraId="32EBA2C3" w14:textId="31D698AE" w:rsidR="00576011" w:rsidRDefault="00576011" w:rsidP="00576011">
      <w:pPr>
        <w:pStyle w:val="berschrift3"/>
      </w:pPr>
      <w:bookmarkStart w:id="20" w:name="_Toc55322840"/>
      <w:r>
        <w:t xml:space="preserve">Fonction </w:t>
      </w:r>
      <w:proofErr w:type="spellStart"/>
      <w:r>
        <w:t>SetCurrentHost</w:t>
      </w:r>
      <w:bookmarkEnd w:id="20"/>
      <w:proofErr w:type="spellEnd"/>
    </w:p>
    <w:p w14:paraId="10AC0D4D" w14:textId="26063162" w:rsidR="00576011" w:rsidRDefault="00576011" w:rsidP="00576011">
      <w:pPr>
        <w:rPr>
          <w:b/>
        </w:rPr>
      </w:pPr>
      <w:r>
        <w:rPr>
          <w:b/>
        </w:rPr>
        <w:t>Description :</w:t>
      </w:r>
    </w:p>
    <w:p w14:paraId="56A13625" w14:textId="6F739D3D" w:rsidR="00576011" w:rsidRDefault="00576011" w:rsidP="00576011">
      <w:r>
        <w:t>Change l’hôte qui est actuellement sélectionné</w:t>
      </w:r>
    </w:p>
    <w:p w14:paraId="41640D85" w14:textId="08565E83" w:rsidR="00576011" w:rsidRDefault="00576011" w:rsidP="00576011">
      <w:pPr>
        <w:rPr>
          <w:b/>
        </w:rPr>
      </w:pPr>
      <w:r>
        <w:rPr>
          <w:b/>
        </w:rPr>
        <w:t>Paramètre 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576011" w:rsidRPr="0039283D" w14:paraId="10CE9A87" w14:textId="77777777" w:rsidTr="0076585C">
        <w:tc>
          <w:tcPr>
            <w:tcW w:w="1515" w:type="dxa"/>
            <w:shd w:val="clear" w:color="auto" w:fill="DC006B"/>
          </w:tcPr>
          <w:p w14:paraId="37D0BF0A" w14:textId="77777777" w:rsidR="00576011" w:rsidRPr="0039283D" w:rsidRDefault="00576011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5E3DC4F0" w14:textId="77777777" w:rsidR="00576011" w:rsidRPr="0039283D" w:rsidRDefault="00576011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02B91105" w14:textId="77777777" w:rsidR="00576011" w:rsidRPr="0039283D" w:rsidRDefault="00576011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576011" w14:paraId="72738E19" w14:textId="77777777" w:rsidTr="0076585C">
        <w:tc>
          <w:tcPr>
            <w:tcW w:w="1515" w:type="dxa"/>
          </w:tcPr>
          <w:p w14:paraId="610AD8E0" w14:textId="5272DD10" w:rsidR="00576011" w:rsidRDefault="00576011" w:rsidP="0076585C">
            <w:r>
              <w:t>String</w:t>
            </w:r>
          </w:p>
        </w:tc>
        <w:tc>
          <w:tcPr>
            <w:tcW w:w="1965" w:type="dxa"/>
          </w:tcPr>
          <w:p w14:paraId="782F042E" w14:textId="4176AF23" w:rsidR="00576011" w:rsidRDefault="00576011" w:rsidP="0076585C">
            <w:r>
              <w:t>Name</w:t>
            </w:r>
          </w:p>
        </w:tc>
        <w:tc>
          <w:tcPr>
            <w:tcW w:w="5592" w:type="dxa"/>
          </w:tcPr>
          <w:p w14:paraId="3EC04DC0" w14:textId="4574118E" w:rsidR="00576011" w:rsidRDefault="00576011" w:rsidP="0076585C">
            <w:r>
              <w:t>Nom de l’hôte à choisir</w:t>
            </w:r>
          </w:p>
        </w:tc>
      </w:tr>
    </w:tbl>
    <w:p w14:paraId="74748195" w14:textId="10D24211" w:rsidR="00576011" w:rsidRDefault="00576011" w:rsidP="00576011">
      <w:pPr>
        <w:rPr>
          <w:b/>
        </w:rPr>
      </w:pPr>
    </w:p>
    <w:p w14:paraId="6D3D329B" w14:textId="0624D206" w:rsidR="00576011" w:rsidRDefault="00576011" w:rsidP="00576011">
      <w:pPr>
        <w:pStyle w:val="berschrift2"/>
      </w:pPr>
      <w:bookmarkStart w:id="21" w:name="_Toc55322841"/>
      <w:proofErr w:type="spellStart"/>
      <w:r>
        <w:lastRenderedPageBreak/>
        <w:t>InfluxDB</w:t>
      </w:r>
      <w:bookmarkEnd w:id="21"/>
      <w:proofErr w:type="spellEnd"/>
    </w:p>
    <w:p w14:paraId="4D99F5F0" w14:textId="68788358" w:rsidR="00576011" w:rsidRDefault="00576011" w:rsidP="00576011">
      <w:pPr>
        <w:pStyle w:val="berschrift3"/>
      </w:pPr>
      <w:bookmarkStart w:id="22" w:name="_Toc55322842"/>
      <w:r>
        <w:t>Variables membre</w:t>
      </w:r>
      <w:bookmarkEnd w:id="22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5103"/>
      </w:tblGrid>
      <w:tr w:rsidR="00576011" w:rsidRPr="00A11AF5" w14:paraId="195AA27E" w14:textId="77777777" w:rsidTr="0076585C">
        <w:tc>
          <w:tcPr>
            <w:tcW w:w="1413" w:type="dxa"/>
            <w:shd w:val="clear" w:color="auto" w:fill="DC006B"/>
          </w:tcPr>
          <w:p w14:paraId="389A3FEA" w14:textId="77777777" w:rsidR="00576011" w:rsidRPr="00A11AF5" w:rsidRDefault="00576011" w:rsidP="007658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693" w:type="dxa"/>
            <w:shd w:val="clear" w:color="auto" w:fill="DC006B"/>
          </w:tcPr>
          <w:p w14:paraId="1092B712" w14:textId="77777777" w:rsidR="00576011" w:rsidRPr="00A11AF5" w:rsidRDefault="00576011" w:rsidP="007658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103" w:type="dxa"/>
            <w:shd w:val="clear" w:color="auto" w:fill="DC006B"/>
          </w:tcPr>
          <w:p w14:paraId="6785F6D1" w14:textId="77777777" w:rsidR="00576011" w:rsidRPr="00A11AF5" w:rsidRDefault="00576011" w:rsidP="007658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576011" w14:paraId="4682437B" w14:textId="77777777" w:rsidTr="0076585C">
        <w:tc>
          <w:tcPr>
            <w:tcW w:w="1413" w:type="dxa"/>
          </w:tcPr>
          <w:p w14:paraId="45188B33" w14:textId="0DD4C70E" w:rsidR="00576011" w:rsidRDefault="00576011" w:rsidP="0076585C">
            <w:r>
              <w:t>String</w:t>
            </w:r>
          </w:p>
        </w:tc>
        <w:tc>
          <w:tcPr>
            <w:tcW w:w="2693" w:type="dxa"/>
          </w:tcPr>
          <w:p w14:paraId="59A0EBAF" w14:textId="15FFA353" w:rsidR="00576011" w:rsidRDefault="00576011" w:rsidP="0076585C">
            <w:proofErr w:type="spellStart"/>
            <w:r>
              <w:t>CurrentServerAddress</w:t>
            </w:r>
            <w:proofErr w:type="spellEnd"/>
          </w:p>
        </w:tc>
        <w:tc>
          <w:tcPr>
            <w:tcW w:w="5103" w:type="dxa"/>
          </w:tcPr>
          <w:p w14:paraId="0D7E6F58" w14:textId="37F44587" w:rsidR="00576011" w:rsidRDefault="00576011" w:rsidP="0076585C">
            <w:r>
              <w:t>Adresse du serveur actuel</w:t>
            </w:r>
          </w:p>
        </w:tc>
      </w:tr>
      <w:tr w:rsidR="00576011" w14:paraId="4D1D01F9" w14:textId="77777777" w:rsidTr="0076585C">
        <w:tc>
          <w:tcPr>
            <w:tcW w:w="1413" w:type="dxa"/>
          </w:tcPr>
          <w:p w14:paraId="0E63AE96" w14:textId="38CCF475" w:rsidR="00576011" w:rsidRDefault="00576011" w:rsidP="0076585C">
            <w:r>
              <w:t>String</w:t>
            </w:r>
          </w:p>
        </w:tc>
        <w:tc>
          <w:tcPr>
            <w:tcW w:w="2693" w:type="dxa"/>
          </w:tcPr>
          <w:p w14:paraId="212D6F5C" w14:textId="1403A326" w:rsidR="00576011" w:rsidRDefault="00576011" w:rsidP="0076585C">
            <w:proofErr w:type="spellStart"/>
            <w:r>
              <w:t>CurrentServerName</w:t>
            </w:r>
            <w:proofErr w:type="spellEnd"/>
          </w:p>
        </w:tc>
        <w:tc>
          <w:tcPr>
            <w:tcW w:w="5103" w:type="dxa"/>
          </w:tcPr>
          <w:p w14:paraId="6715DF1B" w14:textId="2F958674" w:rsidR="00576011" w:rsidRDefault="00576011" w:rsidP="0076585C">
            <w:r>
              <w:t>Nom du serveur actuel</w:t>
            </w:r>
          </w:p>
        </w:tc>
      </w:tr>
      <w:tr w:rsidR="00576011" w14:paraId="6EA842CF" w14:textId="77777777" w:rsidTr="0076585C">
        <w:tc>
          <w:tcPr>
            <w:tcW w:w="1413" w:type="dxa"/>
          </w:tcPr>
          <w:p w14:paraId="6CE18E43" w14:textId="06D1C33A" w:rsidR="00576011" w:rsidRDefault="00576011" w:rsidP="0076585C">
            <w:r>
              <w:t xml:space="preserve">String </w:t>
            </w:r>
          </w:p>
        </w:tc>
        <w:tc>
          <w:tcPr>
            <w:tcW w:w="2693" w:type="dxa"/>
          </w:tcPr>
          <w:p w14:paraId="241B9442" w14:textId="1AF87E48" w:rsidR="00576011" w:rsidRDefault="00576011" w:rsidP="0076585C">
            <w:proofErr w:type="spellStart"/>
            <w:r>
              <w:t>CurrentHost</w:t>
            </w:r>
            <w:proofErr w:type="spellEnd"/>
          </w:p>
        </w:tc>
        <w:tc>
          <w:tcPr>
            <w:tcW w:w="5103" w:type="dxa"/>
          </w:tcPr>
          <w:p w14:paraId="51135B74" w14:textId="2E89C9C1" w:rsidR="00576011" w:rsidRDefault="00576011" w:rsidP="0076585C">
            <w:r>
              <w:t>Nom de l’hôte actuel</w:t>
            </w:r>
          </w:p>
        </w:tc>
      </w:tr>
    </w:tbl>
    <w:p w14:paraId="7253A4A0" w14:textId="5BE9A2C8" w:rsidR="00576011" w:rsidRDefault="00576011" w:rsidP="00576011"/>
    <w:p w14:paraId="2D16BBDB" w14:textId="3E8B8C06" w:rsidR="00B70D06" w:rsidRDefault="00B70D06" w:rsidP="00B70D06">
      <w:pPr>
        <w:pStyle w:val="berschrift3"/>
      </w:pPr>
      <w:bookmarkStart w:id="23" w:name="_Toc55322843"/>
      <w:r>
        <w:t xml:space="preserve">Fonction </w:t>
      </w:r>
      <w:proofErr w:type="spellStart"/>
      <w:r>
        <w:t>SetCurrentServerAddress</w:t>
      </w:r>
      <w:bookmarkEnd w:id="23"/>
      <w:proofErr w:type="spellEnd"/>
    </w:p>
    <w:p w14:paraId="0A87A4F1" w14:textId="43DD7FB0" w:rsidR="00B70D06" w:rsidRDefault="00B70D06" w:rsidP="00B70D06">
      <w:pPr>
        <w:rPr>
          <w:b/>
        </w:rPr>
      </w:pPr>
      <w:r>
        <w:rPr>
          <w:b/>
        </w:rPr>
        <w:t>Description :</w:t>
      </w:r>
    </w:p>
    <w:p w14:paraId="2378501E" w14:textId="57BA6417" w:rsidR="00B70D06" w:rsidRDefault="00B70D06" w:rsidP="00B70D06">
      <w:r>
        <w:t>Change l’adresse du serveur actuel</w:t>
      </w:r>
    </w:p>
    <w:p w14:paraId="249EA272" w14:textId="0406CEA0" w:rsidR="00B70D06" w:rsidRDefault="00B70D06" w:rsidP="00B70D06">
      <w:pPr>
        <w:rPr>
          <w:b/>
        </w:rPr>
      </w:pPr>
      <w:r>
        <w:rPr>
          <w:b/>
        </w:rPr>
        <w:t>Paramètre 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B70D06" w:rsidRPr="0039283D" w14:paraId="3F948CCB" w14:textId="77777777" w:rsidTr="0076585C">
        <w:tc>
          <w:tcPr>
            <w:tcW w:w="1515" w:type="dxa"/>
            <w:shd w:val="clear" w:color="auto" w:fill="DC006B"/>
          </w:tcPr>
          <w:p w14:paraId="4A955C7D" w14:textId="77777777" w:rsidR="00B70D06" w:rsidRPr="0039283D" w:rsidRDefault="00B70D06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5F09FCAD" w14:textId="77777777" w:rsidR="00B70D06" w:rsidRPr="0039283D" w:rsidRDefault="00B70D06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1D2F6DD0" w14:textId="77777777" w:rsidR="00B70D06" w:rsidRPr="0039283D" w:rsidRDefault="00B70D06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70D06" w14:paraId="671F5E26" w14:textId="77777777" w:rsidTr="0076585C">
        <w:tc>
          <w:tcPr>
            <w:tcW w:w="1515" w:type="dxa"/>
          </w:tcPr>
          <w:p w14:paraId="40EA257B" w14:textId="367114C3" w:rsidR="00B70D06" w:rsidRDefault="00B70D06" w:rsidP="0076585C">
            <w:r>
              <w:t>String</w:t>
            </w:r>
          </w:p>
        </w:tc>
        <w:tc>
          <w:tcPr>
            <w:tcW w:w="1965" w:type="dxa"/>
          </w:tcPr>
          <w:p w14:paraId="71ACC270" w14:textId="1AA526D0" w:rsidR="00B70D06" w:rsidRDefault="00B70D06" w:rsidP="0076585C">
            <w:proofErr w:type="spellStart"/>
            <w:proofErr w:type="gramStart"/>
            <w:r>
              <w:t>address</w:t>
            </w:r>
            <w:proofErr w:type="spellEnd"/>
            <w:proofErr w:type="gramEnd"/>
          </w:p>
        </w:tc>
        <w:tc>
          <w:tcPr>
            <w:tcW w:w="5592" w:type="dxa"/>
          </w:tcPr>
          <w:p w14:paraId="0BAC2BF7" w14:textId="0851D115" w:rsidR="00B70D06" w:rsidRDefault="00B70D06" w:rsidP="0076585C">
            <w:r>
              <w:t>Adresse du serveur à appliquer</w:t>
            </w:r>
          </w:p>
        </w:tc>
      </w:tr>
    </w:tbl>
    <w:p w14:paraId="143183AE" w14:textId="7E857ACA" w:rsidR="00B70D06" w:rsidRDefault="00B70D06" w:rsidP="00B70D06">
      <w:pPr>
        <w:rPr>
          <w:b/>
        </w:rPr>
      </w:pPr>
    </w:p>
    <w:p w14:paraId="61C4A3F2" w14:textId="0AD63930" w:rsidR="00B70D06" w:rsidRDefault="00B70D06" w:rsidP="00B70D06">
      <w:pPr>
        <w:pStyle w:val="berschrift3"/>
      </w:pPr>
      <w:bookmarkStart w:id="24" w:name="_Toc55322844"/>
      <w:r>
        <w:t xml:space="preserve">Fonction </w:t>
      </w:r>
      <w:proofErr w:type="spellStart"/>
      <w:r>
        <w:t>SetCurrentServerName</w:t>
      </w:r>
      <w:bookmarkEnd w:id="24"/>
      <w:proofErr w:type="spellEnd"/>
    </w:p>
    <w:p w14:paraId="575CB004" w14:textId="451CDB21" w:rsidR="00B70D06" w:rsidRDefault="00621B8C" w:rsidP="00B70D06">
      <w:pPr>
        <w:rPr>
          <w:b/>
        </w:rPr>
      </w:pPr>
      <w:r>
        <w:rPr>
          <w:b/>
        </w:rPr>
        <w:t>Description :</w:t>
      </w:r>
    </w:p>
    <w:p w14:paraId="7F0F6ADC" w14:textId="1474D834" w:rsidR="00621B8C" w:rsidRDefault="00621B8C" w:rsidP="00B70D06">
      <w:r>
        <w:t xml:space="preserve">Change le nom </w:t>
      </w:r>
      <w:r w:rsidR="00071495">
        <w:t>du serveur actuel</w:t>
      </w:r>
    </w:p>
    <w:p w14:paraId="6196F4A4" w14:textId="294FCDBF" w:rsidR="00071495" w:rsidRPr="00071495" w:rsidRDefault="00071495" w:rsidP="00B70D06">
      <w:pPr>
        <w:rPr>
          <w:b/>
        </w:rPr>
      </w:pPr>
      <w:r w:rsidRPr="00071495">
        <w:rPr>
          <w:b/>
        </w:rPr>
        <w:t>Paramètre</w:t>
      </w:r>
      <w:r>
        <w:rPr>
          <w:b/>
        </w:rPr>
        <w:t> </w:t>
      </w:r>
      <w:r w:rsidRPr="00071495">
        <w:rPr>
          <w:b/>
        </w:rPr>
        <w:t>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071495" w:rsidRPr="0039283D" w14:paraId="016B98EA" w14:textId="77777777" w:rsidTr="0076585C">
        <w:tc>
          <w:tcPr>
            <w:tcW w:w="1515" w:type="dxa"/>
            <w:shd w:val="clear" w:color="auto" w:fill="DC006B"/>
          </w:tcPr>
          <w:p w14:paraId="7594F30C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6E3D0B51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36E81B49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71495" w14:paraId="6754B6BD" w14:textId="77777777" w:rsidTr="0076585C">
        <w:tc>
          <w:tcPr>
            <w:tcW w:w="1515" w:type="dxa"/>
          </w:tcPr>
          <w:p w14:paraId="17D5F0DF" w14:textId="77777777" w:rsidR="00071495" w:rsidRDefault="00071495" w:rsidP="0076585C">
            <w:r>
              <w:t>String</w:t>
            </w:r>
          </w:p>
        </w:tc>
        <w:tc>
          <w:tcPr>
            <w:tcW w:w="1965" w:type="dxa"/>
          </w:tcPr>
          <w:p w14:paraId="058666C5" w14:textId="4653648C" w:rsidR="00071495" w:rsidRDefault="00071495" w:rsidP="0076585C"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5592" w:type="dxa"/>
          </w:tcPr>
          <w:p w14:paraId="102144AF" w14:textId="724287F5" w:rsidR="00071495" w:rsidRDefault="00071495" w:rsidP="0076585C">
            <w:r>
              <w:t>Nom du serveur</w:t>
            </w:r>
          </w:p>
        </w:tc>
      </w:tr>
    </w:tbl>
    <w:p w14:paraId="512CAEA8" w14:textId="7D66AB80" w:rsidR="00B70D06" w:rsidRDefault="00B70D06" w:rsidP="00B70D06"/>
    <w:p w14:paraId="66CE441C" w14:textId="769E415D" w:rsidR="00071495" w:rsidRDefault="00071495" w:rsidP="00071495">
      <w:pPr>
        <w:pStyle w:val="berschrift3"/>
      </w:pPr>
      <w:bookmarkStart w:id="25" w:name="_Toc55322845"/>
      <w:r>
        <w:t xml:space="preserve">Fonction </w:t>
      </w:r>
      <w:proofErr w:type="spellStart"/>
      <w:r>
        <w:t>SetCurrentHost</w:t>
      </w:r>
      <w:bookmarkEnd w:id="25"/>
      <w:proofErr w:type="spellEnd"/>
    </w:p>
    <w:p w14:paraId="303E7BC1" w14:textId="52F457B0" w:rsidR="00071495" w:rsidRDefault="00071495" w:rsidP="00071495">
      <w:pPr>
        <w:rPr>
          <w:b/>
        </w:rPr>
      </w:pPr>
      <w:r>
        <w:rPr>
          <w:b/>
        </w:rPr>
        <w:t>Description :</w:t>
      </w:r>
    </w:p>
    <w:p w14:paraId="02D4E51D" w14:textId="6D62B4F0" w:rsidR="00071495" w:rsidRDefault="00071495" w:rsidP="00071495">
      <w:r>
        <w:t>Change l’hôte actuel</w:t>
      </w:r>
    </w:p>
    <w:p w14:paraId="7EC45D2F" w14:textId="7A440FED" w:rsidR="00071495" w:rsidRDefault="00071495" w:rsidP="00071495">
      <w:pPr>
        <w:rPr>
          <w:b/>
        </w:rPr>
      </w:pPr>
      <w:r>
        <w:rPr>
          <w:b/>
        </w:rPr>
        <w:t>Paramètre 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071495" w:rsidRPr="0039283D" w14:paraId="25BD87BE" w14:textId="77777777" w:rsidTr="0076585C">
        <w:tc>
          <w:tcPr>
            <w:tcW w:w="1515" w:type="dxa"/>
            <w:shd w:val="clear" w:color="auto" w:fill="DC006B"/>
          </w:tcPr>
          <w:p w14:paraId="1E65DBA3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44A7B95B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717EBA49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71495" w14:paraId="7DFB3499" w14:textId="77777777" w:rsidTr="0076585C">
        <w:tc>
          <w:tcPr>
            <w:tcW w:w="1515" w:type="dxa"/>
          </w:tcPr>
          <w:p w14:paraId="730D5C5C" w14:textId="77777777" w:rsidR="00071495" w:rsidRDefault="00071495" w:rsidP="0076585C">
            <w:r>
              <w:t>String</w:t>
            </w:r>
          </w:p>
        </w:tc>
        <w:tc>
          <w:tcPr>
            <w:tcW w:w="1965" w:type="dxa"/>
          </w:tcPr>
          <w:p w14:paraId="629D3B8B" w14:textId="5247208D" w:rsidR="00071495" w:rsidRDefault="00071495" w:rsidP="0076585C">
            <w:proofErr w:type="gramStart"/>
            <w:r>
              <w:t>host</w:t>
            </w:r>
            <w:proofErr w:type="gramEnd"/>
          </w:p>
        </w:tc>
        <w:tc>
          <w:tcPr>
            <w:tcW w:w="5592" w:type="dxa"/>
          </w:tcPr>
          <w:p w14:paraId="450222BB" w14:textId="17254881" w:rsidR="00071495" w:rsidRDefault="00071495" w:rsidP="0076585C">
            <w:r>
              <w:t>Nom de l’hôte</w:t>
            </w:r>
          </w:p>
        </w:tc>
      </w:tr>
    </w:tbl>
    <w:p w14:paraId="2023F474" w14:textId="0C5B2B19" w:rsidR="00071495" w:rsidRDefault="00071495" w:rsidP="00071495">
      <w:pPr>
        <w:rPr>
          <w:b/>
        </w:rPr>
      </w:pPr>
    </w:p>
    <w:p w14:paraId="20911455" w14:textId="0F6F0738" w:rsidR="00071495" w:rsidRDefault="00071495" w:rsidP="00071495">
      <w:pPr>
        <w:pStyle w:val="berschrift3"/>
      </w:pPr>
      <w:bookmarkStart w:id="26" w:name="_Toc55322846"/>
      <w:r>
        <w:t xml:space="preserve">Fonction </w:t>
      </w:r>
      <w:proofErr w:type="spellStart"/>
      <w:r>
        <w:t>GetRamUsage</w:t>
      </w:r>
      <w:bookmarkEnd w:id="26"/>
      <w:proofErr w:type="spellEnd"/>
    </w:p>
    <w:p w14:paraId="3174AA77" w14:textId="1EA2F4DD" w:rsidR="00071495" w:rsidRDefault="00071495" w:rsidP="00071495">
      <w:pPr>
        <w:rPr>
          <w:b/>
        </w:rPr>
      </w:pPr>
      <w:r>
        <w:rPr>
          <w:b/>
        </w:rPr>
        <w:t>Description :</w:t>
      </w:r>
    </w:p>
    <w:p w14:paraId="6C9893E1" w14:textId="1F669FAB" w:rsidR="00071495" w:rsidRDefault="00071495" w:rsidP="00071495">
      <w:r>
        <w:t>Fait une requête sur la base de données pour récupérer l’utilisation de RAM actuelle pour l’hôte qui est couramment choisi. Ceci est une fonction asynchrone.</w:t>
      </w:r>
    </w:p>
    <w:p w14:paraId="7E4AD3E3" w14:textId="4E075BC7" w:rsidR="00071495" w:rsidRDefault="00071495" w:rsidP="00071495">
      <w:pPr>
        <w:rPr>
          <w:b/>
        </w:rPr>
      </w:pPr>
      <w:r w:rsidRPr="00071495">
        <w:rPr>
          <w:b/>
        </w:rPr>
        <w:t>Retour</w:t>
      </w:r>
      <w:r>
        <w:rPr>
          <w:b/>
        </w:rPr>
        <w:t> :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071495" w:rsidRPr="0039283D" w14:paraId="56BFB1A5" w14:textId="77777777" w:rsidTr="0076585C">
        <w:tc>
          <w:tcPr>
            <w:tcW w:w="1980" w:type="dxa"/>
            <w:shd w:val="clear" w:color="auto" w:fill="DC006B"/>
          </w:tcPr>
          <w:p w14:paraId="597CDE98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26744D21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71495" w14:paraId="381D7FD5" w14:textId="77777777" w:rsidTr="0076585C">
        <w:tc>
          <w:tcPr>
            <w:tcW w:w="1980" w:type="dxa"/>
          </w:tcPr>
          <w:p w14:paraId="130EEBCC" w14:textId="3D73EB80" w:rsidR="00071495" w:rsidRDefault="00071495" w:rsidP="0076585C">
            <w:proofErr w:type="spellStart"/>
            <w:r>
              <w:t>Task</w:t>
            </w:r>
            <w:proofErr w:type="spellEnd"/>
            <w:r>
              <w:t>&lt;Double&gt;</w:t>
            </w:r>
          </w:p>
        </w:tc>
        <w:tc>
          <w:tcPr>
            <w:tcW w:w="7229" w:type="dxa"/>
          </w:tcPr>
          <w:p w14:paraId="3E78B751" w14:textId="18F05F9B" w:rsidR="00071495" w:rsidRDefault="00071495" w:rsidP="0076585C">
            <w:r>
              <w:t>Utilisation de la RAM en pourcentage</w:t>
            </w:r>
          </w:p>
        </w:tc>
      </w:tr>
    </w:tbl>
    <w:p w14:paraId="0B58C912" w14:textId="2BD835E3" w:rsidR="00071495" w:rsidRDefault="00071495" w:rsidP="00071495"/>
    <w:p w14:paraId="209810B2" w14:textId="026C2C01" w:rsidR="00071495" w:rsidRDefault="00071495" w:rsidP="00071495">
      <w:pPr>
        <w:pStyle w:val="berschrift3"/>
      </w:pPr>
      <w:bookmarkStart w:id="27" w:name="_Toc55322847"/>
      <w:r>
        <w:lastRenderedPageBreak/>
        <w:t xml:space="preserve">Fonction </w:t>
      </w:r>
      <w:proofErr w:type="spellStart"/>
      <w:r>
        <w:t>GetCPUUsage</w:t>
      </w:r>
      <w:bookmarkEnd w:id="27"/>
      <w:proofErr w:type="spellEnd"/>
    </w:p>
    <w:p w14:paraId="0AE0E0EF" w14:textId="0492E913" w:rsidR="00071495" w:rsidRDefault="00071495" w:rsidP="00071495">
      <w:pPr>
        <w:rPr>
          <w:b/>
        </w:rPr>
      </w:pPr>
      <w:r>
        <w:rPr>
          <w:b/>
        </w:rPr>
        <w:t>Description :</w:t>
      </w:r>
    </w:p>
    <w:p w14:paraId="13043640" w14:textId="02FC99CD" w:rsidR="00071495" w:rsidRDefault="00071495" w:rsidP="00071495">
      <w:r>
        <w:t>Fai</w:t>
      </w:r>
      <w:r w:rsidR="004029D8">
        <w:t>t</w:t>
      </w:r>
      <w:r>
        <w:t xml:space="preserve"> une requête sur la base de données </w:t>
      </w:r>
      <w:proofErr w:type="spellStart"/>
      <w:r>
        <w:t>InfluxDB</w:t>
      </w:r>
      <w:proofErr w:type="spellEnd"/>
      <w:r>
        <w:t xml:space="preserve"> pour récupérer l’utilisation actuelle du CPU pour l’hôte qui est actuellement sélectionné.</w:t>
      </w:r>
    </w:p>
    <w:p w14:paraId="3EBAFAC9" w14:textId="182CCF1C" w:rsidR="00071495" w:rsidRDefault="00071495" w:rsidP="00071495">
      <w:pPr>
        <w:rPr>
          <w:b/>
        </w:rPr>
      </w:pPr>
      <w:r>
        <w:rPr>
          <w:b/>
        </w:rPr>
        <w:t>Retour :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071495" w:rsidRPr="0039283D" w14:paraId="5ED2AFE0" w14:textId="77777777" w:rsidTr="0076585C">
        <w:tc>
          <w:tcPr>
            <w:tcW w:w="1980" w:type="dxa"/>
            <w:shd w:val="clear" w:color="auto" w:fill="DC006B"/>
          </w:tcPr>
          <w:p w14:paraId="758D0FDA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3FA60320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71495" w14:paraId="13883FDD" w14:textId="77777777" w:rsidTr="0076585C">
        <w:tc>
          <w:tcPr>
            <w:tcW w:w="1980" w:type="dxa"/>
          </w:tcPr>
          <w:p w14:paraId="53B208A1" w14:textId="40952901" w:rsidR="00071495" w:rsidRDefault="00071495" w:rsidP="0076585C">
            <w:proofErr w:type="spellStart"/>
            <w:r>
              <w:t>Task</w:t>
            </w:r>
            <w:proofErr w:type="spellEnd"/>
            <w:r>
              <w:t>&lt;Double&gt;</w:t>
            </w:r>
          </w:p>
        </w:tc>
        <w:tc>
          <w:tcPr>
            <w:tcW w:w="7229" w:type="dxa"/>
          </w:tcPr>
          <w:p w14:paraId="7001E3AC" w14:textId="7FF9F7F6" w:rsidR="00071495" w:rsidRDefault="00071495" w:rsidP="0076585C">
            <w:r>
              <w:t>Utilisation du CPU en pourcentage</w:t>
            </w:r>
          </w:p>
        </w:tc>
      </w:tr>
    </w:tbl>
    <w:p w14:paraId="0A1227C9" w14:textId="33AA9E31" w:rsidR="00071495" w:rsidRDefault="00071495" w:rsidP="00071495">
      <w:pPr>
        <w:rPr>
          <w:b/>
        </w:rPr>
      </w:pPr>
    </w:p>
    <w:p w14:paraId="3383812A" w14:textId="49754DE2" w:rsidR="00071495" w:rsidRDefault="00071495" w:rsidP="00071495">
      <w:pPr>
        <w:pStyle w:val="berschrift3"/>
      </w:pPr>
      <w:bookmarkStart w:id="28" w:name="_Toc55322848"/>
      <w:r>
        <w:t xml:space="preserve">Fonction </w:t>
      </w:r>
      <w:proofErr w:type="spellStart"/>
      <w:r>
        <w:t>GetUptime</w:t>
      </w:r>
      <w:bookmarkEnd w:id="28"/>
      <w:proofErr w:type="spellEnd"/>
    </w:p>
    <w:p w14:paraId="3439C16D" w14:textId="5F3DBC01" w:rsidR="00071495" w:rsidRDefault="00071495" w:rsidP="00071495">
      <w:pPr>
        <w:rPr>
          <w:b/>
        </w:rPr>
      </w:pPr>
      <w:r>
        <w:rPr>
          <w:b/>
        </w:rPr>
        <w:t>Description :</w:t>
      </w:r>
    </w:p>
    <w:p w14:paraId="5E625F3C" w14:textId="67DD3F0E" w:rsidR="00071495" w:rsidRDefault="00071495" w:rsidP="00071495">
      <w:r>
        <w:t>Fai</w:t>
      </w:r>
      <w:r w:rsidR="004029D8">
        <w:t>t</w:t>
      </w:r>
      <w:r>
        <w:t xml:space="preserve"> une requête sur la base de données </w:t>
      </w:r>
      <w:proofErr w:type="spellStart"/>
      <w:r>
        <w:t>InfluxDB</w:t>
      </w:r>
      <w:proofErr w:type="spellEnd"/>
      <w:r>
        <w:t xml:space="preserve"> pour récupérer le temps en ligne de l’hôte actuel en seconde.</w:t>
      </w:r>
      <w:r w:rsidR="0076585C">
        <w:t xml:space="preserve"> Cette fonction est asynchrone.</w:t>
      </w:r>
    </w:p>
    <w:p w14:paraId="363BD089" w14:textId="6C6F3AE5" w:rsidR="00071495" w:rsidRDefault="00071495" w:rsidP="00071495">
      <w:pPr>
        <w:rPr>
          <w:b/>
        </w:rPr>
      </w:pPr>
      <w:r>
        <w:rPr>
          <w:b/>
        </w:rPr>
        <w:t xml:space="preserve">Retour : 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071495" w:rsidRPr="0039283D" w14:paraId="58E7DC7D" w14:textId="77777777" w:rsidTr="0076585C">
        <w:tc>
          <w:tcPr>
            <w:tcW w:w="1980" w:type="dxa"/>
            <w:shd w:val="clear" w:color="auto" w:fill="DC006B"/>
          </w:tcPr>
          <w:p w14:paraId="076D978B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125B7017" w14:textId="77777777" w:rsidR="00071495" w:rsidRPr="0039283D" w:rsidRDefault="00071495" w:rsidP="0076585C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71495" w14:paraId="4F378615" w14:textId="77777777" w:rsidTr="0076585C">
        <w:tc>
          <w:tcPr>
            <w:tcW w:w="1980" w:type="dxa"/>
          </w:tcPr>
          <w:p w14:paraId="52029691" w14:textId="253EE289" w:rsidR="00071495" w:rsidRDefault="00071495" w:rsidP="0076585C">
            <w:proofErr w:type="spellStart"/>
            <w:r>
              <w:t>Task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  <w:tc>
          <w:tcPr>
            <w:tcW w:w="7229" w:type="dxa"/>
          </w:tcPr>
          <w:p w14:paraId="48571117" w14:textId="1DA26C20" w:rsidR="00071495" w:rsidRDefault="00071495" w:rsidP="0076585C">
            <w:r>
              <w:t>Temps en ligne de l’hôte actuel en seconde</w:t>
            </w:r>
          </w:p>
        </w:tc>
      </w:tr>
    </w:tbl>
    <w:p w14:paraId="02335C6E" w14:textId="09B16311" w:rsidR="00071495" w:rsidRDefault="00071495" w:rsidP="00071495"/>
    <w:p w14:paraId="753232C1" w14:textId="289435CB" w:rsidR="0076585C" w:rsidRDefault="0076585C" w:rsidP="0076585C">
      <w:pPr>
        <w:pStyle w:val="berschrift3"/>
      </w:pPr>
      <w:bookmarkStart w:id="29" w:name="_Toc55322849"/>
      <w:r>
        <w:t>Fonction GetCPUUsageAverage24h</w:t>
      </w:r>
      <w:bookmarkEnd w:id="29"/>
    </w:p>
    <w:p w14:paraId="58E06D2F" w14:textId="67F5228F" w:rsidR="0076585C" w:rsidRDefault="0076585C" w:rsidP="0076585C">
      <w:pPr>
        <w:rPr>
          <w:b/>
        </w:rPr>
      </w:pPr>
      <w:r>
        <w:rPr>
          <w:b/>
        </w:rPr>
        <w:t>Description :</w:t>
      </w:r>
    </w:p>
    <w:p w14:paraId="423BB352" w14:textId="0DB80BC8" w:rsidR="0076585C" w:rsidRDefault="0076585C" w:rsidP="0076585C">
      <w:r>
        <w:t>Fai</w:t>
      </w:r>
      <w:r w:rsidR="004029D8">
        <w:t>t</w:t>
      </w:r>
      <w:r>
        <w:t xml:space="preserve"> une requête sur la base de données </w:t>
      </w:r>
      <w:proofErr w:type="spellStart"/>
      <w:r>
        <w:t>InfluxDB</w:t>
      </w:r>
      <w:proofErr w:type="spellEnd"/>
      <w:r>
        <w:t xml:space="preserve"> pour récupérer les utilisations de CPU des 24 dernières heures et en calcul</w:t>
      </w:r>
      <w:r w:rsidR="004029D8">
        <w:t>e</w:t>
      </w:r>
      <w:r>
        <w:t xml:space="preserve"> une moyenne avant de la retourner. Cette fonction est asynchrone.</w:t>
      </w:r>
    </w:p>
    <w:p w14:paraId="7ED1F958" w14:textId="37E32C45" w:rsidR="0076585C" w:rsidRDefault="0076585C" w:rsidP="0076585C">
      <w:pPr>
        <w:rPr>
          <w:b/>
        </w:rPr>
      </w:pPr>
      <w:r w:rsidRPr="0076585C">
        <w:rPr>
          <w:b/>
        </w:rPr>
        <w:t>Retour</w:t>
      </w:r>
      <w:r>
        <w:rPr>
          <w:b/>
        </w:rPr>
        <w:t xml:space="preserve"> : 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76585C" w:rsidRPr="0039283D" w14:paraId="4B303546" w14:textId="77777777" w:rsidTr="00053E49">
        <w:tc>
          <w:tcPr>
            <w:tcW w:w="1980" w:type="dxa"/>
            <w:shd w:val="clear" w:color="auto" w:fill="DC006B"/>
          </w:tcPr>
          <w:p w14:paraId="51FA01EA" w14:textId="77777777" w:rsidR="0076585C" w:rsidRPr="0039283D" w:rsidRDefault="0076585C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7F286178" w14:textId="77777777" w:rsidR="0076585C" w:rsidRPr="0039283D" w:rsidRDefault="0076585C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76585C" w14:paraId="3F9EFE0E" w14:textId="77777777" w:rsidTr="00053E49">
        <w:tc>
          <w:tcPr>
            <w:tcW w:w="1980" w:type="dxa"/>
          </w:tcPr>
          <w:p w14:paraId="1378A1DD" w14:textId="241114D0" w:rsidR="0076585C" w:rsidRDefault="0076585C" w:rsidP="00053E49">
            <w:proofErr w:type="spellStart"/>
            <w:r>
              <w:t>Task</w:t>
            </w:r>
            <w:proofErr w:type="spellEnd"/>
            <w:r>
              <w:t>&lt;double&gt;</w:t>
            </w:r>
          </w:p>
        </w:tc>
        <w:tc>
          <w:tcPr>
            <w:tcW w:w="7229" w:type="dxa"/>
          </w:tcPr>
          <w:p w14:paraId="15E65030" w14:textId="0FA56700" w:rsidR="0076585C" w:rsidRDefault="0076585C" w:rsidP="00053E49">
            <w:r>
              <w:t>Moyenne de l’utilisation</w:t>
            </w:r>
            <w:r w:rsidR="004029D8">
              <w:t xml:space="preserve"> du CPU</w:t>
            </w:r>
            <w:r>
              <w:t xml:space="preserve"> de l’hôte actuel sur les 24 dernières heures</w:t>
            </w:r>
          </w:p>
        </w:tc>
      </w:tr>
    </w:tbl>
    <w:p w14:paraId="21263633" w14:textId="38F40F67" w:rsidR="0076585C" w:rsidRDefault="0076585C" w:rsidP="0076585C">
      <w:pPr>
        <w:rPr>
          <w:b/>
        </w:rPr>
      </w:pPr>
    </w:p>
    <w:p w14:paraId="05FFBD4F" w14:textId="286BE1B9" w:rsidR="0076585C" w:rsidRDefault="0076585C" w:rsidP="0076585C">
      <w:pPr>
        <w:pStyle w:val="berschrift3"/>
      </w:pPr>
      <w:bookmarkStart w:id="30" w:name="_Toc55322850"/>
      <w:r>
        <w:t>Fonction GetRAMUsage24h</w:t>
      </w:r>
      <w:bookmarkEnd w:id="30"/>
    </w:p>
    <w:p w14:paraId="4DBF5105" w14:textId="5F8A1F49" w:rsidR="0076585C" w:rsidRDefault="0076585C" w:rsidP="0076585C">
      <w:pPr>
        <w:rPr>
          <w:b/>
        </w:rPr>
      </w:pPr>
      <w:r>
        <w:rPr>
          <w:b/>
        </w:rPr>
        <w:t>Description :</w:t>
      </w:r>
    </w:p>
    <w:p w14:paraId="50DF2A5B" w14:textId="28E83277" w:rsidR="0076585C" w:rsidRDefault="004029D8" w:rsidP="0076585C">
      <w:r>
        <w:t xml:space="preserve">Fait une requête sur la base de données </w:t>
      </w:r>
      <w:proofErr w:type="spellStart"/>
      <w:r>
        <w:t>InfluxDB</w:t>
      </w:r>
      <w:proofErr w:type="spellEnd"/>
      <w:r>
        <w:t xml:space="preserve"> pour récupérer les utilisations de RAM des 24 dernières heures et en calcule une moyenne avant de la retourner. Cette fonction est asynchrone.</w:t>
      </w:r>
    </w:p>
    <w:p w14:paraId="7754106F" w14:textId="5DB9B1CA" w:rsidR="004029D8" w:rsidRDefault="004029D8" w:rsidP="0076585C">
      <w:pPr>
        <w:rPr>
          <w:b/>
        </w:rPr>
      </w:pPr>
      <w:r>
        <w:rPr>
          <w:b/>
        </w:rPr>
        <w:t>Retour :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4029D8" w:rsidRPr="0039283D" w14:paraId="3E8036A6" w14:textId="77777777" w:rsidTr="00053E49">
        <w:tc>
          <w:tcPr>
            <w:tcW w:w="1980" w:type="dxa"/>
            <w:shd w:val="clear" w:color="auto" w:fill="DC006B"/>
          </w:tcPr>
          <w:p w14:paraId="20CF35FB" w14:textId="77777777" w:rsidR="004029D8" w:rsidRPr="0039283D" w:rsidRDefault="004029D8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4856A18B" w14:textId="77777777" w:rsidR="004029D8" w:rsidRPr="0039283D" w:rsidRDefault="004029D8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4029D8" w14:paraId="626E92E5" w14:textId="77777777" w:rsidTr="00053E49">
        <w:tc>
          <w:tcPr>
            <w:tcW w:w="1980" w:type="dxa"/>
          </w:tcPr>
          <w:p w14:paraId="57BD6062" w14:textId="12FDD508" w:rsidR="004029D8" w:rsidRDefault="004029D8" w:rsidP="00053E49">
            <w:proofErr w:type="spellStart"/>
            <w:r>
              <w:t>Task</w:t>
            </w:r>
            <w:proofErr w:type="spellEnd"/>
            <w:r>
              <w:t>&lt;double&gt;</w:t>
            </w:r>
          </w:p>
        </w:tc>
        <w:tc>
          <w:tcPr>
            <w:tcW w:w="7229" w:type="dxa"/>
          </w:tcPr>
          <w:p w14:paraId="172786E4" w14:textId="596882D4" w:rsidR="004029D8" w:rsidRDefault="004029D8" w:rsidP="00053E49">
            <w:r>
              <w:t>Moyenne d’utilisation de la RAM de l’hôte actuel sur les 24 dernières heures</w:t>
            </w:r>
          </w:p>
        </w:tc>
      </w:tr>
    </w:tbl>
    <w:p w14:paraId="37E68027" w14:textId="196FF448" w:rsidR="004029D8" w:rsidRDefault="004029D8" w:rsidP="0076585C">
      <w:pPr>
        <w:rPr>
          <w:b/>
        </w:rPr>
      </w:pPr>
    </w:p>
    <w:p w14:paraId="76FB2BE5" w14:textId="3C5D5269" w:rsidR="004029D8" w:rsidRDefault="004029D8" w:rsidP="004029D8">
      <w:pPr>
        <w:pStyle w:val="berschrift3"/>
      </w:pPr>
      <w:bookmarkStart w:id="31" w:name="_Toc55322851"/>
      <w:r>
        <w:t xml:space="preserve">Fonction </w:t>
      </w:r>
      <w:proofErr w:type="spellStart"/>
      <w:r>
        <w:t>GetAllHostsAsync</w:t>
      </w:r>
      <w:bookmarkEnd w:id="31"/>
      <w:proofErr w:type="spellEnd"/>
    </w:p>
    <w:p w14:paraId="632F62AE" w14:textId="4F4DB593" w:rsidR="004029D8" w:rsidRDefault="004029D8" w:rsidP="004029D8">
      <w:pPr>
        <w:rPr>
          <w:b/>
        </w:rPr>
      </w:pPr>
      <w:r>
        <w:rPr>
          <w:b/>
        </w:rPr>
        <w:t>Description :</w:t>
      </w:r>
    </w:p>
    <w:p w14:paraId="733BA370" w14:textId="5A7BFF45" w:rsidR="004029D8" w:rsidRDefault="004029D8" w:rsidP="004029D8">
      <w:r>
        <w:t xml:space="preserve">Fait une requête sur la base de données </w:t>
      </w:r>
      <w:proofErr w:type="spellStart"/>
      <w:r>
        <w:t>InfluxDB</w:t>
      </w:r>
      <w:proofErr w:type="spellEnd"/>
      <w:r>
        <w:t xml:space="preserve"> pour récupérer tous les hôtes qui sont sur le serveur actuel. </w:t>
      </w:r>
    </w:p>
    <w:p w14:paraId="61FCD9F9" w14:textId="3789C361" w:rsidR="004029D8" w:rsidRDefault="004029D8" w:rsidP="004029D8">
      <w:pPr>
        <w:rPr>
          <w:b/>
        </w:rPr>
      </w:pPr>
      <w:r>
        <w:rPr>
          <w:b/>
        </w:rPr>
        <w:lastRenderedPageBreak/>
        <w:t xml:space="preserve">Retour : </w:t>
      </w:r>
    </w:p>
    <w:tbl>
      <w:tblPr>
        <w:tblStyle w:val="Tabellenraster"/>
        <w:tblW w:w="9209" w:type="dxa"/>
        <w:tblLayout w:type="fixed"/>
        <w:tblLook w:val="06A0" w:firstRow="1" w:lastRow="0" w:firstColumn="1" w:lastColumn="0" w:noHBand="1" w:noVBand="1"/>
      </w:tblPr>
      <w:tblGrid>
        <w:gridCol w:w="1980"/>
        <w:gridCol w:w="7229"/>
      </w:tblGrid>
      <w:tr w:rsidR="004029D8" w:rsidRPr="0039283D" w14:paraId="0DA307A7" w14:textId="77777777" w:rsidTr="00053E49">
        <w:tc>
          <w:tcPr>
            <w:tcW w:w="1980" w:type="dxa"/>
            <w:shd w:val="clear" w:color="auto" w:fill="DC006B"/>
          </w:tcPr>
          <w:p w14:paraId="4ED38599" w14:textId="77777777" w:rsidR="004029D8" w:rsidRPr="0039283D" w:rsidRDefault="004029D8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229" w:type="dxa"/>
            <w:shd w:val="clear" w:color="auto" w:fill="DC006B"/>
          </w:tcPr>
          <w:p w14:paraId="23B90FE2" w14:textId="77777777" w:rsidR="004029D8" w:rsidRPr="0039283D" w:rsidRDefault="004029D8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4029D8" w14:paraId="3324CACE" w14:textId="77777777" w:rsidTr="00053E49">
        <w:tc>
          <w:tcPr>
            <w:tcW w:w="1980" w:type="dxa"/>
          </w:tcPr>
          <w:p w14:paraId="42694E23" w14:textId="7D9C992E" w:rsidR="004029D8" w:rsidRDefault="004029D8" w:rsidP="00053E49">
            <w:proofErr w:type="spellStart"/>
            <w:r>
              <w:t>Task</w:t>
            </w:r>
            <w:proofErr w:type="spellEnd"/>
            <w:r>
              <w:t>&lt;List&lt;Host&gt;&gt;</w:t>
            </w:r>
          </w:p>
        </w:tc>
        <w:tc>
          <w:tcPr>
            <w:tcW w:w="7229" w:type="dxa"/>
          </w:tcPr>
          <w:p w14:paraId="5CE75E98" w14:textId="77777777" w:rsidR="004029D8" w:rsidRDefault="004029D8" w:rsidP="00053E49">
            <w:r>
              <w:t>Liste de tous les hôtes sur le serveur actuel</w:t>
            </w:r>
          </w:p>
        </w:tc>
      </w:tr>
    </w:tbl>
    <w:p w14:paraId="3B1925FF" w14:textId="5A149633" w:rsidR="004029D8" w:rsidRDefault="004029D8" w:rsidP="004029D8">
      <w:pPr>
        <w:rPr>
          <w:b/>
        </w:rPr>
      </w:pPr>
    </w:p>
    <w:p w14:paraId="62D3020F" w14:textId="050DA32B" w:rsidR="001F4A2D" w:rsidRDefault="001F4A2D" w:rsidP="001F4A2D">
      <w:pPr>
        <w:pStyle w:val="berschrift2"/>
      </w:pPr>
      <w:bookmarkStart w:id="32" w:name="_Toc55322852"/>
      <w:r>
        <w:t>Server</w:t>
      </w:r>
      <w:bookmarkEnd w:id="32"/>
    </w:p>
    <w:p w14:paraId="77395460" w14:textId="0EF302AE" w:rsidR="001F4A2D" w:rsidRDefault="001F4A2D" w:rsidP="001F4A2D">
      <w:r>
        <w:t xml:space="preserve">Server est une classe qui est </w:t>
      </w:r>
      <w:proofErr w:type="spellStart"/>
      <w:proofErr w:type="gramStart"/>
      <w:r>
        <w:t>la</w:t>
      </w:r>
      <w:proofErr w:type="spellEnd"/>
      <w:proofErr w:type="gramEnd"/>
      <w:r>
        <w:t xml:space="preserve"> pour stocker les données d’un serveur de manière plus facile.</w:t>
      </w:r>
    </w:p>
    <w:p w14:paraId="1BBA8988" w14:textId="660F6866" w:rsidR="001F4A2D" w:rsidRDefault="001F4A2D" w:rsidP="001F4A2D">
      <w:pPr>
        <w:pStyle w:val="berschrift3"/>
      </w:pPr>
      <w:bookmarkStart w:id="33" w:name="_Toc55322853"/>
      <w:r>
        <w:t>Variables membre</w:t>
      </w:r>
      <w:bookmarkEnd w:id="33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5103"/>
      </w:tblGrid>
      <w:tr w:rsidR="001F4A2D" w:rsidRPr="00A11AF5" w14:paraId="1794FA93" w14:textId="77777777" w:rsidTr="00053E49">
        <w:tc>
          <w:tcPr>
            <w:tcW w:w="1413" w:type="dxa"/>
            <w:shd w:val="clear" w:color="auto" w:fill="DC006B"/>
          </w:tcPr>
          <w:p w14:paraId="3DD24827" w14:textId="77777777" w:rsidR="001F4A2D" w:rsidRPr="00A11AF5" w:rsidRDefault="001F4A2D" w:rsidP="00053E4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693" w:type="dxa"/>
            <w:shd w:val="clear" w:color="auto" w:fill="DC006B"/>
          </w:tcPr>
          <w:p w14:paraId="4726DF67" w14:textId="77777777" w:rsidR="001F4A2D" w:rsidRPr="00A11AF5" w:rsidRDefault="001F4A2D" w:rsidP="00053E4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103" w:type="dxa"/>
            <w:shd w:val="clear" w:color="auto" w:fill="DC006B"/>
          </w:tcPr>
          <w:p w14:paraId="39554716" w14:textId="77777777" w:rsidR="001F4A2D" w:rsidRPr="00A11AF5" w:rsidRDefault="001F4A2D" w:rsidP="00053E4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1F4A2D" w14:paraId="289FFD90" w14:textId="77777777" w:rsidTr="00053E49">
        <w:tc>
          <w:tcPr>
            <w:tcW w:w="1413" w:type="dxa"/>
          </w:tcPr>
          <w:p w14:paraId="495D9C3D" w14:textId="77777777" w:rsidR="001F4A2D" w:rsidRDefault="001F4A2D" w:rsidP="00053E49">
            <w:r>
              <w:t>String</w:t>
            </w:r>
          </w:p>
        </w:tc>
        <w:tc>
          <w:tcPr>
            <w:tcW w:w="2693" w:type="dxa"/>
          </w:tcPr>
          <w:p w14:paraId="273FAAE6" w14:textId="445FD3B8" w:rsidR="001F4A2D" w:rsidRDefault="001F4A2D" w:rsidP="00053E49">
            <w:proofErr w:type="spellStart"/>
            <w:r>
              <w:t>Address</w:t>
            </w:r>
            <w:proofErr w:type="spellEnd"/>
          </w:p>
        </w:tc>
        <w:tc>
          <w:tcPr>
            <w:tcW w:w="5103" w:type="dxa"/>
          </w:tcPr>
          <w:p w14:paraId="508C121F" w14:textId="14094D1E" w:rsidR="001F4A2D" w:rsidRDefault="001F4A2D" w:rsidP="00053E49">
            <w:proofErr w:type="spellStart"/>
            <w:r>
              <w:t>Address</w:t>
            </w:r>
            <w:proofErr w:type="spellEnd"/>
            <w:r>
              <w:t xml:space="preserve"> du serveur</w:t>
            </w:r>
          </w:p>
        </w:tc>
      </w:tr>
      <w:tr w:rsidR="001F4A2D" w14:paraId="5223A419" w14:textId="77777777" w:rsidTr="00053E49">
        <w:tc>
          <w:tcPr>
            <w:tcW w:w="1413" w:type="dxa"/>
          </w:tcPr>
          <w:p w14:paraId="1CCF5009" w14:textId="77777777" w:rsidR="001F4A2D" w:rsidRDefault="001F4A2D" w:rsidP="00053E49">
            <w:r>
              <w:t>String</w:t>
            </w:r>
          </w:p>
        </w:tc>
        <w:tc>
          <w:tcPr>
            <w:tcW w:w="2693" w:type="dxa"/>
          </w:tcPr>
          <w:p w14:paraId="583E3120" w14:textId="10A544A0" w:rsidR="001F4A2D" w:rsidRDefault="001F4A2D" w:rsidP="00053E49">
            <w:r>
              <w:t>Name</w:t>
            </w:r>
          </w:p>
        </w:tc>
        <w:tc>
          <w:tcPr>
            <w:tcW w:w="5103" w:type="dxa"/>
          </w:tcPr>
          <w:p w14:paraId="64EF79E1" w14:textId="01A0F07E" w:rsidR="001F4A2D" w:rsidRDefault="001F4A2D" w:rsidP="00053E49">
            <w:r>
              <w:t>Nom du serveur</w:t>
            </w:r>
          </w:p>
        </w:tc>
      </w:tr>
    </w:tbl>
    <w:p w14:paraId="7824FB86" w14:textId="1636BA03" w:rsidR="001F4A2D" w:rsidRDefault="001F4A2D" w:rsidP="001F4A2D"/>
    <w:p w14:paraId="4C8ACD52" w14:textId="5D258926" w:rsidR="001F4A2D" w:rsidRDefault="001F4A2D" w:rsidP="001F4A2D">
      <w:pPr>
        <w:pStyle w:val="berschrift3"/>
      </w:pPr>
      <w:bookmarkStart w:id="34" w:name="_Toc55322854"/>
      <w:r>
        <w:t>Constructeur</w:t>
      </w:r>
      <w:bookmarkEnd w:id="34"/>
    </w:p>
    <w:p w14:paraId="040B5F1C" w14:textId="1C37B8FA" w:rsidR="001F4A2D" w:rsidRDefault="001F4A2D" w:rsidP="001F4A2D">
      <w:pPr>
        <w:rPr>
          <w:b/>
        </w:rPr>
      </w:pPr>
      <w:r>
        <w:rPr>
          <w:b/>
        </w:rPr>
        <w:t xml:space="preserve">Description : </w:t>
      </w:r>
    </w:p>
    <w:p w14:paraId="20C01B66" w14:textId="7F099CB9" w:rsidR="001F4A2D" w:rsidRDefault="001F4A2D" w:rsidP="001F4A2D">
      <w:r>
        <w:t>Construit l’objet Server et remplie les variable membre.</w:t>
      </w:r>
    </w:p>
    <w:p w14:paraId="2ECE6C01" w14:textId="32518A52" w:rsidR="001F4A2D" w:rsidRDefault="001F4A2D" w:rsidP="001F4A2D">
      <w:pPr>
        <w:rPr>
          <w:b/>
        </w:rPr>
      </w:pPr>
      <w:r>
        <w:rPr>
          <w:b/>
        </w:rPr>
        <w:t xml:space="preserve">Paramètre : 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1F4A2D" w:rsidRPr="0039283D" w14:paraId="609C1E8B" w14:textId="77777777" w:rsidTr="00053E49">
        <w:tc>
          <w:tcPr>
            <w:tcW w:w="1515" w:type="dxa"/>
            <w:shd w:val="clear" w:color="auto" w:fill="DC006B"/>
          </w:tcPr>
          <w:p w14:paraId="630071B4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2316E57A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406E400E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1F4A2D" w14:paraId="599268D1" w14:textId="77777777" w:rsidTr="00053E49">
        <w:tc>
          <w:tcPr>
            <w:tcW w:w="1515" w:type="dxa"/>
          </w:tcPr>
          <w:p w14:paraId="604CA2F2" w14:textId="77777777" w:rsidR="001F4A2D" w:rsidRDefault="001F4A2D" w:rsidP="00053E49">
            <w:r>
              <w:t>String</w:t>
            </w:r>
          </w:p>
        </w:tc>
        <w:tc>
          <w:tcPr>
            <w:tcW w:w="1965" w:type="dxa"/>
          </w:tcPr>
          <w:p w14:paraId="7713FFB1" w14:textId="0F19D045" w:rsidR="001F4A2D" w:rsidRDefault="001F4A2D" w:rsidP="00053E49"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5592" w:type="dxa"/>
          </w:tcPr>
          <w:p w14:paraId="55452B13" w14:textId="6E615134" w:rsidR="001F4A2D" w:rsidRDefault="001F4A2D" w:rsidP="00053E49">
            <w:r>
              <w:t>Nom du serveur</w:t>
            </w:r>
          </w:p>
        </w:tc>
      </w:tr>
      <w:tr w:rsidR="001F4A2D" w14:paraId="485A3432" w14:textId="77777777" w:rsidTr="00053E49">
        <w:tc>
          <w:tcPr>
            <w:tcW w:w="1515" w:type="dxa"/>
          </w:tcPr>
          <w:p w14:paraId="1EBF26C8" w14:textId="47E872EE" w:rsidR="001F4A2D" w:rsidRDefault="001F4A2D" w:rsidP="00053E49">
            <w:r>
              <w:t xml:space="preserve">String </w:t>
            </w:r>
          </w:p>
        </w:tc>
        <w:tc>
          <w:tcPr>
            <w:tcW w:w="1965" w:type="dxa"/>
          </w:tcPr>
          <w:p w14:paraId="263F993B" w14:textId="1FB162C2" w:rsidR="001F4A2D" w:rsidRDefault="001F4A2D" w:rsidP="00053E49">
            <w:proofErr w:type="spellStart"/>
            <w:proofErr w:type="gramStart"/>
            <w:r>
              <w:t>address</w:t>
            </w:r>
            <w:proofErr w:type="spellEnd"/>
            <w:proofErr w:type="gramEnd"/>
          </w:p>
        </w:tc>
        <w:tc>
          <w:tcPr>
            <w:tcW w:w="5592" w:type="dxa"/>
          </w:tcPr>
          <w:p w14:paraId="70E6265A" w14:textId="0F931E53" w:rsidR="001F4A2D" w:rsidRDefault="001F4A2D" w:rsidP="00053E49">
            <w:r>
              <w:t>Adresse du serveur</w:t>
            </w:r>
          </w:p>
        </w:tc>
      </w:tr>
    </w:tbl>
    <w:p w14:paraId="7D343777" w14:textId="19FF1FF6" w:rsidR="001F4A2D" w:rsidRDefault="001F4A2D" w:rsidP="001F4A2D">
      <w:pPr>
        <w:rPr>
          <w:b/>
        </w:rPr>
      </w:pPr>
    </w:p>
    <w:p w14:paraId="6B79D09E" w14:textId="74126D56" w:rsidR="001F4A2D" w:rsidRDefault="001F4A2D" w:rsidP="001F4A2D">
      <w:pPr>
        <w:pStyle w:val="berschrift2"/>
      </w:pPr>
      <w:bookmarkStart w:id="35" w:name="_Toc55322855"/>
      <w:r>
        <w:t>Host</w:t>
      </w:r>
      <w:bookmarkEnd w:id="35"/>
    </w:p>
    <w:p w14:paraId="01F9661F" w14:textId="724BC955" w:rsidR="001F4A2D" w:rsidRDefault="001F4A2D" w:rsidP="001F4A2D">
      <w:r>
        <w:t>Est une classe pour stocker de manière plus agréable un hôte.</w:t>
      </w:r>
    </w:p>
    <w:p w14:paraId="6077AE39" w14:textId="350A4CD0" w:rsidR="001F4A2D" w:rsidRDefault="001F4A2D" w:rsidP="001F4A2D">
      <w:pPr>
        <w:pStyle w:val="berschrift3"/>
      </w:pPr>
      <w:bookmarkStart w:id="36" w:name="_Toc55322856"/>
      <w:r>
        <w:t>Variables membre</w:t>
      </w:r>
      <w:bookmarkEnd w:id="36"/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1F4A2D" w:rsidRPr="0039283D" w14:paraId="1ECC5713" w14:textId="77777777" w:rsidTr="00053E49">
        <w:tc>
          <w:tcPr>
            <w:tcW w:w="1515" w:type="dxa"/>
            <w:shd w:val="clear" w:color="auto" w:fill="DC006B"/>
          </w:tcPr>
          <w:p w14:paraId="6A06E5A9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25A574CA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577E2E8A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1F4A2D" w14:paraId="321BEA99" w14:textId="77777777" w:rsidTr="00053E49">
        <w:tc>
          <w:tcPr>
            <w:tcW w:w="1515" w:type="dxa"/>
          </w:tcPr>
          <w:p w14:paraId="20353FCF" w14:textId="77777777" w:rsidR="001F4A2D" w:rsidRDefault="001F4A2D" w:rsidP="00053E49">
            <w:r>
              <w:t>String</w:t>
            </w:r>
          </w:p>
        </w:tc>
        <w:tc>
          <w:tcPr>
            <w:tcW w:w="1965" w:type="dxa"/>
          </w:tcPr>
          <w:p w14:paraId="35DD9BC0" w14:textId="08D0344B" w:rsidR="001F4A2D" w:rsidRDefault="001F4A2D" w:rsidP="00053E49">
            <w:r>
              <w:t xml:space="preserve">Name </w:t>
            </w:r>
          </w:p>
        </w:tc>
        <w:tc>
          <w:tcPr>
            <w:tcW w:w="5592" w:type="dxa"/>
          </w:tcPr>
          <w:p w14:paraId="11ACED65" w14:textId="55901150" w:rsidR="001F4A2D" w:rsidRDefault="001F4A2D" w:rsidP="00053E49">
            <w:r>
              <w:t>Nom de l’hôte</w:t>
            </w:r>
          </w:p>
        </w:tc>
      </w:tr>
    </w:tbl>
    <w:p w14:paraId="67318753" w14:textId="12F5124A" w:rsidR="001F4A2D" w:rsidRDefault="001F4A2D" w:rsidP="001F4A2D"/>
    <w:p w14:paraId="5ECB6DC2" w14:textId="550F1FDA" w:rsidR="001F4A2D" w:rsidRDefault="001F4A2D" w:rsidP="001F4A2D">
      <w:pPr>
        <w:pStyle w:val="berschrift3"/>
      </w:pPr>
      <w:bookmarkStart w:id="37" w:name="_Toc55322857"/>
      <w:r>
        <w:t>Constructeur</w:t>
      </w:r>
      <w:bookmarkEnd w:id="37"/>
    </w:p>
    <w:p w14:paraId="605CB85B" w14:textId="30D43948" w:rsidR="001F4A2D" w:rsidRPr="001F4A2D" w:rsidRDefault="001F4A2D" w:rsidP="001F4A2D">
      <w:pPr>
        <w:rPr>
          <w:b/>
        </w:rPr>
      </w:pPr>
      <w:r>
        <w:rPr>
          <w:b/>
        </w:rPr>
        <w:t>Description :</w:t>
      </w:r>
    </w:p>
    <w:p w14:paraId="4045C45D" w14:textId="531B7B79" w:rsidR="001F4A2D" w:rsidRDefault="001F4A2D" w:rsidP="001F4A2D">
      <w:r>
        <w:t>Construit l’objet Host et lui affecte la variable membre</w:t>
      </w:r>
    </w:p>
    <w:p w14:paraId="03394C76" w14:textId="2B3DA2A2" w:rsidR="001F4A2D" w:rsidRDefault="001F4A2D" w:rsidP="001F4A2D">
      <w:pPr>
        <w:rPr>
          <w:b/>
        </w:rPr>
      </w:pPr>
      <w:r>
        <w:rPr>
          <w:b/>
        </w:rPr>
        <w:t xml:space="preserve">Paramètre : 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965"/>
        <w:gridCol w:w="5592"/>
      </w:tblGrid>
      <w:tr w:rsidR="001F4A2D" w:rsidRPr="0039283D" w14:paraId="3156BA4A" w14:textId="77777777" w:rsidTr="00053E49">
        <w:tc>
          <w:tcPr>
            <w:tcW w:w="1515" w:type="dxa"/>
            <w:shd w:val="clear" w:color="auto" w:fill="DC006B"/>
          </w:tcPr>
          <w:p w14:paraId="01BD9969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965" w:type="dxa"/>
            <w:shd w:val="clear" w:color="auto" w:fill="DC006B"/>
          </w:tcPr>
          <w:p w14:paraId="61B3134E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592" w:type="dxa"/>
            <w:shd w:val="clear" w:color="auto" w:fill="DC006B"/>
          </w:tcPr>
          <w:p w14:paraId="2DF88017" w14:textId="77777777" w:rsidR="001F4A2D" w:rsidRPr="0039283D" w:rsidRDefault="001F4A2D" w:rsidP="00053E49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1F4A2D" w14:paraId="73701053" w14:textId="77777777" w:rsidTr="00053E49">
        <w:tc>
          <w:tcPr>
            <w:tcW w:w="1515" w:type="dxa"/>
          </w:tcPr>
          <w:p w14:paraId="67356ABE" w14:textId="77777777" w:rsidR="001F4A2D" w:rsidRDefault="001F4A2D" w:rsidP="00053E49">
            <w:r>
              <w:t>String</w:t>
            </w:r>
          </w:p>
        </w:tc>
        <w:tc>
          <w:tcPr>
            <w:tcW w:w="1965" w:type="dxa"/>
          </w:tcPr>
          <w:p w14:paraId="074CEE44" w14:textId="77777777" w:rsidR="001F4A2D" w:rsidRDefault="001F4A2D" w:rsidP="00053E49"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5592" w:type="dxa"/>
          </w:tcPr>
          <w:p w14:paraId="2D5D681E" w14:textId="77777777" w:rsidR="001F4A2D" w:rsidRDefault="001F4A2D" w:rsidP="00053E49">
            <w:r>
              <w:t>Nom de l’hôte</w:t>
            </w:r>
          </w:p>
        </w:tc>
      </w:tr>
    </w:tbl>
    <w:p w14:paraId="7694EFF9" w14:textId="3ADC44A3" w:rsidR="001F4A2D" w:rsidRDefault="001F4A2D" w:rsidP="001F4A2D"/>
    <w:p w14:paraId="2F420133" w14:textId="2AB0F3D9" w:rsidR="00053E49" w:rsidRDefault="00053E49" w:rsidP="00053E49">
      <w:pPr>
        <w:pStyle w:val="berschrift2"/>
      </w:pPr>
      <w:bookmarkStart w:id="38" w:name="_Toc55322858"/>
      <w:proofErr w:type="spellStart"/>
      <w:r>
        <w:t>MainWindow</w:t>
      </w:r>
      <w:bookmarkEnd w:id="38"/>
      <w:proofErr w:type="spellEnd"/>
    </w:p>
    <w:p w14:paraId="61878A2C" w14:textId="4079EE27" w:rsidR="00053E49" w:rsidRDefault="00053E49" w:rsidP="00053E49">
      <w:r>
        <w:t xml:space="preserve">Est la classe qui contient toutes les méthodes qui interagissent avec l’interface de la page </w:t>
      </w:r>
      <w:r w:rsidR="00645FCE">
        <w:t>principale.</w:t>
      </w:r>
    </w:p>
    <w:p w14:paraId="20B22B75" w14:textId="418AEEAA" w:rsidR="00645FCE" w:rsidRDefault="002C5669" w:rsidP="002C5669">
      <w:pPr>
        <w:pStyle w:val="berschrift3"/>
      </w:pPr>
      <w:bookmarkStart w:id="39" w:name="_Toc55322859"/>
      <w:r>
        <w:lastRenderedPageBreak/>
        <w:t>Constructeur</w:t>
      </w:r>
      <w:bookmarkEnd w:id="39"/>
    </w:p>
    <w:p w14:paraId="09F2BF1C" w14:textId="76D8045F" w:rsidR="002C5669" w:rsidRDefault="002C5669" w:rsidP="002C5669">
      <w:r>
        <w:t xml:space="preserve">Construit la classe </w:t>
      </w:r>
      <w:proofErr w:type="spellStart"/>
      <w:r>
        <w:t>MainWindow</w:t>
      </w:r>
      <w:proofErr w:type="spellEnd"/>
      <w:r>
        <w:t xml:space="preserve"> et fais les premières initialisations nécessaires pour remplir les différents champs.</w:t>
      </w:r>
    </w:p>
    <w:p w14:paraId="0F880466" w14:textId="536E3148" w:rsidR="002C5669" w:rsidRDefault="002C5669" w:rsidP="002C5669">
      <w:pPr>
        <w:pStyle w:val="berschrift3"/>
      </w:pPr>
      <w:bookmarkStart w:id="40" w:name="_Toc55322860"/>
      <w:r>
        <w:t xml:space="preserve">Fonction </w:t>
      </w:r>
      <w:proofErr w:type="spellStart"/>
      <w:r>
        <w:t>UpdateHostList</w:t>
      </w:r>
      <w:bookmarkEnd w:id="40"/>
      <w:proofErr w:type="spellEnd"/>
    </w:p>
    <w:p w14:paraId="456578DD" w14:textId="455EEB64" w:rsidR="002C5669" w:rsidRDefault="002C5669" w:rsidP="002C5669">
      <w:pPr>
        <w:rPr>
          <w:b/>
        </w:rPr>
      </w:pPr>
      <w:r>
        <w:rPr>
          <w:b/>
        </w:rPr>
        <w:t>Description :</w:t>
      </w:r>
    </w:p>
    <w:p w14:paraId="65793A8F" w14:textId="65ABF690" w:rsidR="002C5669" w:rsidRDefault="002C5669" w:rsidP="002C5669">
      <w:r>
        <w:t xml:space="preserve">Vide et ensuite rempli la liste des hôtes qui sont retourné de </w:t>
      </w:r>
      <w:proofErr w:type="spellStart"/>
      <w:r>
        <w:t>InfluxDB</w:t>
      </w:r>
      <w:proofErr w:type="spellEnd"/>
      <w:r>
        <w:t>. Cette fonction est asynchrone.</w:t>
      </w:r>
    </w:p>
    <w:p w14:paraId="5FE1A5AC" w14:textId="23F81AA0" w:rsidR="002C5669" w:rsidRDefault="002C5669" w:rsidP="002C5669">
      <w:pPr>
        <w:pStyle w:val="berschrift3"/>
      </w:pPr>
      <w:bookmarkStart w:id="41" w:name="_Toc55322861"/>
      <w:r>
        <w:t xml:space="preserve">Fonction </w:t>
      </w:r>
      <w:proofErr w:type="spellStart"/>
      <w:r>
        <w:t>cbServers_SelectionChanged</w:t>
      </w:r>
      <w:bookmarkEnd w:id="41"/>
      <w:proofErr w:type="spellEnd"/>
    </w:p>
    <w:p w14:paraId="0022413F" w14:textId="7FD94F35" w:rsidR="002C5669" w:rsidRDefault="002C5669" w:rsidP="002C5669">
      <w:pPr>
        <w:rPr>
          <w:b/>
        </w:rPr>
      </w:pPr>
      <w:r>
        <w:rPr>
          <w:b/>
        </w:rPr>
        <w:t xml:space="preserve">Description : </w:t>
      </w:r>
    </w:p>
    <w:p w14:paraId="4EC0B3E4" w14:textId="2C99C0F7" w:rsidR="002C5669" w:rsidRDefault="002C5669" w:rsidP="002C5669">
      <w:r>
        <w:t>Cette fonction est appelée quand un élément est sélectionné dans la liste des serveurs. Elle met ensuite à jour le serveur actuel et demande la mise à jour de la liste des hôtes.</w:t>
      </w:r>
    </w:p>
    <w:p w14:paraId="6549B5D7" w14:textId="37AA96B2" w:rsidR="002C5669" w:rsidRDefault="002C5669" w:rsidP="002C5669">
      <w:pPr>
        <w:rPr>
          <w:b/>
        </w:rPr>
      </w:pPr>
      <w:r>
        <w:rPr>
          <w:b/>
        </w:rPr>
        <w:t>Paramètres :</w:t>
      </w:r>
    </w:p>
    <w:tbl>
      <w:tblPr>
        <w:tblStyle w:val="Tabellenraster"/>
        <w:tblW w:w="9072" w:type="dxa"/>
        <w:tblLayout w:type="fixed"/>
        <w:tblLook w:val="06A0" w:firstRow="1" w:lastRow="0" w:firstColumn="1" w:lastColumn="0" w:noHBand="1" w:noVBand="1"/>
      </w:tblPr>
      <w:tblGrid>
        <w:gridCol w:w="2830"/>
        <w:gridCol w:w="1276"/>
        <w:gridCol w:w="4966"/>
      </w:tblGrid>
      <w:tr w:rsidR="002C5669" w:rsidRPr="0039283D" w14:paraId="645B4BD2" w14:textId="77777777" w:rsidTr="000B0BBD">
        <w:tc>
          <w:tcPr>
            <w:tcW w:w="2830" w:type="dxa"/>
            <w:shd w:val="clear" w:color="auto" w:fill="DC006B"/>
          </w:tcPr>
          <w:p w14:paraId="3AC3BD26" w14:textId="77777777" w:rsidR="002C5669" w:rsidRPr="0039283D" w:rsidRDefault="002C5669" w:rsidP="000B0BBD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DC006B"/>
          </w:tcPr>
          <w:p w14:paraId="023C40B6" w14:textId="77777777" w:rsidR="002C5669" w:rsidRPr="0039283D" w:rsidRDefault="002C5669" w:rsidP="000B0BBD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4966" w:type="dxa"/>
            <w:shd w:val="clear" w:color="auto" w:fill="DC006B"/>
          </w:tcPr>
          <w:p w14:paraId="5C8B3ACA" w14:textId="77777777" w:rsidR="002C5669" w:rsidRPr="0039283D" w:rsidRDefault="002C5669" w:rsidP="000B0BBD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2C5669" w14:paraId="00C4437B" w14:textId="77777777" w:rsidTr="000B0BBD">
        <w:tc>
          <w:tcPr>
            <w:tcW w:w="2830" w:type="dxa"/>
          </w:tcPr>
          <w:p w14:paraId="1D78B279" w14:textId="18805146" w:rsidR="002C5669" w:rsidRDefault="002C5669" w:rsidP="000B0BBD">
            <w:r>
              <w:t>Object</w:t>
            </w:r>
          </w:p>
        </w:tc>
        <w:tc>
          <w:tcPr>
            <w:tcW w:w="1276" w:type="dxa"/>
          </w:tcPr>
          <w:p w14:paraId="3A63971C" w14:textId="0D9252B9" w:rsidR="002C5669" w:rsidRDefault="002C5669" w:rsidP="000B0BBD">
            <w:proofErr w:type="spellStart"/>
            <w:proofErr w:type="gramStart"/>
            <w:r>
              <w:t>sender</w:t>
            </w:r>
            <w:proofErr w:type="spellEnd"/>
            <w:proofErr w:type="gramEnd"/>
          </w:p>
        </w:tc>
        <w:tc>
          <w:tcPr>
            <w:tcW w:w="4966" w:type="dxa"/>
          </w:tcPr>
          <w:p w14:paraId="19A8EE22" w14:textId="228C5610" w:rsidR="002C5669" w:rsidRDefault="002C5669" w:rsidP="000B0BBD">
            <w:r>
              <w:t xml:space="preserve">Elément qui a </w:t>
            </w:r>
            <w:r w:rsidR="000B0BBD">
              <w:t>lancé l’événement</w:t>
            </w:r>
          </w:p>
        </w:tc>
      </w:tr>
      <w:tr w:rsidR="000B0BBD" w14:paraId="70F36BAF" w14:textId="77777777" w:rsidTr="000B0BBD">
        <w:tc>
          <w:tcPr>
            <w:tcW w:w="2830" w:type="dxa"/>
          </w:tcPr>
          <w:p w14:paraId="49B18CD6" w14:textId="33AE3D76" w:rsidR="000B0BBD" w:rsidRDefault="000B0BBD" w:rsidP="000B0BBD">
            <w:proofErr w:type="spellStart"/>
            <w:r>
              <w:t>SelectionChangedEventArgs</w:t>
            </w:r>
            <w:proofErr w:type="spellEnd"/>
          </w:p>
        </w:tc>
        <w:tc>
          <w:tcPr>
            <w:tcW w:w="1276" w:type="dxa"/>
          </w:tcPr>
          <w:p w14:paraId="3B74DC43" w14:textId="2DE9F588" w:rsidR="000B0BBD" w:rsidRDefault="000B0BBD" w:rsidP="000B0BBD">
            <w:proofErr w:type="gramStart"/>
            <w:r>
              <w:t>e</w:t>
            </w:r>
            <w:proofErr w:type="gramEnd"/>
          </w:p>
        </w:tc>
        <w:tc>
          <w:tcPr>
            <w:tcW w:w="4966" w:type="dxa"/>
          </w:tcPr>
          <w:p w14:paraId="0D32CD1C" w14:textId="498E57F5" w:rsidR="000B0BBD" w:rsidRDefault="000B0BBD" w:rsidP="000B0BBD">
            <w:proofErr w:type="gramStart"/>
            <w:r>
              <w:t>Arguments propre</w:t>
            </w:r>
            <w:proofErr w:type="gramEnd"/>
            <w:r>
              <w:t xml:space="preserve"> au changement de sélection (pas utilisée et générée automatiquement)</w:t>
            </w:r>
          </w:p>
        </w:tc>
      </w:tr>
    </w:tbl>
    <w:p w14:paraId="26640481" w14:textId="74D13249" w:rsidR="002C5669" w:rsidRDefault="002C5669" w:rsidP="002C5669"/>
    <w:p w14:paraId="18830405" w14:textId="7D82EB82" w:rsidR="000B0BBD" w:rsidRDefault="000B0BBD" w:rsidP="000B0BBD">
      <w:pPr>
        <w:pStyle w:val="berschrift3"/>
      </w:pPr>
      <w:bookmarkStart w:id="42" w:name="_Toc55322862"/>
      <w:r>
        <w:t xml:space="preserve">Fonction </w:t>
      </w:r>
      <w:proofErr w:type="spellStart"/>
      <w:r>
        <w:t>Btn_AddServer_Click</w:t>
      </w:r>
      <w:bookmarkEnd w:id="42"/>
      <w:proofErr w:type="spellEnd"/>
    </w:p>
    <w:p w14:paraId="4E18304B" w14:textId="32D5A5D6" w:rsidR="000B0BBD" w:rsidRPr="000B0BBD" w:rsidRDefault="000B0BBD" w:rsidP="000B0BBD">
      <w:pPr>
        <w:rPr>
          <w:b/>
        </w:rPr>
      </w:pPr>
      <w:r>
        <w:rPr>
          <w:b/>
        </w:rPr>
        <w:t xml:space="preserve">Description : </w:t>
      </w:r>
    </w:p>
    <w:p w14:paraId="2291C2AE" w14:textId="05D4C1B7" w:rsidR="000B0BBD" w:rsidRDefault="000B0BBD" w:rsidP="000B0BBD">
      <w:r>
        <w:t>Cette fonction est appelée quand le bouton pour ajouter un serveur est cliqué. Elle ouvre la fenêtre d’ajout de serveur.</w:t>
      </w:r>
    </w:p>
    <w:p w14:paraId="1EA6F369" w14:textId="14404665" w:rsidR="000B0BBD" w:rsidRDefault="000B0BBD" w:rsidP="000B0BBD">
      <w:pPr>
        <w:rPr>
          <w:b/>
        </w:rPr>
      </w:pPr>
      <w:r>
        <w:rPr>
          <w:b/>
        </w:rPr>
        <w:t xml:space="preserve">Paramètres : </w:t>
      </w:r>
    </w:p>
    <w:tbl>
      <w:tblPr>
        <w:tblStyle w:val="Tabellenraster"/>
        <w:tblW w:w="9072" w:type="dxa"/>
        <w:tblLayout w:type="fixed"/>
        <w:tblLook w:val="06A0" w:firstRow="1" w:lastRow="0" w:firstColumn="1" w:lastColumn="0" w:noHBand="1" w:noVBand="1"/>
      </w:tblPr>
      <w:tblGrid>
        <w:gridCol w:w="2830"/>
        <w:gridCol w:w="1276"/>
        <w:gridCol w:w="4966"/>
      </w:tblGrid>
      <w:tr w:rsidR="000B0BBD" w:rsidRPr="0039283D" w14:paraId="71497125" w14:textId="77777777" w:rsidTr="000B0BBD">
        <w:tc>
          <w:tcPr>
            <w:tcW w:w="2830" w:type="dxa"/>
            <w:shd w:val="clear" w:color="auto" w:fill="DC006B"/>
          </w:tcPr>
          <w:p w14:paraId="0D149076" w14:textId="77777777" w:rsidR="000B0BBD" w:rsidRPr="0039283D" w:rsidRDefault="000B0BBD" w:rsidP="000B0BBD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DC006B"/>
          </w:tcPr>
          <w:p w14:paraId="68F6C359" w14:textId="77777777" w:rsidR="000B0BBD" w:rsidRPr="0039283D" w:rsidRDefault="000B0BBD" w:rsidP="000B0BBD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4966" w:type="dxa"/>
            <w:shd w:val="clear" w:color="auto" w:fill="DC006B"/>
          </w:tcPr>
          <w:p w14:paraId="5DB12E48" w14:textId="77777777" w:rsidR="000B0BBD" w:rsidRPr="0039283D" w:rsidRDefault="000B0BBD" w:rsidP="000B0BBD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B0BBD" w14:paraId="3636BFCB" w14:textId="77777777" w:rsidTr="000B0BBD">
        <w:tc>
          <w:tcPr>
            <w:tcW w:w="2830" w:type="dxa"/>
          </w:tcPr>
          <w:p w14:paraId="29869559" w14:textId="77777777" w:rsidR="000B0BBD" w:rsidRDefault="000B0BBD" w:rsidP="000B0BBD">
            <w:r>
              <w:t>Object</w:t>
            </w:r>
          </w:p>
        </w:tc>
        <w:tc>
          <w:tcPr>
            <w:tcW w:w="1276" w:type="dxa"/>
          </w:tcPr>
          <w:p w14:paraId="2B1C4961" w14:textId="77777777" w:rsidR="000B0BBD" w:rsidRDefault="000B0BBD" w:rsidP="000B0BBD">
            <w:proofErr w:type="spellStart"/>
            <w:proofErr w:type="gramStart"/>
            <w:r>
              <w:t>sender</w:t>
            </w:r>
            <w:proofErr w:type="spellEnd"/>
            <w:proofErr w:type="gramEnd"/>
          </w:p>
        </w:tc>
        <w:tc>
          <w:tcPr>
            <w:tcW w:w="4966" w:type="dxa"/>
          </w:tcPr>
          <w:p w14:paraId="7737E41A" w14:textId="77777777" w:rsidR="000B0BBD" w:rsidRDefault="000B0BBD" w:rsidP="000B0BBD">
            <w:r>
              <w:t>Elément qui a lancé l’événement</w:t>
            </w:r>
          </w:p>
        </w:tc>
      </w:tr>
      <w:tr w:rsidR="000B0BBD" w14:paraId="2244F5AF" w14:textId="77777777" w:rsidTr="000B0BBD">
        <w:tc>
          <w:tcPr>
            <w:tcW w:w="2830" w:type="dxa"/>
          </w:tcPr>
          <w:p w14:paraId="6D689C72" w14:textId="46F10BA2" w:rsidR="000B0BBD" w:rsidRDefault="000B0BBD" w:rsidP="000B0BBD">
            <w:proofErr w:type="spellStart"/>
            <w:r>
              <w:t>RoutedEventArgs</w:t>
            </w:r>
            <w:proofErr w:type="spellEnd"/>
          </w:p>
        </w:tc>
        <w:tc>
          <w:tcPr>
            <w:tcW w:w="1276" w:type="dxa"/>
          </w:tcPr>
          <w:p w14:paraId="6146A91D" w14:textId="77777777" w:rsidR="000B0BBD" w:rsidRDefault="000B0BBD" w:rsidP="000B0BBD">
            <w:proofErr w:type="gramStart"/>
            <w:r>
              <w:t>e</w:t>
            </w:r>
            <w:proofErr w:type="gramEnd"/>
          </w:p>
        </w:tc>
        <w:tc>
          <w:tcPr>
            <w:tcW w:w="4966" w:type="dxa"/>
          </w:tcPr>
          <w:p w14:paraId="6ED2A65B" w14:textId="49B4EF33" w:rsidR="000B0BBD" w:rsidRDefault="000B0BBD" w:rsidP="000B0BBD">
            <w:proofErr w:type="gramStart"/>
            <w:r>
              <w:t>Arguments propre</w:t>
            </w:r>
            <w:proofErr w:type="gramEnd"/>
            <w:r>
              <w:t xml:space="preserve"> au click, généré automatiquement</w:t>
            </w:r>
          </w:p>
        </w:tc>
      </w:tr>
    </w:tbl>
    <w:p w14:paraId="00D953AE" w14:textId="3D4949E0" w:rsidR="000B0BBD" w:rsidRDefault="000B0BBD" w:rsidP="000B0BBD">
      <w:pPr>
        <w:rPr>
          <w:b/>
        </w:rPr>
      </w:pPr>
    </w:p>
    <w:p w14:paraId="3FA3E1C1" w14:textId="16EAA3C7" w:rsidR="000B0BBD" w:rsidRDefault="000B0BBD" w:rsidP="000B0BBD">
      <w:pPr>
        <w:pStyle w:val="berschrift3"/>
      </w:pPr>
      <w:bookmarkStart w:id="43" w:name="_Toc55322863"/>
      <w:r>
        <w:t xml:space="preserve">Fonction </w:t>
      </w:r>
      <w:proofErr w:type="spellStart"/>
      <w:r>
        <w:t>PopulateServerList</w:t>
      </w:r>
      <w:bookmarkEnd w:id="43"/>
      <w:proofErr w:type="spellEnd"/>
    </w:p>
    <w:p w14:paraId="33A8EA23" w14:textId="7B198615" w:rsidR="000B0BBD" w:rsidRDefault="000B0BBD" w:rsidP="000B0BBD">
      <w:pPr>
        <w:rPr>
          <w:b/>
        </w:rPr>
      </w:pPr>
      <w:r>
        <w:rPr>
          <w:b/>
        </w:rPr>
        <w:t>Description :</w:t>
      </w:r>
    </w:p>
    <w:p w14:paraId="1D39C825" w14:textId="6F234947" w:rsidR="000B0BBD" w:rsidRDefault="000B0BBD" w:rsidP="000B0BBD">
      <w:pPr>
        <w:rPr>
          <w:sz w:val="24"/>
          <w:szCs w:val="24"/>
        </w:rPr>
      </w:pPr>
      <w:r>
        <w:rPr>
          <w:sz w:val="24"/>
          <w:szCs w:val="24"/>
        </w:rPr>
        <w:t>Récupère la liste des serveurs et l’ajoute à la liste de serveurs après l’avoir vidée. Si la liste était auparavant vide, met le premier serveur en tant que serveur actif.</w:t>
      </w:r>
    </w:p>
    <w:p w14:paraId="37BF1152" w14:textId="639D0F75" w:rsidR="000B0BBD" w:rsidRDefault="000B0BBD" w:rsidP="000B0BBD">
      <w:pPr>
        <w:pStyle w:val="berschrift3"/>
      </w:pPr>
      <w:bookmarkStart w:id="44" w:name="_Toc55322864"/>
      <w:r>
        <w:t xml:space="preserve">Fonction </w:t>
      </w:r>
      <w:proofErr w:type="spellStart"/>
      <w:r>
        <w:t>UpdateInfoDataGrid</w:t>
      </w:r>
      <w:bookmarkEnd w:id="44"/>
      <w:proofErr w:type="spellEnd"/>
    </w:p>
    <w:p w14:paraId="1B66F87D" w14:textId="472CD12A" w:rsidR="000B0BBD" w:rsidRDefault="000B0BBD" w:rsidP="000B0BBD">
      <w:pPr>
        <w:rPr>
          <w:b/>
        </w:rPr>
      </w:pPr>
      <w:r>
        <w:rPr>
          <w:b/>
        </w:rPr>
        <w:t xml:space="preserve">Description : </w:t>
      </w:r>
    </w:p>
    <w:p w14:paraId="1D611326" w14:textId="743C064C" w:rsidR="000B0BBD" w:rsidRDefault="000B0BBD" w:rsidP="000B0BBD">
      <w:r>
        <w:t xml:space="preserve">Récupère </w:t>
      </w:r>
      <w:proofErr w:type="gramStart"/>
      <w:r>
        <w:t>toutes la valeurs</w:t>
      </w:r>
      <w:proofErr w:type="gramEnd"/>
      <w:r>
        <w:t xml:space="preserve"> qu’il faut pour le </w:t>
      </w:r>
      <w:proofErr w:type="spellStart"/>
      <w:r>
        <w:t>datagrid</w:t>
      </w:r>
      <w:proofErr w:type="spellEnd"/>
      <w:r>
        <w:t xml:space="preserve"> d’infos de l’hôte, les mets en forme et les ajoute au </w:t>
      </w:r>
      <w:proofErr w:type="spellStart"/>
      <w:r>
        <w:t>datagrid</w:t>
      </w:r>
      <w:proofErr w:type="spellEnd"/>
      <w:r>
        <w:t xml:space="preserve">. Ceci est une fonction asynchrone parce qu’elle doit attendre les réponses de la classe </w:t>
      </w:r>
      <w:proofErr w:type="spellStart"/>
      <w:r>
        <w:t>InfluxDB</w:t>
      </w:r>
      <w:proofErr w:type="spellEnd"/>
      <w:r>
        <w:t xml:space="preserve"> qui elle doit attendre sur les réponses du serveur </w:t>
      </w:r>
      <w:proofErr w:type="spellStart"/>
      <w:r>
        <w:t>InfluxDB</w:t>
      </w:r>
      <w:proofErr w:type="spellEnd"/>
      <w:r>
        <w:t>.</w:t>
      </w:r>
    </w:p>
    <w:p w14:paraId="3DCA7976" w14:textId="7539AB1E" w:rsidR="000B0BBD" w:rsidRDefault="000B0BBD" w:rsidP="000B0BBD">
      <w:pPr>
        <w:pStyle w:val="berschrift3"/>
      </w:pPr>
      <w:bookmarkStart w:id="45" w:name="_Toc55322865"/>
      <w:r>
        <w:t xml:space="preserve">Fonction </w:t>
      </w:r>
      <w:proofErr w:type="spellStart"/>
      <w:r>
        <w:t>dgHosts_SelectionChanged</w:t>
      </w:r>
      <w:bookmarkEnd w:id="45"/>
      <w:proofErr w:type="spellEnd"/>
    </w:p>
    <w:p w14:paraId="406690C4" w14:textId="43CCCC6F" w:rsidR="000B0BBD" w:rsidRDefault="000B0BBD" w:rsidP="000B0BBD">
      <w:pPr>
        <w:rPr>
          <w:b/>
        </w:rPr>
      </w:pPr>
      <w:proofErr w:type="spellStart"/>
      <w:r>
        <w:rPr>
          <w:b/>
        </w:rPr>
        <w:t>Descirption</w:t>
      </w:r>
      <w:proofErr w:type="spellEnd"/>
      <w:r>
        <w:rPr>
          <w:b/>
        </w:rPr>
        <w:t> :</w:t>
      </w:r>
    </w:p>
    <w:p w14:paraId="22CBA248" w14:textId="32E4CDA1" w:rsidR="000B0BBD" w:rsidRDefault="000B0BBD" w:rsidP="000B0BBD">
      <w:r>
        <w:lastRenderedPageBreak/>
        <w:t xml:space="preserve">Cette fonction est </w:t>
      </w:r>
      <w:r w:rsidR="00BF4600">
        <w:t>appelée</w:t>
      </w:r>
      <w:r>
        <w:t xml:space="preserve"> quand on clique sur un hôte dans la liste des hôtes. Elle change l’hôte active et lance la mise à jour du </w:t>
      </w:r>
      <w:proofErr w:type="spellStart"/>
      <w:r>
        <w:t>datagrid</w:t>
      </w:r>
      <w:proofErr w:type="spellEnd"/>
      <w:r>
        <w:t xml:space="preserve"> d’informations.</w:t>
      </w:r>
    </w:p>
    <w:p w14:paraId="1E564E00" w14:textId="3B3BAD5C" w:rsidR="000B0BBD" w:rsidRDefault="00BF4600" w:rsidP="000B0BBD">
      <w:pPr>
        <w:rPr>
          <w:b/>
        </w:rPr>
      </w:pPr>
      <w:r>
        <w:rPr>
          <w:b/>
        </w:rPr>
        <w:t xml:space="preserve">Paramètres : </w:t>
      </w:r>
    </w:p>
    <w:tbl>
      <w:tblPr>
        <w:tblStyle w:val="Tabellenraster"/>
        <w:tblW w:w="9072" w:type="dxa"/>
        <w:tblLayout w:type="fixed"/>
        <w:tblLook w:val="06A0" w:firstRow="1" w:lastRow="0" w:firstColumn="1" w:lastColumn="0" w:noHBand="1" w:noVBand="1"/>
      </w:tblPr>
      <w:tblGrid>
        <w:gridCol w:w="2830"/>
        <w:gridCol w:w="1276"/>
        <w:gridCol w:w="4966"/>
      </w:tblGrid>
      <w:tr w:rsidR="00BF4600" w:rsidRPr="0039283D" w14:paraId="3C38CCCB" w14:textId="77777777" w:rsidTr="005872BB">
        <w:tc>
          <w:tcPr>
            <w:tcW w:w="2830" w:type="dxa"/>
            <w:shd w:val="clear" w:color="auto" w:fill="DC006B"/>
          </w:tcPr>
          <w:p w14:paraId="0EB161CC" w14:textId="77777777" w:rsidR="00BF4600" w:rsidRPr="0039283D" w:rsidRDefault="00BF4600" w:rsidP="005872BB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DC006B"/>
          </w:tcPr>
          <w:p w14:paraId="46018D73" w14:textId="77777777" w:rsidR="00BF4600" w:rsidRPr="0039283D" w:rsidRDefault="00BF4600" w:rsidP="005872BB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4966" w:type="dxa"/>
            <w:shd w:val="clear" w:color="auto" w:fill="DC006B"/>
          </w:tcPr>
          <w:p w14:paraId="449C5369" w14:textId="77777777" w:rsidR="00BF4600" w:rsidRPr="0039283D" w:rsidRDefault="00BF4600" w:rsidP="005872BB">
            <w:pPr>
              <w:rPr>
                <w:b/>
                <w:bCs/>
                <w:color w:val="FFFFFF" w:themeColor="background1"/>
              </w:rPr>
            </w:pPr>
            <w:r w:rsidRPr="0039283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F4600" w14:paraId="52C17F4A" w14:textId="77777777" w:rsidTr="005872BB">
        <w:tc>
          <w:tcPr>
            <w:tcW w:w="2830" w:type="dxa"/>
          </w:tcPr>
          <w:p w14:paraId="6A1565EE" w14:textId="77777777" w:rsidR="00BF4600" w:rsidRDefault="00BF4600" w:rsidP="005872BB">
            <w:r>
              <w:t>Object</w:t>
            </w:r>
          </w:p>
        </w:tc>
        <w:tc>
          <w:tcPr>
            <w:tcW w:w="1276" w:type="dxa"/>
          </w:tcPr>
          <w:p w14:paraId="51F441AA" w14:textId="77777777" w:rsidR="00BF4600" w:rsidRDefault="00BF4600" w:rsidP="005872BB">
            <w:proofErr w:type="spellStart"/>
            <w:proofErr w:type="gramStart"/>
            <w:r>
              <w:t>sender</w:t>
            </w:r>
            <w:proofErr w:type="spellEnd"/>
            <w:proofErr w:type="gramEnd"/>
          </w:p>
        </w:tc>
        <w:tc>
          <w:tcPr>
            <w:tcW w:w="4966" w:type="dxa"/>
          </w:tcPr>
          <w:p w14:paraId="2287E74F" w14:textId="77777777" w:rsidR="00BF4600" w:rsidRDefault="00BF4600" w:rsidP="005872BB">
            <w:r>
              <w:t>Elément qui a lancé l’événement</w:t>
            </w:r>
          </w:p>
        </w:tc>
      </w:tr>
      <w:tr w:rsidR="00BF4600" w14:paraId="795BA63F" w14:textId="77777777" w:rsidTr="005872BB">
        <w:tc>
          <w:tcPr>
            <w:tcW w:w="2830" w:type="dxa"/>
          </w:tcPr>
          <w:p w14:paraId="643D1F8F" w14:textId="77777777" w:rsidR="00BF4600" w:rsidRDefault="00BF4600" w:rsidP="005872BB">
            <w:proofErr w:type="spellStart"/>
            <w:r>
              <w:t>SelectionChangedEventArgs</w:t>
            </w:r>
            <w:proofErr w:type="spellEnd"/>
          </w:p>
        </w:tc>
        <w:tc>
          <w:tcPr>
            <w:tcW w:w="1276" w:type="dxa"/>
          </w:tcPr>
          <w:p w14:paraId="17F09D73" w14:textId="77777777" w:rsidR="00BF4600" w:rsidRDefault="00BF4600" w:rsidP="005872BB">
            <w:proofErr w:type="gramStart"/>
            <w:r>
              <w:t>e</w:t>
            </w:r>
            <w:proofErr w:type="gramEnd"/>
          </w:p>
        </w:tc>
        <w:tc>
          <w:tcPr>
            <w:tcW w:w="4966" w:type="dxa"/>
          </w:tcPr>
          <w:p w14:paraId="04D4F8DB" w14:textId="77777777" w:rsidR="00BF4600" w:rsidRDefault="00BF4600" w:rsidP="005872BB">
            <w:proofErr w:type="gramStart"/>
            <w:r>
              <w:t>Arguments propre</w:t>
            </w:r>
            <w:proofErr w:type="gramEnd"/>
            <w:r>
              <w:t xml:space="preserve"> au changement de sélection (pas utilisée et générée automatiquement)</w:t>
            </w:r>
          </w:p>
        </w:tc>
      </w:tr>
    </w:tbl>
    <w:p w14:paraId="7B76810E" w14:textId="4C05C409" w:rsidR="00BF4600" w:rsidRDefault="00BF4600" w:rsidP="000B0BBD"/>
    <w:p w14:paraId="143E5E92" w14:textId="241BA570" w:rsidR="00BF4600" w:rsidRDefault="00A65DCC" w:rsidP="00A65DCC">
      <w:pPr>
        <w:pStyle w:val="berschrift2"/>
      </w:pPr>
      <w:bookmarkStart w:id="46" w:name="_Toc55322866"/>
      <w:r>
        <w:t>Info</w:t>
      </w:r>
      <w:bookmarkEnd w:id="46"/>
    </w:p>
    <w:p w14:paraId="53A67FAB" w14:textId="35645A53" w:rsidR="00A65DCC" w:rsidRDefault="00A65DCC" w:rsidP="00A65DCC">
      <w:r>
        <w:t xml:space="preserve">Cette classe contient les informations d’une « Info » qui est une ligne dans le </w:t>
      </w:r>
      <w:proofErr w:type="spellStart"/>
      <w:r>
        <w:t>datagrid</w:t>
      </w:r>
      <w:proofErr w:type="spellEnd"/>
      <w:r>
        <w:t xml:space="preserve"> d’informations sur un hôte. Une liste de celle-là est utilisée comme source pour le </w:t>
      </w:r>
      <w:proofErr w:type="spellStart"/>
      <w:r>
        <w:t>datagrid</w:t>
      </w:r>
      <w:proofErr w:type="spellEnd"/>
      <w:r>
        <w:t xml:space="preserve"> d’information.</w:t>
      </w:r>
    </w:p>
    <w:p w14:paraId="65E9E357" w14:textId="3440452A" w:rsidR="00A65DCC" w:rsidRDefault="00A65DCC" w:rsidP="00A65DCC">
      <w:pPr>
        <w:pStyle w:val="berschrift3"/>
      </w:pPr>
      <w:bookmarkStart w:id="47" w:name="_Toc55322867"/>
      <w:r>
        <w:t>Variables membre</w:t>
      </w:r>
      <w:bookmarkEnd w:id="47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5103"/>
      </w:tblGrid>
      <w:tr w:rsidR="00A65DCC" w:rsidRPr="00A11AF5" w14:paraId="704DC0B1" w14:textId="77777777" w:rsidTr="005872BB">
        <w:tc>
          <w:tcPr>
            <w:tcW w:w="1413" w:type="dxa"/>
            <w:shd w:val="clear" w:color="auto" w:fill="DC006B"/>
          </w:tcPr>
          <w:p w14:paraId="3C0CD8B6" w14:textId="77777777" w:rsidR="00A65DCC" w:rsidRPr="00A11AF5" w:rsidRDefault="00A65DCC" w:rsidP="005872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693" w:type="dxa"/>
            <w:shd w:val="clear" w:color="auto" w:fill="DC006B"/>
          </w:tcPr>
          <w:p w14:paraId="53E2A1EC" w14:textId="77777777" w:rsidR="00A65DCC" w:rsidRPr="00A11AF5" w:rsidRDefault="00A65DCC" w:rsidP="005872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5103" w:type="dxa"/>
            <w:shd w:val="clear" w:color="auto" w:fill="DC006B"/>
          </w:tcPr>
          <w:p w14:paraId="386AB27A" w14:textId="77777777" w:rsidR="00A65DCC" w:rsidRPr="00A11AF5" w:rsidRDefault="00A65DCC" w:rsidP="005872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65DCC" w14:paraId="06C50D7B" w14:textId="77777777" w:rsidTr="005872BB">
        <w:tc>
          <w:tcPr>
            <w:tcW w:w="1413" w:type="dxa"/>
          </w:tcPr>
          <w:p w14:paraId="71E6465A" w14:textId="77777777" w:rsidR="00A65DCC" w:rsidRDefault="00A65DCC" w:rsidP="005872BB">
            <w:r>
              <w:t>String</w:t>
            </w:r>
          </w:p>
        </w:tc>
        <w:tc>
          <w:tcPr>
            <w:tcW w:w="2693" w:type="dxa"/>
          </w:tcPr>
          <w:p w14:paraId="2A25D4DF" w14:textId="0160EE54" w:rsidR="00A65DCC" w:rsidRDefault="00A65DCC" w:rsidP="005872BB">
            <w:r>
              <w:t>Name</w:t>
            </w:r>
          </w:p>
        </w:tc>
        <w:tc>
          <w:tcPr>
            <w:tcW w:w="5103" w:type="dxa"/>
          </w:tcPr>
          <w:p w14:paraId="08643154" w14:textId="5000F146" w:rsidR="00A65DCC" w:rsidRDefault="00A65DCC" w:rsidP="005872BB">
            <w:r>
              <w:t>Nom de la ligne d’information</w:t>
            </w:r>
          </w:p>
        </w:tc>
      </w:tr>
      <w:tr w:rsidR="00A65DCC" w14:paraId="58716E34" w14:textId="77777777" w:rsidTr="005872BB">
        <w:tc>
          <w:tcPr>
            <w:tcW w:w="1413" w:type="dxa"/>
          </w:tcPr>
          <w:p w14:paraId="50A2D05E" w14:textId="77777777" w:rsidR="00A65DCC" w:rsidRDefault="00A65DCC" w:rsidP="005872BB">
            <w:r>
              <w:t>String</w:t>
            </w:r>
          </w:p>
        </w:tc>
        <w:tc>
          <w:tcPr>
            <w:tcW w:w="2693" w:type="dxa"/>
          </w:tcPr>
          <w:p w14:paraId="11209831" w14:textId="5B239F9B" w:rsidR="00A65DCC" w:rsidRDefault="00A65DCC" w:rsidP="005872BB">
            <w:r>
              <w:t>Value</w:t>
            </w:r>
          </w:p>
        </w:tc>
        <w:tc>
          <w:tcPr>
            <w:tcW w:w="5103" w:type="dxa"/>
          </w:tcPr>
          <w:p w14:paraId="2A7B54D0" w14:textId="73948719" w:rsidR="00A65DCC" w:rsidRDefault="00A65DCC" w:rsidP="005872BB">
            <w:r>
              <w:t>Valeur qui sera à afficher (Avec les unités)</w:t>
            </w:r>
          </w:p>
        </w:tc>
      </w:tr>
    </w:tbl>
    <w:p w14:paraId="20AA3054" w14:textId="77777777" w:rsidR="00A65DCC" w:rsidRPr="00A65DCC" w:rsidRDefault="00A65DCC" w:rsidP="00A65DCC"/>
    <w:p w14:paraId="5B860696" w14:textId="080C23FB" w:rsidR="006F06A8" w:rsidRDefault="006F06A8" w:rsidP="006F06A8">
      <w:pPr>
        <w:pStyle w:val="berschrift1"/>
      </w:pPr>
      <w:bookmarkStart w:id="48" w:name="_Toc55322868"/>
      <w:r>
        <w:t>Protocol de tests</w:t>
      </w:r>
      <w:bookmarkEnd w:id="48"/>
    </w:p>
    <w:p w14:paraId="54CD0B08" w14:textId="18265CD8" w:rsidR="006F06A8" w:rsidRDefault="0078532A" w:rsidP="006F06A8">
      <w:r>
        <w:t>Pour s’assurer du bon fonctionnement du programme, des protocoles de tests doivent être effectuée.</w:t>
      </w:r>
    </w:p>
    <w:p w14:paraId="6C446D6A" w14:textId="619F6F8C" w:rsidR="0078532A" w:rsidRDefault="0078532A" w:rsidP="0078532A">
      <w:pPr>
        <w:pStyle w:val="berschrift2"/>
      </w:pPr>
      <w:bookmarkStart w:id="49" w:name="_Toc55322869"/>
      <w:r>
        <w:t>Vérification ajout d’un serveur</w:t>
      </w:r>
      <w:bookmarkEnd w:id="49"/>
    </w:p>
    <w:p w14:paraId="3C8744EC" w14:textId="34F7FBC6" w:rsidR="0078532A" w:rsidRDefault="0078532A" w:rsidP="0078532A">
      <w:r>
        <w:t xml:space="preserve">Pour vérifier que l’ajout d’un serveur fonctionne correctement, il faut : </w:t>
      </w:r>
    </w:p>
    <w:p w14:paraId="2882B465" w14:textId="055DEEE1" w:rsidR="0078532A" w:rsidRDefault="0078532A" w:rsidP="0078532A">
      <w:pPr>
        <w:pStyle w:val="Listenabsatz"/>
        <w:numPr>
          <w:ilvl w:val="0"/>
          <w:numId w:val="20"/>
        </w:numPr>
      </w:pPr>
      <w:r>
        <w:t>Cliquer sur le +</w:t>
      </w:r>
    </w:p>
    <w:p w14:paraId="7FA1DB84" w14:textId="7FA63DBD" w:rsidR="0078532A" w:rsidRDefault="0078532A" w:rsidP="0078532A">
      <w:pPr>
        <w:pStyle w:val="Listenabsatz"/>
        <w:numPr>
          <w:ilvl w:val="0"/>
          <w:numId w:val="20"/>
        </w:numPr>
      </w:pPr>
      <w:r>
        <w:t>Entrer des données</w:t>
      </w:r>
    </w:p>
    <w:p w14:paraId="279B6550" w14:textId="64D622CB" w:rsidR="0078532A" w:rsidRDefault="0078532A" w:rsidP="0078532A">
      <w:pPr>
        <w:pStyle w:val="Listenabsatz"/>
        <w:numPr>
          <w:ilvl w:val="0"/>
          <w:numId w:val="20"/>
        </w:numPr>
      </w:pPr>
      <w:r>
        <w:t>Cliquer sur OK</w:t>
      </w:r>
    </w:p>
    <w:p w14:paraId="0601AF79" w14:textId="20893B0A" w:rsidR="0078532A" w:rsidRDefault="0078532A" w:rsidP="0078532A">
      <w:pPr>
        <w:pStyle w:val="Listenabsatz"/>
        <w:numPr>
          <w:ilvl w:val="0"/>
          <w:numId w:val="20"/>
        </w:numPr>
      </w:pPr>
      <w:r>
        <w:t>Recliquer sur le +</w:t>
      </w:r>
    </w:p>
    <w:p w14:paraId="4BAAB9C9" w14:textId="3C99B428" w:rsidR="0078532A" w:rsidRDefault="0078532A" w:rsidP="0078532A">
      <w:pPr>
        <w:pStyle w:val="Listenabsatz"/>
        <w:numPr>
          <w:ilvl w:val="0"/>
          <w:numId w:val="20"/>
        </w:numPr>
      </w:pPr>
      <w:r>
        <w:t>Entrer les données</w:t>
      </w:r>
    </w:p>
    <w:p w14:paraId="6FA12DAF" w14:textId="1FBA6746" w:rsidR="0078532A" w:rsidRDefault="0078532A" w:rsidP="0078532A">
      <w:pPr>
        <w:pStyle w:val="Listenabsatz"/>
        <w:numPr>
          <w:ilvl w:val="0"/>
          <w:numId w:val="20"/>
        </w:numPr>
      </w:pPr>
      <w:r>
        <w:t>Cliquer sur OK</w:t>
      </w:r>
    </w:p>
    <w:p w14:paraId="4D18A559" w14:textId="10F619F3" w:rsidR="0078532A" w:rsidRDefault="0078532A" w:rsidP="0078532A">
      <w:pPr>
        <w:pStyle w:val="Listenabsatz"/>
        <w:numPr>
          <w:ilvl w:val="0"/>
          <w:numId w:val="20"/>
        </w:numPr>
      </w:pPr>
      <w:r>
        <w:t>Vérifier que les deux ont correctement été ajouté</w:t>
      </w:r>
    </w:p>
    <w:p w14:paraId="4C4E2783" w14:textId="25A7C0B7" w:rsidR="0078532A" w:rsidRDefault="00B86CE1" w:rsidP="0078532A">
      <w:pPr>
        <w:pStyle w:val="berschrift2"/>
      </w:pPr>
      <w:bookmarkStart w:id="50" w:name="_Toc55322870"/>
      <w:r>
        <w:t>Sélection d’hôte</w:t>
      </w:r>
      <w:bookmarkEnd w:id="50"/>
    </w:p>
    <w:p w14:paraId="2F98EAE6" w14:textId="6F86CE8D" w:rsidR="00B86CE1" w:rsidRDefault="00B7762B" w:rsidP="00B86CE1">
      <w:r>
        <w:t>Pour vérifier que la sélection de l’hôte fonctionne correctement fonctionne correctement il faut :</w:t>
      </w:r>
    </w:p>
    <w:p w14:paraId="21AEE7C4" w14:textId="5A03106B" w:rsidR="00B7762B" w:rsidRDefault="00B7762B" w:rsidP="00B7762B">
      <w:pPr>
        <w:pStyle w:val="Listenabsatz"/>
        <w:numPr>
          <w:ilvl w:val="0"/>
          <w:numId w:val="20"/>
        </w:numPr>
      </w:pPr>
      <w:r>
        <w:t>Avoir sélectionné un serveur fonctionnel</w:t>
      </w:r>
    </w:p>
    <w:p w14:paraId="4299B3D6" w14:textId="5A2F59E1" w:rsidR="00B7762B" w:rsidRDefault="00B7762B" w:rsidP="00B7762B">
      <w:pPr>
        <w:pStyle w:val="Listenabsatz"/>
        <w:numPr>
          <w:ilvl w:val="0"/>
          <w:numId w:val="20"/>
        </w:numPr>
      </w:pPr>
      <w:r>
        <w:t>Vérifier que au moins un hôte soit affiché dans la liste</w:t>
      </w:r>
    </w:p>
    <w:p w14:paraId="6597F3C3" w14:textId="0A922BAC" w:rsidR="00B7762B" w:rsidRDefault="00B7762B" w:rsidP="00B7762B">
      <w:pPr>
        <w:pStyle w:val="Listenabsatz"/>
        <w:numPr>
          <w:ilvl w:val="0"/>
          <w:numId w:val="20"/>
        </w:numPr>
      </w:pPr>
      <w:r>
        <w:t>Cliquer sur un hôte</w:t>
      </w:r>
    </w:p>
    <w:p w14:paraId="24A220E8" w14:textId="12E6D7B8" w:rsidR="00B7762B" w:rsidRDefault="00B7762B" w:rsidP="00B7762B">
      <w:pPr>
        <w:pStyle w:val="Listenabsatz"/>
        <w:numPr>
          <w:ilvl w:val="0"/>
          <w:numId w:val="20"/>
        </w:numPr>
      </w:pPr>
      <w:r>
        <w:t>Vérifier que les données sont chargées correctement dans la liste des informations</w:t>
      </w:r>
    </w:p>
    <w:p w14:paraId="50971BA8" w14:textId="180828EC" w:rsidR="00B7762B" w:rsidRDefault="00B7762B" w:rsidP="00B7762B">
      <w:pPr>
        <w:pStyle w:val="berschrift2"/>
      </w:pPr>
      <w:bookmarkStart w:id="51" w:name="_Toc55322871"/>
      <w:r>
        <w:t>Informations affichées</w:t>
      </w:r>
      <w:bookmarkEnd w:id="51"/>
    </w:p>
    <w:p w14:paraId="0C16ABCC" w14:textId="482DA96C" w:rsidR="00B7762B" w:rsidRDefault="00B7762B" w:rsidP="00B7762B">
      <w:r>
        <w:t xml:space="preserve">Pour vérifier les informations qui sont affichées dans le </w:t>
      </w:r>
      <w:proofErr w:type="spellStart"/>
      <w:r>
        <w:t>datagrid</w:t>
      </w:r>
      <w:proofErr w:type="spellEnd"/>
      <w:r>
        <w:t xml:space="preserve"> il faut connaître les données d’un hôte. Dans mon cas je vais lire les statistiques sur l’interface web de mon serveur. Pour les vérifier il faut :</w:t>
      </w:r>
    </w:p>
    <w:p w14:paraId="1AC9811C" w14:textId="58948DBE" w:rsidR="00B7762B" w:rsidRDefault="00B7762B" w:rsidP="00B7762B">
      <w:pPr>
        <w:pStyle w:val="Listenabsatz"/>
        <w:numPr>
          <w:ilvl w:val="0"/>
          <w:numId w:val="20"/>
        </w:numPr>
      </w:pPr>
      <w:r>
        <w:lastRenderedPageBreak/>
        <w:t>Ajouter un serveur fonctionnel</w:t>
      </w:r>
    </w:p>
    <w:p w14:paraId="560E9DFE" w14:textId="6D83163C" w:rsidR="00B7762B" w:rsidRDefault="00B7762B" w:rsidP="00B7762B">
      <w:pPr>
        <w:pStyle w:val="Listenabsatz"/>
        <w:numPr>
          <w:ilvl w:val="0"/>
          <w:numId w:val="20"/>
        </w:numPr>
      </w:pPr>
      <w:r>
        <w:t>Cliquer sur un hôte dont on connait les statistiques</w:t>
      </w:r>
    </w:p>
    <w:p w14:paraId="58F8FACD" w14:textId="1FCB67C0" w:rsidR="00B7762B" w:rsidRPr="00B7762B" w:rsidRDefault="00B7762B" w:rsidP="00B7762B">
      <w:pPr>
        <w:pStyle w:val="Listenabsatz"/>
        <w:numPr>
          <w:ilvl w:val="0"/>
          <w:numId w:val="20"/>
        </w:numPr>
      </w:pPr>
      <w:r>
        <w:t xml:space="preserve">Vérifier que les données affichées correspondent aux données qu’on a </w:t>
      </w:r>
      <w:r w:rsidR="00645FCE">
        <w:t>d’une source sûre</w:t>
      </w:r>
    </w:p>
    <w:p w14:paraId="75F30731" w14:textId="3523DF64" w:rsidR="006F06A8" w:rsidRDefault="0078532A" w:rsidP="006F06A8">
      <w:pPr>
        <w:pStyle w:val="berschrift1"/>
      </w:pPr>
      <w:bookmarkStart w:id="52" w:name="_Toc55322872"/>
      <w:r>
        <w:t>Améliorations envisageables</w:t>
      </w:r>
      <w:bookmarkEnd w:id="52"/>
    </w:p>
    <w:p w14:paraId="2BE3627F" w14:textId="51B42B91" w:rsidR="006F06A8" w:rsidRDefault="001506C2" w:rsidP="001506C2">
      <w:pPr>
        <w:pStyle w:val="berschrift2"/>
      </w:pPr>
      <w:bookmarkStart w:id="53" w:name="_Toc55322873"/>
      <w:r>
        <w:t>Affichage</w:t>
      </w:r>
      <w:bookmarkEnd w:id="53"/>
    </w:p>
    <w:p w14:paraId="21AF2BC6" w14:textId="73B12C8F" w:rsidR="001506C2" w:rsidRDefault="001506C2" w:rsidP="001506C2">
      <w:pPr>
        <w:pStyle w:val="berschrift3"/>
      </w:pPr>
      <w:bookmarkStart w:id="54" w:name="_Toc55322874"/>
      <w:r>
        <w:t>Beauté</w:t>
      </w:r>
      <w:bookmarkEnd w:id="54"/>
    </w:p>
    <w:p w14:paraId="01DCFEEF" w14:textId="5642CBED" w:rsidR="001506C2" w:rsidRDefault="001506C2" w:rsidP="001506C2">
      <w:pPr>
        <w:pStyle w:val="Listenabsatz"/>
        <w:numPr>
          <w:ilvl w:val="0"/>
          <w:numId w:val="20"/>
        </w:numPr>
      </w:pPr>
      <w:r>
        <w:t xml:space="preserve">Rendre les </w:t>
      </w:r>
      <w:proofErr w:type="spellStart"/>
      <w:r>
        <w:t>datagrid</w:t>
      </w:r>
      <w:proofErr w:type="spellEnd"/>
      <w:r>
        <w:t xml:space="preserve"> plus élégants</w:t>
      </w:r>
    </w:p>
    <w:p w14:paraId="5B9616CB" w14:textId="55B1ECE5" w:rsidR="001506C2" w:rsidRDefault="001506C2" w:rsidP="001506C2">
      <w:pPr>
        <w:pStyle w:val="berschrift2"/>
      </w:pPr>
      <w:bookmarkStart w:id="55" w:name="_Toc55322875"/>
      <w:r>
        <w:t>Gestion serveur</w:t>
      </w:r>
      <w:bookmarkEnd w:id="55"/>
    </w:p>
    <w:p w14:paraId="25D9FD5C" w14:textId="0AD225DE" w:rsidR="001506C2" w:rsidRDefault="001506C2" w:rsidP="001506C2">
      <w:pPr>
        <w:pStyle w:val="berschrift3"/>
      </w:pPr>
      <w:bookmarkStart w:id="56" w:name="_Toc55322876"/>
      <w:r>
        <w:t>Modification et suppression</w:t>
      </w:r>
      <w:bookmarkEnd w:id="56"/>
    </w:p>
    <w:p w14:paraId="3B0361DB" w14:textId="6ACB40B3" w:rsidR="001506C2" w:rsidRDefault="001506C2" w:rsidP="001506C2">
      <w:r>
        <w:t>Pouvoir modifier et supprimer des serveurs seraient une fonctionnalité importante pour une version finale du programme.</w:t>
      </w:r>
    </w:p>
    <w:p w14:paraId="127E0CF0" w14:textId="6BB5C04F" w:rsidR="001506C2" w:rsidRDefault="001506C2" w:rsidP="001506C2">
      <w:pPr>
        <w:pStyle w:val="berschrift3"/>
      </w:pPr>
      <w:bookmarkStart w:id="57" w:name="_Toc55322877"/>
      <w:r>
        <w:t>Sauvegarde locale</w:t>
      </w:r>
      <w:bookmarkEnd w:id="57"/>
    </w:p>
    <w:p w14:paraId="369F794F" w14:textId="1A423FB3" w:rsidR="001506C2" w:rsidRPr="001506C2" w:rsidRDefault="001506C2" w:rsidP="001506C2">
      <w:r>
        <w:t xml:space="preserve">Sauvegarder la liste des serveurs </w:t>
      </w:r>
      <w:r w:rsidR="0082283F">
        <w:t>en locale serait bien pour ne pas devoir les ajouter à chaque fois qu’on démarre le programme.</w:t>
      </w:r>
    </w:p>
    <w:p w14:paraId="670FE7F8" w14:textId="7A9277D0" w:rsidR="001506C2" w:rsidRDefault="001506C2" w:rsidP="001506C2">
      <w:pPr>
        <w:pStyle w:val="berschrift2"/>
      </w:pPr>
      <w:bookmarkStart w:id="58" w:name="_Toc55322878"/>
      <w:r>
        <w:t>Graphiques</w:t>
      </w:r>
      <w:bookmarkEnd w:id="58"/>
    </w:p>
    <w:p w14:paraId="600B52D5" w14:textId="3510C684" w:rsidR="0082283F" w:rsidRDefault="0082283F" w:rsidP="0082283F">
      <w:r>
        <w:t>Avoir des graphiques pour afficher l’évolution de l’utilisation de RAM et du CPU serait intéressante pour analyser et trouver des mal fonctions d’un hôte.</w:t>
      </w:r>
    </w:p>
    <w:p w14:paraId="5F9C859A" w14:textId="2B8C9CAA" w:rsidR="00A52EB3" w:rsidRDefault="00A52EB3" w:rsidP="00A52EB3">
      <w:pPr>
        <w:pStyle w:val="berschrift2"/>
      </w:pPr>
      <w:bookmarkStart w:id="59" w:name="_Toc55322879"/>
      <w:r>
        <w:t>Code</w:t>
      </w:r>
      <w:bookmarkEnd w:id="59"/>
    </w:p>
    <w:p w14:paraId="4C62EE10" w14:textId="1B2D8E82" w:rsidR="00A52EB3" w:rsidRDefault="00A52EB3" w:rsidP="00A52EB3">
      <w:pPr>
        <w:pStyle w:val="berschrift3"/>
      </w:pPr>
      <w:bookmarkStart w:id="60" w:name="_Toc55322880"/>
      <w:r>
        <w:t>Utilisation des classes</w:t>
      </w:r>
      <w:bookmarkEnd w:id="60"/>
    </w:p>
    <w:p w14:paraId="3DC0C30E" w14:textId="3C746102" w:rsidR="00A52EB3" w:rsidRPr="00A52EB3" w:rsidRDefault="00A52EB3" w:rsidP="00A52EB3">
      <w:r>
        <w:t>Les classes Server et Hôte ne sont pas toujours utilisées quand ce serait util</w:t>
      </w:r>
      <w:r w:rsidR="003D4155">
        <w:t xml:space="preserve">e, ceci serait à changer et demanderai du </w:t>
      </w:r>
      <w:proofErr w:type="spellStart"/>
      <w:r w:rsidR="003D4155">
        <w:t>refactoring</w:t>
      </w:r>
      <w:proofErr w:type="spellEnd"/>
      <w:r w:rsidR="003D4155">
        <w:t xml:space="preserve"> de code.</w:t>
      </w:r>
      <w:r w:rsidR="00B70D06">
        <w:t xml:space="preserve"> Malheureusement je l’ai réalisé trop tard pour le changer.</w:t>
      </w:r>
    </w:p>
    <w:p w14:paraId="6A007F16" w14:textId="11B39D4F" w:rsidR="006F06A8" w:rsidRDefault="006F06A8" w:rsidP="006F06A8">
      <w:pPr>
        <w:pStyle w:val="berschrift1"/>
      </w:pPr>
      <w:bookmarkStart w:id="61" w:name="_Toc55322881"/>
      <w:proofErr w:type="spellStart"/>
      <w:r>
        <w:t>Versionning</w:t>
      </w:r>
      <w:bookmarkEnd w:id="61"/>
      <w:proofErr w:type="spellEnd"/>
    </w:p>
    <w:p w14:paraId="32A6969F" w14:textId="48F4B477" w:rsidR="006F06A8" w:rsidRDefault="006F06A8" w:rsidP="006F06A8">
      <w:r>
        <w:t xml:space="preserve">Tout le </w:t>
      </w:r>
      <w:proofErr w:type="spellStart"/>
      <w:r>
        <w:t>versionning</w:t>
      </w:r>
      <w:proofErr w:type="spellEnd"/>
      <w:r>
        <w:t xml:space="preserve"> se fait sur mon GitHub. Les sources du programme, la documentation avec ses sources se situent dessus.</w:t>
      </w:r>
    </w:p>
    <w:p w14:paraId="6F009866" w14:textId="06937484" w:rsidR="006F06A8" w:rsidRDefault="00576011" w:rsidP="00EE1190">
      <w:hyperlink r:id="rId19" w:history="1">
        <w:proofErr w:type="spellStart"/>
        <w:r w:rsidR="006F06A8" w:rsidRPr="006F06A8">
          <w:rPr>
            <w:rStyle w:val="Hyperlink"/>
          </w:rPr>
          <w:t>ILikeBananas</w:t>
        </w:r>
        <w:proofErr w:type="spellEnd"/>
        <w:r w:rsidR="006F06A8" w:rsidRPr="006F06A8">
          <w:rPr>
            <w:rStyle w:val="Hyperlink"/>
          </w:rPr>
          <w:t>/ILBSYS_WPF</w:t>
        </w:r>
      </w:hyperlink>
    </w:p>
    <w:p w14:paraId="2A88E973" w14:textId="35180139" w:rsidR="00EE1190" w:rsidRDefault="00EE1190" w:rsidP="00EE1190">
      <w:pPr>
        <w:pStyle w:val="berschrift1"/>
      </w:pPr>
      <w:bookmarkStart w:id="62" w:name="_Toc55322882"/>
      <w:r>
        <w:t>Sources et liens utiles</w:t>
      </w:r>
      <w:bookmarkEnd w:id="62"/>
    </w:p>
    <w:p w14:paraId="74F3A49F" w14:textId="77777777" w:rsidR="00EE1190" w:rsidRPr="00EE1190" w:rsidRDefault="00EE1190" w:rsidP="00EE11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190" w14:paraId="3368C6E1" w14:textId="77777777" w:rsidTr="00EE1190">
        <w:tc>
          <w:tcPr>
            <w:tcW w:w="4531" w:type="dxa"/>
            <w:shd w:val="clear" w:color="auto" w:fill="DC006B"/>
          </w:tcPr>
          <w:p w14:paraId="2BBE2B9E" w14:textId="0833D241" w:rsidR="00EE1190" w:rsidRPr="00EE1190" w:rsidRDefault="00EE1190" w:rsidP="00EE119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DC006B"/>
          </w:tcPr>
          <w:p w14:paraId="399C11EF" w14:textId="79F1E05B" w:rsidR="00EE1190" w:rsidRPr="00EE1190" w:rsidRDefault="00EE1190" w:rsidP="00EE119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Lien</w:t>
            </w:r>
          </w:p>
        </w:tc>
      </w:tr>
      <w:tr w:rsidR="00EE1190" w:rsidRPr="00B87A92" w14:paraId="160E1481" w14:textId="77777777" w:rsidTr="00EE1190">
        <w:tc>
          <w:tcPr>
            <w:tcW w:w="4531" w:type="dxa"/>
          </w:tcPr>
          <w:p w14:paraId="55A28366" w14:textId="5FCA71DF" w:rsidR="00EE1190" w:rsidRDefault="00EE1190" w:rsidP="00EE1190">
            <w:r>
              <w:t>Telegraph</w:t>
            </w:r>
          </w:p>
        </w:tc>
        <w:tc>
          <w:tcPr>
            <w:tcW w:w="4531" w:type="dxa"/>
          </w:tcPr>
          <w:p w14:paraId="5697BBD7" w14:textId="223F7321" w:rsidR="00EE1190" w:rsidRPr="00B87A92" w:rsidRDefault="00576011" w:rsidP="00EE1190">
            <w:pPr>
              <w:rPr>
                <w:lang w:val="de-CH"/>
              </w:rPr>
            </w:pPr>
            <w:hyperlink r:id="rId20" w:history="1">
              <w:r w:rsidR="00B87A92" w:rsidRPr="00B87A92">
                <w:rPr>
                  <w:rStyle w:val="Hyperlink"/>
                  <w:lang w:val="de-CH"/>
                </w:rPr>
                <w:t>influxdata.com/time-</w:t>
              </w:r>
              <w:proofErr w:type="spellStart"/>
              <w:r w:rsidR="00B87A92" w:rsidRPr="00B87A92">
                <w:rPr>
                  <w:rStyle w:val="Hyperlink"/>
                  <w:lang w:val="de-CH"/>
                </w:rPr>
                <w:t>series</w:t>
              </w:r>
              <w:proofErr w:type="spellEnd"/>
              <w:r w:rsidR="00B87A92" w:rsidRPr="00B87A92">
                <w:rPr>
                  <w:rStyle w:val="Hyperlink"/>
                  <w:lang w:val="de-CH"/>
                </w:rPr>
                <w:t>-</w:t>
              </w:r>
              <w:proofErr w:type="spellStart"/>
              <w:r w:rsidR="00B87A92" w:rsidRPr="00B87A92">
                <w:rPr>
                  <w:rStyle w:val="Hyperlink"/>
                  <w:lang w:val="de-CH"/>
                </w:rPr>
                <w:t>platform</w:t>
              </w:r>
              <w:proofErr w:type="spellEnd"/>
              <w:r w:rsidR="00B87A92" w:rsidRPr="00B87A92">
                <w:rPr>
                  <w:rStyle w:val="Hyperlink"/>
                  <w:lang w:val="de-CH"/>
                </w:rPr>
                <w:t>/</w:t>
              </w:r>
              <w:proofErr w:type="spellStart"/>
              <w:r w:rsidR="00B87A92" w:rsidRPr="00B87A92">
                <w:rPr>
                  <w:rStyle w:val="Hyperlink"/>
                  <w:lang w:val="de-CH"/>
                </w:rPr>
                <w:t>telegraf</w:t>
              </w:r>
              <w:proofErr w:type="spellEnd"/>
              <w:r w:rsidR="00B87A92" w:rsidRPr="00B87A92">
                <w:rPr>
                  <w:rStyle w:val="Hyperlink"/>
                  <w:lang w:val="de-CH"/>
                </w:rPr>
                <w:t>/</w:t>
              </w:r>
            </w:hyperlink>
          </w:p>
        </w:tc>
      </w:tr>
      <w:tr w:rsidR="00EE1190" w14:paraId="31741540" w14:textId="77777777" w:rsidTr="00EE1190">
        <w:tc>
          <w:tcPr>
            <w:tcW w:w="4531" w:type="dxa"/>
          </w:tcPr>
          <w:p w14:paraId="353553D5" w14:textId="63966B14" w:rsidR="00EE1190" w:rsidRDefault="00B87A92" w:rsidP="00EE1190">
            <w:proofErr w:type="spellStart"/>
            <w:r>
              <w:t>InfluxDB</w:t>
            </w:r>
            <w:proofErr w:type="spellEnd"/>
          </w:p>
        </w:tc>
        <w:tc>
          <w:tcPr>
            <w:tcW w:w="4531" w:type="dxa"/>
          </w:tcPr>
          <w:p w14:paraId="59DDEA58" w14:textId="50883D34" w:rsidR="00EE1190" w:rsidRDefault="00576011" w:rsidP="00EE1190">
            <w:hyperlink r:id="rId21" w:history="1">
              <w:r w:rsidR="00B87A92">
                <w:rPr>
                  <w:rStyle w:val="Hyperlink"/>
                </w:rPr>
                <w:t>influxdata.com</w:t>
              </w:r>
            </w:hyperlink>
          </w:p>
        </w:tc>
      </w:tr>
      <w:tr w:rsidR="00EE1190" w14:paraId="05D7A832" w14:textId="77777777" w:rsidTr="00EE1190">
        <w:tc>
          <w:tcPr>
            <w:tcW w:w="4531" w:type="dxa"/>
          </w:tcPr>
          <w:p w14:paraId="4D600593" w14:textId="7855D52A" w:rsidR="00EE1190" w:rsidRDefault="00B87A92" w:rsidP="00EE1190">
            <w:r>
              <w:t xml:space="preserve">Client </w:t>
            </w:r>
            <w:proofErr w:type="spellStart"/>
            <w:r>
              <w:t>InfluxDB</w:t>
            </w:r>
            <w:proofErr w:type="spellEnd"/>
            <w:r>
              <w:t xml:space="preserve"> pour C# par </w:t>
            </w:r>
            <w:proofErr w:type="spellStart"/>
            <w:r>
              <w:t>MikaelGRA</w:t>
            </w:r>
            <w:proofErr w:type="spellEnd"/>
          </w:p>
        </w:tc>
        <w:tc>
          <w:tcPr>
            <w:tcW w:w="4531" w:type="dxa"/>
          </w:tcPr>
          <w:p w14:paraId="77C2C39F" w14:textId="4CBF3ED5" w:rsidR="00EE1190" w:rsidRDefault="00576011" w:rsidP="00EE1190">
            <w:hyperlink r:id="rId22" w:history="1">
              <w:proofErr w:type="spellStart"/>
              <w:r w:rsidR="00B87A92">
                <w:rPr>
                  <w:rStyle w:val="Hyperlink"/>
                </w:rPr>
                <w:t>MikaelGRA</w:t>
              </w:r>
              <w:proofErr w:type="spellEnd"/>
              <w:r w:rsidR="00B87A92">
                <w:rPr>
                  <w:rStyle w:val="Hyperlink"/>
                </w:rPr>
                <w:t>/</w:t>
              </w:r>
              <w:proofErr w:type="spellStart"/>
              <w:r w:rsidR="00B87A92">
                <w:rPr>
                  <w:rStyle w:val="Hyperlink"/>
                </w:rPr>
                <w:t>InfluxDB.Client</w:t>
              </w:r>
              <w:proofErr w:type="spellEnd"/>
            </w:hyperlink>
          </w:p>
        </w:tc>
      </w:tr>
      <w:tr w:rsidR="00EE1190" w14:paraId="510EC6B4" w14:textId="77777777" w:rsidTr="00EE1190">
        <w:tc>
          <w:tcPr>
            <w:tcW w:w="4531" w:type="dxa"/>
          </w:tcPr>
          <w:p w14:paraId="3D5C3C56" w14:textId="15D82696" w:rsidR="00EE1190" w:rsidRDefault="00B87A92" w:rsidP="00EE1190">
            <w:proofErr w:type="spellStart"/>
            <w:r>
              <w:t>PlantUML</w:t>
            </w:r>
            <w:proofErr w:type="spellEnd"/>
          </w:p>
        </w:tc>
        <w:tc>
          <w:tcPr>
            <w:tcW w:w="4531" w:type="dxa"/>
          </w:tcPr>
          <w:p w14:paraId="16839599" w14:textId="13934F01" w:rsidR="00EE1190" w:rsidRDefault="00576011" w:rsidP="00EE1190">
            <w:hyperlink r:id="rId23" w:history="1">
              <w:r w:rsidR="00B87A92" w:rsidRPr="00B87A92">
                <w:rPr>
                  <w:rStyle w:val="Hyperlink"/>
                </w:rPr>
                <w:t>plantuml.com</w:t>
              </w:r>
            </w:hyperlink>
          </w:p>
        </w:tc>
      </w:tr>
    </w:tbl>
    <w:p w14:paraId="4AC5D3BB" w14:textId="77777777" w:rsidR="00EE1190" w:rsidRPr="00EE1190" w:rsidRDefault="00EE1190" w:rsidP="00EE1190"/>
    <w:sectPr w:rsidR="00EE1190" w:rsidRPr="00EE1190" w:rsidSect="00BC2B0E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4D7E8" w14:textId="77777777" w:rsidR="001F07D5" w:rsidRDefault="001F07D5" w:rsidP="008A17D4">
      <w:pPr>
        <w:spacing w:after="0" w:line="240" w:lineRule="auto"/>
      </w:pPr>
      <w:r>
        <w:separator/>
      </w:r>
    </w:p>
  </w:endnote>
  <w:endnote w:type="continuationSeparator" w:id="0">
    <w:p w14:paraId="27D62A54" w14:textId="77777777" w:rsidR="001F07D5" w:rsidRDefault="001F07D5" w:rsidP="008A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1925137"/>
      <w:docPartObj>
        <w:docPartGallery w:val="Page Numbers (Bottom of Page)"/>
        <w:docPartUnique/>
      </w:docPartObj>
    </w:sdtPr>
    <w:sdtContent>
      <w:p w14:paraId="05484FD5" w14:textId="0A932901" w:rsidR="000B0BBD" w:rsidRDefault="000B0BB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06A8">
          <w:rPr>
            <w:noProof/>
            <w:lang w:val="fr-FR"/>
          </w:rPr>
          <w:t>4</w:t>
        </w:r>
        <w:r>
          <w:fldChar w:fldCharType="end"/>
        </w:r>
      </w:p>
    </w:sdtContent>
  </w:sdt>
  <w:p w14:paraId="1B4E0B63" w14:textId="77777777" w:rsidR="000B0BBD" w:rsidRDefault="000B0B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9B538" w14:textId="77777777" w:rsidR="001F07D5" w:rsidRDefault="001F07D5" w:rsidP="008A17D4">
      <w:pPr>
        <w:spacing w:after="0" w:line="240" w:lineRule="auto"/>
      </w:pPr>
      <w:r>
        <w:separator/>
      </w:r>
    </w:p>
  </w:footnote>
  <w:footnote w:type="continuationSeparator" w:id="0">
    <w:p w14:paraId="11D2A1D6" w14:textId="77777777" w:rsidR="001F07D5" w:rsidRDefault="001F07D5" w:rsidP="008A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1482" w:type="dxa"/>
      <w:tblInd w:w="-1281" w:type="dxa"/>
      <w:tblLook w:val="04A0" w:firstRow="1" w:lastRow="0" w:firstColumn="1" w:lastColumn="0" w:noHBand="0" w:noVBand="1"/>
    </w:tblPr>
    <w:tblGrid>
      <w:gridCol w:w="2770"/>
      <w:gridCol w:w="236"/>
      <w:gridCol w:w="71"/>
      <w:gridCol w:w="2791"/>
      <w:gridCol w:w="5614"/>
    </w:tblGrid>
    <w:tr w:rsidR="000B0BBD" w14:paraId="295F8040" w14:textId="77777777" w:rsidTr="00B623B6">
      <w:tc>
        <w:tcPr>
          <w:tcW w:w="2810" w:type="dxa"/>
          <w:tcBorders>
            <w:bottom w:val="nil"/>
            <w:right w:val="nil"/>
          </w:tcBorders>
        </w:tcPr>
        <w:p w14:paraId="4CE6D154" w14:textId="27D4A343" w:rsidR="000B0BBD" w:rsidRPr="008A17D4" w:rsidRDefault="000B0BBD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Documentation technique</w:t>
          </w:r>
        </w:p>
      </w:tc>
      <w:tc>
        <w:tcPr>
          <w:tcW w:w="236" w:type="dxa"/>
          <w:tcBorders>
            <w:left w:val="nil"/>
            <w:bottom w:val="nil"/>
            <w:right w:val="nil"/>
          </w:tcBorders>
        </w:tcPr>
        <w:p w14:paraId="4DF95244" w14:textId="77777777" w:rsidR="000B0BBD" w:rsidRDefault="000B0BBD">
          <w:pPr>
            <w:pStyle w:val="Kopfzeile"/>
          </w:pPr>
        </w:p>
      </w:tc>
      <w:tc>
        <w:tcPr>
          <w:tcW w:w="2908" w:type="dxa"/>
          <w:gridSpan w:val="2"/>
          <w:tcBorders>
            <w:left w:val="nil"/>
            <w:bottom w:val="nil"/>
          </w:tcBorders>
        </w:tcPr>
        <w:p w14:paraId="70D5D0DE" w14:textId="1ED4DDFF" w:rsidR="000B0BBD" w:rsidRDefault="000B0BBD" w:rsidP="000A6AAD">
          <w:pPr>
            <w:pStyle w:val="Kopfzeile"/>
          </w:pPr>
          <w:r>
            <w:t>Module 4 : Application</w:t>
          </w:r>
        </w:p>
      </w:tc>
      <w:tc>
        <w:tcPr>
          <w:tcW w:w="5528" w:type="dxa"/>
          <w:vMerge w:val="restart"/>
        </w:tcPr>
        <w:p w14:paraId="55BAD081" w14:textId="77777777" w:rsidR="000B0BBD" w:rsidRDefault="000B0BBD" w:rsidP="001B614F">
          <w:pPr>
            <w:pStyle w:val="Kopfzeile"/>
          </w:pPr>
        </w:p>
        <w:p w14:paraId="7ADDC871" w14:textId="77777777" w:rsidR="000B0BBD" w:rsidRDefault="000B0BBD" w:rsidP="001B614F">
          <w:pPr>
            <w:pStyle w:val="Kopfzeile"/>
          </w:pPr>
          <w:r>
            <w:rPr>
              <w:noProof/>
              <w:lang w:eastAsia="fr-CH"/>
            </w:rPr>
            <w:drawing>
              <wp:inline distT="0" distB="0" distL="0" distR="0" wp14:anchorId="1025B26C" wp14:editId="113A8479">
                <wp:extent cx="3427730" cy="490432"/>
                <wp:effectExtent l="0" t="0" r="0" b="5080"/>
                <wp:docPr id="4" name="Grafik 4" descr="Bildergebnis für ecole superieur technique porrentr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ildergebnis für ecole superieur technique porrentr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7730" cy="490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B0BBD" w14:paraId="5A7A7BE7" w14:textId="77777777" w:rsidTr="00B623B6">
      <w:tc>
        <w:tcPr>
          <w:tcW w:w="2810" w:type="dxa"/>
          <w:tcBorders>
            <w:top w:val="nil"/>
            <w:right w:val="nil"/>
          </w:tcBorders>
        </w:tcPr>
        <w:p w14:paraId="4FC7F1FD" w14:textId="14207658" w:rsidR="000B0BBD" w:rsidRPr="00FF15FD" w:rsidRDefault="000B0BBD" w:rsidP="000A1187">
          <w:pPr>
            <w:pStyle w:val="Kopfzeile"/>
            <w:rPr>
              <w:b/>
              <w:sz w:val="25"/>
              <w:szCs w:val="25"/>
            </w:rPr>
          </w:pPr>
          <w:r>
            <w:rPr>
              <w:b/>
              <w:sz w:val="25"/>
              <w:szCs w:val="25"/>
            </w:rPr>
            <w:t>ILBSYS WPF</w:t>
          </w:r>
        </w:p>
      </w:tc>
      <w:tc>
        <w:tcPr>
          <w:tcW w:w="236" w:type="dxa"/>
          <w:tcBorders>
            <w:top w:val="nil"/>
            <w:left w:val="nil"/>
            <w:right w:val="nil"/>
          </w:tcBorders>
        </w:tcPr>
        <w:p w14:paraId="449B4F7A" w14:textId="77777777" w:rsidR="000B0BBD" w:rsidRDefault="000B0BBD">
          <w:pPr>
            <w:pStyle w:val="Kopfzeile"/>
          </w:pPr>
        </w:p>
      </w:tc>
      <w:tc>
        <w:tcPr>
          <w:tcW w:w="2908" w:type="dxa"/>
          <w:gridSpan w:val="2"/>
          <w:tcBorders>
            <w:top w:val="nil"/>
            <w:left w:val="nil"/>
          </w:tcBorders>
        </w:tcPr>
        <w:p w14:paraId="1544C9A0" w14:textId="53264469" w:rsidR="000B0BBD" w:rsidRPr="00650BCB" w:rsidRDefault="000B0BBD" w:rsidP="00650BCB">
          <w:pPr>
            <w:pStyle w:val="KeinLeerraum"/>
            <w:rPr>
              <w:color w:val="000000" w:themeColor="text1"/>
              <w:sz w:val="18"/>
              <w:szCs w:val="18"/>
            </w:rPr>
          </w:pPr>
          <w:r w:rsidRPr="00650BCB">
            <w:rPr>
              <w:color w:val="000000" w:themeColor="text1"/>
              <w:sz w:val="18"/>
              <w:szCs w:val="18"/>
            </w:rPr>
            <w:t>Hofmann Jonny</w:t>
          </w:r>
        </w:p>
      </w:tc>
      <w:tc>
        <w:tcPr>
          <w:tcW w:w="5528" w:type="dxa"/>
          <w:vMerge/>
        </w:tcPr>
        <w:p w14:paraId="0AF7AB7C" w14:textId="77777777" w:rsidR="000B0BBD" w:rsidRDefault="000B0BBD">
          <w:pPr>
            <w:pStyle w:val="Kopfzeile"/>
          </w:pPr>
        </w:p>
      </w:tc>
    </w:tr>
    <w:tr w:rsidR="000B0BBD" w14:paraId="546F4A9C" w14:textId="77777777" w:rsidTr="00B623B6">
      <w:trPr>
        <w:trHeight w:val="248"/>
      </w:trPr>
      <w:tc>
        <w:tcPr>
          <w:tcW w:w="3119" w:type="dxa"/>
          <w:gridSpan w:val="3"/>
        </w:tcPr>
        <w:p w14:paraId="44284558" w14:textId="551699F0" w:rsidR="000B0BBD" w:rsidRPr="00B623B6" w:rsidRDefault="000B0BBD">
          <w:pPr>
            <w:pStyle w:val="Kopfzeile"/>
            <w:rPr>
              <w:sz w:val="21"/>
              <w:szCs w:val="21"/>
            </w:rPr>
          </w:pPr>
          <w:r>
            <w:rPr>
              <w:sz w:val="21"/>
              <w:szCs w:val="21"/>
            </w:rPr>
            <w:t>Application C#</w:t>
          </w:r>
        </w:p>
      </w:tc>
      <w:tc>
        <w:tcPr>
          <w:tcW w:w="2835" w:type="dxa"/>
        </w:tcPr>
        <w:p w14:paraId="57F9285E" w14:textId="35E4BD7C" w:rsidR="000B0BBD" w:rsidRDefault="000B0BBD" w:rsidP="000A1187">
          <w:pPr>
            <w:pStyle w:val="Kopfzeile"/>
          </w:pPr>
          <w:r>
            <w:t xml:space="preserve">Mis à jour : </w:t>
          </w: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>
            <w:rPr>
              <w:noProof/>
            </w:rPr>
            <w:t>3 novembre 2020</w:t>
          </w:r>
          <w:r>
            <w:fldChar w:fldCharType="end"/>
          </w:r>
        </w:p>
      </w:tc>
      <w:tc>
        <w:tcPr>
          <w:tcW w:w="5528" w:type="dxa"/>
          <w:vMerge/>
        </w:tcPr>
        <w:p w14:paraId="0C8E9177" w14:textId="77777777" w:rsidR="000B0BBD" w:rsidRDefault="000B0BBD">
          <w:pPr>
            <w:pStyle w:val="Kopfzeile"/>
          </w:pPr>
        </w:p>
      </w:tc>
    </w:tr>
  </w:tbl>
  <w:p w14:paraId="4C8E2E58" w14:textId="77777777" w:rsidR="000B0BBD" w:rsidRDefault="000B0BB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EDC"/>
    <w:multiLevelType w:val="hybridMultilevel"/>
    <w:tmpl w:val="143A3D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51C5"/>
    <w:multiLevelType w:val="hybridMultilevel"/>
    <w:tmpl w:val="764A54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404"/>
    <w:multiLevelType w:val="hybridMultilevel"/>
    <w:tmpl w:val="DFA43B60"/>
    <w:lvl w:ilvl="0" w:tplc="D4E02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4E2"/>
    <w:multiLevelType w:val="hybridMultilevel"/>
    <w:tmpl w:val="9164110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6A5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F12395"/>
    <w:multiLevelType w:val="hybridMultilevel"/>
    <w:tmpl w:val="8E864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A420F"/>
    <w:multiLevelType w:val="hybridMultilevel"/>
    <w:tmpl w:val="A2F4D2B6"/>
    <w:lvl w:ilvl="0" w:tplc="E14E2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166A0"/>
    <w:multiLevelType w:val="hybridMultilevel"/>
    <w:tmpl w:val="A79EE2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B6CD6"/>
    <w:multiLevelType w:val="hybridMultilevel"/>
    <w:tmpl w:val="3BF470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A2DEA"/>
    <w:multiLevelType w:val="hybridMultilevel"/>
    <w:tmpl w:val="A3847DF2"/>
    <w:lvl w:ilvl="0" w:tplc="B3C07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81896"/>
    <w:multiLevelType w:val="hybridMultilevel"/>
    <w:tmpl w:val="69323D8A"/>
    <w:lvl w:ilvl="0" w:tplc="F70A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367DC"/>
    <w:multiLevelType w:val="hybridMultilevel"/>
    <w:tmpl w:val="48D80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D3A27"/>
    <w:multiLevelType w:val="hybridMultilevel"/>
    <w:tmpl w:val="6BA27DEA"/>
    <w:lvl w:ilvl="0" w:tplc="3B2A237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24887"/>
    <w:multiLevelType w:val="multilevel"/>
    <w:tmpl w:val="BF9E9F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0D619F"/>
    <w:multiLevelType w:val="multilevel"/>
    <w:tmpl w:val="694AA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8364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4"/>
  </w:num>
  <w:num w:numId="5">
    <w:abstractNumId w:val="14"/>
  </w:num>
  <w:num w:numId="6">
    <w:abstractNumId w:val="15"/>
  </w:num>
  <w:num w:numId="7">
    <w:abstractNumId w:val="3"/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  <w:num w:numId="14">
    <w:abstractNumId w:val="7"/>
  </w:num>
  <w:num w:numId="15">
    <w:abstractNumId w:val="8"/>
  </w:num>
  <w:num w:numId="16">
    <w:abstractNumId w:val="13"/>
  </w:num>
  <w:num w:numId="17">
    <w:abstractNumId w:val="6"/>
  </w:num>
  <w:num w:numId="18">
    <w:abstractNumId w:val="10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4F"/>
    <w:rsid w:val="000262A1"/>
    <w:rsid w:val="00035824"/>
    <w:rsid w:val="000429E7"/>
    <w:rsid w:val="00045571"/>
    <w:rsid w:val="0005031D"/>
    <w:rsid w:val="00053E49"/>
    <w:rsid w:val="00055972"/>
    <w:rsid w:val="00060ABB"/>
    <w:rsid w:val="00071495"/>
    <w:rsid w:val="00071FB9"/>
    <w:rsid w:val="000A1187"/>
    <w:rsid w:val="000A3442"/>
    <w:rsid w:val="000A6AAD"/>
    <w:rsid w:val="000A72AC"/>
    <w:rsid w:val="000A753A"/>
    <w:rsid w:val="000A7752"/>
    <w:rsid w:val="000B0BBD"/>
    <w:rsid w:val="000B25F5"/>
    <w:rsid w:val="000B3E42"/>
    <w:rsid w:val="000B612A"/>
    <w:rsid w:val="000C5ADD"/>
    <w:rsid w:val="000C6616"/>
    <w:rsid w:val="000D28FE"/>
    <w:rsid w:val="000D310C"/>
    <w:rsid w:val="000E7226"/>
    <w:rsid w:val="000F2EDB"/>
    <w:rsid w:val="000F42BB"/>
    <w:rsid w:val="001019AC"/>
    <w:rsid w:val="00127A1C"/>
    <w:rsid w:val="00135C89"/>
    <w:rsid w:val="0013759F"/>
    <w:rsid w:val="00143601"/>
    <w:rsid w:val="001506C2"/>
    <w:rsid w:val="0015655C"/>
    <w:rsid w:val="001607E5"/>
    <w:rsid w:val="00164925"/>
    <w:rsid w:val="0017151C"/>
    <w:rsid w:val="001846CA"/>
    <w:rsid w:val="0019184B"/>
    <w:rsid w:val="001A417F"/>
    <w:rsid w:val="001B0999"/>
    <w:rsid w:val="001B1C8C"/>
    <w:rsid w:val="001B614F"/>
    <w:rsid w:val="001C656A"/>
    <w:rsid w:val="001D0F29"/>
    <w:rsid w:val="001E5F58"/>
    <w:rsid w:val="001F07D5"/>
    <w:rsid w:val="001F24D8"/>
    <w:rsid w:val="001F4A2D"/>
    <w:rsid w:val="001F7925"/>
    <w:rsid w:val="00201B90"/>
    <w:rsid w:val="002203C5"/>
    <w:rsid w:val="0023023D"/>
    <w:rsid w:val="002335C8"/>
    <w:rsid w:val="00233F0B"/>
    <w:rsid w:val="00236F43"/>
    <w:rsid w:val="0024142F"/>
    <w:rsid w:val="0025388E"/>
    <w:rsid w:val="00255F96"/>
    <w:rsid w:val="00272AFC"/>
    <w:rsid w:val="002917C4"/>
    <w:rsid w:val="0029698A"/>
    <w:rsid w:val="00297355"/>
    <w:rsid w:val="002C18C9"/>
    <w:rsid w:val="002C5669"/>
    <w:rsid w:val="002D09D8"/>
    <w:rsid w:val="002D54DA"/>
    <w:rsid w:val="002E219A"/>
    <w:rsid w:val="002E5DD3"/>
    <w:rsid w:val="002F12EC"/>
    <w:rsid w:val="00304455"/>
    <w:rsid w:val="0031044D"/>
    <w:rsid w:val="00310B7E"/>
    <w:rsid w:val="00317895"/>
    <w:rsid w:val="00324101"/>
    <w:rsid w:val="003371A5"/>
    <w:rsid w:val="0035342E"/>
    <w:rsid w:val="00357CF0"/>
    <w:rsid w:val="00360DCA"/>
    <w:rsid w:val="00361F1E"/>
    <w:rsid w:val="003632F8"/>
    <w:rsid w:val="00374C9E"/>
    <w:rsid w:val="0039283D"/>
    <w:rsid w:val="003A142A"/>
    <w:rsid w:val="003A3617"/>
    <w:rsid w:val="003B201A"/>
    <w:rsid w:val="003B37A4"/>
    <w:rsid w:val="003C4884"/>
    <w:rsid w:val="003D1FF6"/>
    <w:rsid w:val="003D2EC1"/>
    <w:rsid w:val="003D3CBC"/>
    <w:rsid w:val="003D4155"/>
    <w:rsid w:val="003D579F"/>
    <w:rsid w:val="003F18A1"/>
    <w:rsid w:val="004029D8"/>
    <w:rsid w:val="00420A3D"/>
    <w:rsid w:val="00421D38"/>
    <w:rsid w:val="0043046D"/>
    <w:rsid w:val="00430A7F"/>
    <w:rsid w:val="00430D67"/>
    <w:rsid w:val="00434FE7"/>
    <w:rsid w:val="00442F9E"/>
    <w:rsid w:val="004615B7"/>
    <w:rsid w:val="00461EB6"/>
    <w:rsid w:val="00466C03"/>
    <w:rsid w:val="00472BB2"/>
    <w:rsid w:val="004748B3"/>
    <w:rsid w:val="00477B30"/>
    <w:rsid w:val="00483407"/>
    <w:rsid w:val="00491ECE"/>
    <w:rsid w:val="004A420F"/>
    <w:rsid w:val="004A6000"/>
    <w:rsid w:val="004A781C"/>
    <w:rsid w:val="004B2E9E"/>
    <w:rsid w:val="004D2331"/>
    <w:rsid w:val="004E04AB"/>
    <w:rsid w:val="00503A46"/>
    <w:rsid w:val="00505971"/>
    <w:rsid w:val="00524E2B"/>
    <w:rsid w:val="00526BF2"/>
    <w:rsid w:val="00533E59"/>
    <w:rsid w:val="005370C0"/>
    <w:rsid w:val="00541BD5"/>
    <w:rsid w:val="00543E74"/>
    <w:rsid w:val="00552D93"/>
    <w:rsid w:val="00555AA6"/>
    <w:rsid w:val="0056177A"/>
    <w:rsid w:val="0056373B"/>
    <w:rsid w:val="00576011"/>
    <w:rsid w:val="005A4EA7"/>
    <w:rsid w:val="005B2F4F"/>
    <w:rsid w:val="005B307D"/>
    <w:rsid w:val="005C0060"/>
    <w:rsid w:val="005C59B4"/>
    <w:rsid w:val="005C6132"/>
    <w:rsid w:val="005D0D5A"/>
    <w:rsid w:val="005E13EF"/>
    <w:rsid w:val="005E4DC1"/>
    <w:rsid w:val="005F1C3D"/>
    <w:rsid w:val="005F6BB6"/>
    <w:rsid w:val="005F6DF6"/>
    <w:rsid w:val="00617539"/>
    <w:rsid w:val="00620FE9"/>
    <w:rsid w:val="00621B8C"/>
    <w:rsid w:val="00626236"/>
    <w:rsid w:val="00645FCE"/>
    <w:rsid w:val="00647805"/>
    <w:rsid w:val="00650BCB"/>
    <w:rsid w:val="00662E0F"/>
    <w:rsid w:val="00672C44"/>
    <w:rsid w:val="00677BF6"/>
    <w:rsid w:val="00680F6E"/>
    <w:rsid w:val="00685E1D"/>
    <w:rsid w:val="006904B6"/>
    <w:rsid w:val="0069283A"/>
    <w:rsid w:val="00695332"/>
    <w:rsid w:val="006B3815"/>
    <w:rsid w:val="006C211F"/>
    <w:rsid w:val="006C4A0C"/>
    <w:rsid w:val="006C7F47"/>
    <w:rsid w:val="006D770A"/>
    <w:rsid w:val="006E2902"/>
    <w:rsid w:val="006F06A8"/>
    <w:rsid w:val="006F36BF"/>
    <w:rsid w:val="00704B20"/>
    <w:rsid w:val="0071211B"/>
    <w:rsid w:val="007160FE"/>
    <w:rsid w:val="00724322"/>
    <w:rsid w:val="0072446A"/>
    <w:rsid w:val="007343EE"/>
    <w:rsid w:val="0073512E"/>
    <w:rsid w:val="00736114"/>
    <w:rsid w:val="007443B0"/>
    <w:rsid w:val="0074615F"/>
    <w:rsid w:val="00751C71"/>
    <w:rsid w:val="00760799"/>
    <w:rsid w:val="007621CD"/>
    <w:rsid w:val="0076585C"/>
    <w:rsid w:val="007717A5"/>
    <w:rsid w:val="007820F5"/>
    <w:rsid w:val="0078532A"/>
    <w:rsid w:val="0079030A"/>
    <w:rsid w:val="00793587"/>
    <w:rsid w:val="007A167D"/>
    <w:rsid w:val="007A1A1C"/>
    <w:rsid w:val="007A2A14"/>
    <w:rsid w:val="007B7D07"/>
    <w:rsid w:val="007C4FDA"/>
    <w:rsid w:val="007D0C65"/>
    <w:rsid w:val="007D7EAD"/>
    <w:rsid w:val="00804469"/>
    <w:rsid w:val="008079C8"/>
    <w:rsid w:val="00811F49"/>
    <w:rsid w:val="008130F7"/>
    <w:rsid w:val="0081704A"/>
    <w:rsid w:val="0082283F"/>
    <w:rsid w:val="00822EE5"/>
    <w:rsid w:val="00824F09"/>
    <w:rsid w:val="00850D47"/>
    <w:rsid w:val="00854A0E"/>
    <w:rsid w:val="00862AB6"/>
    <w:rsid w:val="00866A4B"/>
    <w:rsid w:val="00873098"/>
    <w:rsid w:val="00895318"/>
    <w:rsid w:val="008A12B2"/>
    <w:rsid w:val="008A17D4"/>
    <w:rsid w:val="008A54E1"/>
    <w:rsid w:val="008B5612"/>
    <w:rsid w:val="008D06C3"/>
    <w:rsid w:val="008D51B2"/>
    <w:rsid w:val="008D6A5E"/>
    <w:rsid w:val="008D7E2B"/>
    <w:rsid w:val="008E4BCE"/>
    <w:rsid w:val="008E59C7"/>
    <w:rsid w:val="008E6741"/>
    <w:rsid w:val="008E7026"/>
    <w:rsid w:val="008F1141"/>
    <w:rsid w:val="008F44AA"/>
    <w:rsid w:val="008F572A"/>
    <w:rsid w:val="00932872"/>
    <w:rsid w:val="00932B42"/>
    <w:rsid w:val="00934916"/>
    <w:rsid w:val="00936FCE"/>
    <w:rsid w:val="0095323A"/>
    <w:rsid w:val="00953F19"/>
    <w:rsid w:val="009560C2"/>
    <w:rsid w:val="009757AB"/>
    <w:rsid w:val="0097596F"/>
    <w:rsid w:val="00986A91"/>
    <w:rsid w:val="00991C98"/>
    <w:rsid w:val="00993392"/>
    <w:rsid w:val="00994B4C"/>
    <w:rsid w:val="009950F6"/>
    <w:rsid w:val="009958B0"/>
    <w:rsid w:val="0099612A"/>
    <w:rsid w:val="009A0180"/>
    <w:rsid w:val="009A4181"/>
    <w:rsid w:val="009C3C9A"/>
    <w:rsid w:val="009C6138"/>
    <w:rsid w:val="009C7108"/>
    <w:rsid w:val="009C7B9B"/>
    <w:rsid w:val="009D550F"/>
    <w:rsid w:val="009D6FD9"/>
    <w:rsid w:val="009E322F"/>
    <w:rsid w:val="009E63DA"/>
    <w:rsid w:val="009F3E14"/>
    <w:rsid w:val="00A076BB"/>
    <w:rsid w:val="00A1189C"/>
    <w:rsid w:val="00A11AF5"/>
    <w:rsid w:val="00A1494F"/>
    <w:rsid w:val="00A16405"/>
    <w:rsid w:val="00A17AD8"/>
    <w:rsid w:val="00A24DA2"/>
    <w:rsid w:val="00A264A7"/>
    <w:rsid w:val="00A26AFE"/>
    <w:rsid w:val="00A3048E"/>
    <w:rsid w:val="00A31D77"/>
    <w:rsid w:val="00A340EC"/>
    <w:rsid w:val="00A3529B"/>
    <w:rsid w:val="00A3772C"/>
    <w:rsid w:val="00A378E4"/>
    <w:rsid w:val="00A41F20"/>
    <w:rsid w:val="00A50209"/>
    <w:rsid w:val="00A52EB3"/>
    <w:rsid w:val="00A53A9A"/>
    <w:rsid w:val="00A53AF8"/>
    <w:rsid w:val="00A546A1"/>
    <w:rsid w:val="00A55DF9"/>
    <w:rsid w:val="00A561D2"/>
    <w:rsid w:val="00A64F54"/>
    <w:rsid w:val="00A65DCC"/>
    <w:rsid w:val="00A6775C"/>
    <w:rsid w:val="00A851C5"/>
    <w:rsid w:val="00A9248B"/>
    <w:rsid w:val="00A928C3"/>
    <w:rsid w:val="00AB00F0"/>
    <w:rsid w:val="00AC205C"/>
    <w:rsid w:val="00AC5903"/>
    <w:rsid w:val="00AC62FC"/>
    <w:rsid w:val="00AD3065"/>
    <w:rsid w:val="00AD3C67"/>
    <w:rsid w:val="00AD432F"/>
    <w:rsid w:val="00AD6090"/>
    <w:rsid w:val="00AE0AC2"/>
    <w:rsid w:val="00AE1E7A"/>
    <w:rsid w:val="00AE690A"/>
    <w:rsid w:val="00AF3FD4"/>
    <w:rsid w:val="00AF5456"/>
    <w:rsid w:val="00AF749A"/>
    <w:rsid w:val="00B01337"/>
    <w:rsid w:val="00B01C7A"/>
    <w:rsid w:val="00B10E6C"/>
    <w:rsid w:val="00B12168"/>
    <w:rsid w:val="00B15810"/>
    <w:rsid w:val="00B16182"/>
    <w:rsid w:val="00B17BEB"/>
    <w:rsid w:val="00B501B4"/>
    <w:rsid w:val="00B55482"/>
    <w:rsid w:val="00B623B6"/>
    <w:rsid w:val="00B70D06"/>
    <w:rsid w:val="00B7762B"/>
    <w:rsid w:val="00B82E92"/>
    <w:rsid w:val="00B84095"/>
    <w:rsid w:val="00B86CE1"/>
    <w:rsid w:val="00B87A92"/>
    <w:rsid w:val="00B91964"/>
    <w:rsid w:val="00BA6773"/>
    <w:rsid w:val="00BA6F7F"/>
    <w:rsid w:val="00BB0988"/>
    <w:rsid w:val="00BC2B0E"/>
    <w:rsid w:val="00BC36DA"/>
    <w:rsid w:val="00BD1606"/>
    <w:rsid w:val="00BF4600"/>
    <w:rsid w:val="00C016F1"/>
    <w:rsid w:val="00C06660"/>
    <w:rsid w:val="00C07E68"/>
    <w:rsid w:val="00C20B07"/>
    <w:rsid w:val="00C25309"/>
    <w:rsid w:val="00C4011B"/>
    <w:rsid w:val="00C41BE2"/>
    <w:rsid w:val="00C41F3F"/>
    <w:rsid w:val="00C440BD"/>
    <w:rsid w:val="00C46B9B"/>
    <w:rsid w:val="00C471C6"/>
    <w:rsid w:val="00C56912"/>
    <w:rsid w:val="00C60C83"/>
    <w:rsid w:val="00C749D2"/>
    <w:rsid w:val="00C85A2B"/>
    <w:rsid w:val="00C9273D"/>
    <w:rsid w:val="00CA582B"/>
    <w:rsid w:val="00CA6FBD"/>
    <w:rsid w:val="00CB2BE0"/>
    <w:rsid w:val="00CC2794"/>
    <w:rsid w:val="00CC66A7"/>
    <w:rsid w:val="00CD2A13"/>
    <w:rsid w:val="00CD42CF"/>
    <w:rsid w:val="00CF6D60"/>
    <w:rsid w:val="00D1149D"/>
    <w:rsid w:val="00D17196"/>
    <w:rsid w:val="00D23935"/>
    <w:rsid w:val="00D32D23"/>
    <w:rsid w:val="00D35D32"/>
    <w:rsid w:val="00D40114"/>
    <w:rsid w:val="00D45CB7"/>
    <w:rsid w:val="00D50850"/>
    <w:rsid w:val="00D530B9"/>
    <w:rsid w:val="00D642C4"/>
    <w:rsid w:val="00D70FB5"/>
    <w:rsid w:val="00D77E04"/>
    <w:rsid w:val="00D807C2"/>
    <w:rsid w:val="00D813F4"/>
    <w:rsid w:val="00D82E84"/>
    <w:rsid w:val="00D9242E"/>
    <w:rsid w:val="00D93BB5"/>
    <w:rsid w:val="00DA3EE2"/>
    <w:rsid w:val="00DB5430"/>
    <w:rsid w:val="00DB6926"/>
    <w:rsid w:val="00DB6977"/>
    <w:rsid w:val="00DB7A4E"/>
    <w:rsid w:val="00DD0236"/>
    <w:rsid w:val="00DD0804"/>
    <w:rsid w:val="00DD27E3"/>
    <w:rsid w:val="00DD47D2"/>
    <w:rsid w:val="00DE19AE"/>
    <w:rsid w:val="00DE42CB"/>
    <w:rsid w:val="00DF36FC"/>
    <w:rsid w:val="00DF3769"/>
    <w:rsid w:val="00DF63D6"/>
    <w:rsid w:val="00E0152E"/>
    <w:rsid w:val="00E13703"/>
    <w:rsid w:val="00E21C6F"/>
    <w:rsid w:val="00E27EF1"/>
    <w:rsid w:val="00E40842"/>
    <w:rsid w:val="00E42D97"/>
    <w:rsid w:val="00E47F95"/>
    <w:rsid w:val="00E5666A"/>
    <w:rsid w:val="00E67A4F"/>
    <w:rsid w:val="00E808E0"/>
    <w:rsid w:val="00E85033"/>
    <w:rsid w:val="00E85236"/>
    <w:rsid w:val="00EA29AF"/>
    <w:rsid w:val="00EB07FD"/>
    <w:rsid w:val="00EC3E3F"/>
    <w:rsid w:val="00EC425A"/>
    <w:rsid w:val="00EE0D19"/>
    <w:rsid w:val="00EE1190"/>
    <w:rsid w:val="00EE6998"/>
    <w:rsid w:val="00EF168A"/>
    <w:rsid w:val="00EF212C"/>
    <w:rsid w:val="00F01075"/>
    <w:rsid w:val="00F05745"/>
    <w:rsid w:val="00F06808"/>
    <w:rsid w:val="00F13631"/>
    <w:rsid w:val="00F1689F"/>
    <w:rsid w:val="00F251FB"/>
    <w:rsid w:val="00F261AF"/>
    <w:rsid w:val="00F26387"/>
    <w:rsid w:val="00F3388C"/>
    <w:rsid w:val="00F403CB"/>
    <w:rsid w:val="00F563D2"/>
    <w:rsid w:val="00F56C56"/>
    <w:rsid w:val="00F57B70"/>
    <w:rsid w:val="00F67BFF"/>
    <w:rsid w:val="00F769C8"/>
    <w:rsid w:val="00F86845"/>
    <w:rsid w:val="00F90478"/>
    <w:rsid w:val="00F93720"/>
    <w:rsid w:val="00FB0A66"/>
    <w:rsid w:val="00FC24F0"/>
    <w:rsid w:val="00FC4208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B1E29E"/>
  <w15:chartTrackingRefBased/>
  <w15:docId w15:val="{287A0947-0598-40A9-A476-A3B18CB3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119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E1190"/>
    <w:pPr>
      <w:keepNext/>
      <w:keepLines/>
      <w:numPr>
        <w:numId w:val="16"/>
      </w:numPr>
      <w:shd w:val="clear" w:color="auto" w:fill="DC006B"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21C6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32D23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1C6F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1C6F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1C6F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1C6F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1C6F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1C6F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17D4"/>
  </w:style>
  <w:style w:type="paragraph" w:styleId="Fuzeile">
    <w:name w:val="footer"/>
    <w:basedOn w:val="Standard"/>
    <w:link w:val="Fu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17D4"/>
  </w:style>
  <w:style w:type="table" w:styleId="Tabellenraster">
    <w:name w:val="Table Grid"/>
    <w:basedOn w:val="NormaleTabelle"/>
    <w:uiPriority w:val="59"/>
    <w:rsid w:val="008A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E1190"/>
    <w:rPr>
      <w:rFonts w:asciiTheme="majorHAnsi" w:eastAsiaTheme="majorEastAsia" w:hAnsiTheme="majorHAnsi" w:cstheme="majorBidi"/>
      <w:b/>
      <w:color w:val="FFFFFF" w:themeColor="background1"/>
      <w:sz w:val="40"/>
      <w:szCs w:val="32"/>
      <w:shd w:val="clear" w:color="auto" w:fill="DC006B"/>
      <w14:textOutline w14:w="9525" w14:cap="rnd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1C6F"/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2D23"/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425A"/>
    <w:pPr>
      <w:numPr>
        <w:numId w:val="0"/>
      </w:num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C42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C425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C425A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C425A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EC425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425A"/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25A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25A"/>
    <w:rPr>
      <w:rFonts w:eastAsiaTheme="minorEastAsia"/>
      <w:color w:val="5A5A5A" w:themeColor="text1" w:themeTint="A5"/>
      <w:spacing w:val="15"/>
      <w:sz w:val="44"/>
    </w:rPr>
  </w:style>
  <w:style w:type="paragraph" w:styleId="KeinLeerraum">
    <w:name w:val="No Spacing"/>
    <w:link w:val="KeinLeerraumZchn"/>
    <w:uiPriority w:val="1"/>
    <w:qFormat/>
    <w:rsid w:val="00BC2B0E"/>
    <w:pPr>
      <w:spacing w:after="0" w:line="240" w:lineRule="auto"/>
    </w:pPr>
    <w:rPr>
      <w:rFonts w:eastAsiaTheme="minorEastAsia"/>
      <w:lang w:eastAsia="fr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2B0E"/>
    <w:rPr>
      <w:rFonts w:eastAsiaTheme="minorEastAsia"/>
      <w:lang w:eastAsia="fr-CH"/>
    </w:rPr>
  </w:style>
  <w:style w:type="paragraph" w:customStyle="1" w:styleId="Console">
    <w:name w:val="Console"/>
    <w:basedOn w:val="Standard"/>
    <w:link w:val="ConsoleCar"/>
    <w:qFormat/>
    <w:rsid w:val="0019184B"/>
    <w:pPr>
      <w:framePr w:wrap="around" w:vAnchor="text" w:hAnchor="text" w:y="1"/>
      <w:shd w:val="clear" w:color="auto" w:fill="000000" w:themeFill="text1"/>
    </w:pPr>
    <w:rPr>
      <w:rFonts w:ascii="Consolas" w:hAnsi="Consolas"/>
      <w:bCs/>
      <w:color w:val="FFFFFF" w:themeColor="background1"/>
      <w:lang w:val="fr-FR"/>
    </w:rPr>
  </w:style>
  <w:style w:type="character" w:customStyle="1" w:styleId="ConsoleCar">
    <w:name w:val="Console Car"/>
    <w:basedOn w:val="Absatz-Standardschriftart"/>
    <w:link w:val="Console"/>
    <w:rsid w:val="0019184B"/>
    <w:rPr>
      <w:rFonts w:ascii="Consolas" w:hAnsi="Consolas"/>
      <w:bCs/>
      <w:color w:val="FFFFFF" w:themeColor="background1"/>
      <w:shd w:val="clear" w:color="auto" w:fill="000000" w:themeFill="text1"/>
      <w:lang w:val="fr-FR"/>
    </w:rPr>
  </w:style>
  <w:style w:type="paragraph" w:styleId="Listenabsatz">
    <w:name w:val="List Paragraph"/>
    <w:basedOn w:val="Standard"/>
    <w:uiPriority w:val="34"/>
    <w:qFormat/>
    <w:rsid w:val="00533E59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F36FC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BCB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1C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1C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1C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1C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1C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1C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716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nfluxdata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hyperlink" Target="https://www.influxdata.com/time-series-platform/telegraf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plantuml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ILikeBananas/ILBSYS_WP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https://github.com/MikaelGRA/InfluxDB.Clien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xplication%20League%20of%20Legend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91AF5-DAB6-4B59-BCB8-97187253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Explication League of Legends.dotx</Template>
  <TotalTime>0</TotalTime>
  <Pages>14</Pages>
  <Words>2599</Words>
  <Characters>14817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ILBSYS WPF</vt:lpstr>
      <vt:lpstr>ILBSYS WPF</vt:lpstr>
    </vt:vector>
  </TitlesOfParts>
  <Company>Division Technique du CEJEF</Company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ILBSYS WPF</dc:title>
  <dc:subject/>
  <dc:creator>Jonny Hofmann</dc:creator>
  <cp:keywords/>
  <dc:description/>
  <cp:lastModifiedBy>Jonny Hofmann</cp:lastModifiedBy>
  <cp:revision>28</cp:revision>
  <cp:lastPrinted>2019-01-15T07:20:00Z</cp:lastPrinted>
  <dcterms:created xsi:type="dcterms:W3CDTF">2020-08-19T11:30:00Z</dcterms:created>
  <dcterms:modified xsi:type="dcterms:W3CDTF">2020-11-03T18:06:00Z</dcterms:modified>
</cp:coreProperties>
</file>