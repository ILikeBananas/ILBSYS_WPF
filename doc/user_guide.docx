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1C8FD" w14:textId="42BA3AB5" w:rsidR="007A2A14" w:rsidRPr="00B27F50" w:rsidRDefault="007A2A14">
      <w:pPr>
        <w:rPr>
          <w:lang w:val="en-CH"/>
        </w:rPr>
      </w:pPr>
    </w:p>
    <w:sdt>
      <w:sdtPr>
        <w:rPr>
          <w:lang w:val="en-CH"/>
        </w:rPr>
        <w:id w:val="-1257202421"/>
        <w:docPartObj>
          <w:docPartGallery w:val="Cover Pages"/>
          <w:docPartUnique/>
        </w:docPartObj>
      </w:sdtPr>
      <w:sdtEndPr/>
      <w:sdtContent>
        <w:p w14:paraId="1D12A033" w14:textId="59B11224" w:rsidR="00BC2B0E" w:rsidRPr="00B27F50" w:rsidRDefault="00BC2B0E">
          <w:pPr>
            <w:rPr>
              <w:lang w:val="en-CH"/>
            </w:rPr>
          </w:pPr>
          <w:r w:rsidRPr="00B27F50">
            <w:rPr>
              <w:noProof/>
              <w:lang w:val="en-CH" w:eastAsia="fr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5511B59" wp14:editId="1392C66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/>
                                  </a:gs>
                                  <a:gs pos="0">
                                    <a:schemeClr val="bg1"/>
                                  </a:gs>
                                  <a:gs pos="100000">
                                    <a:srgbClr val="DC006B"/>
                                  </a:gs>
                                </a:gsLst>
                                <a:lin ang="16200000" scaled="1"/>
                                <a:tileRect/>
                              </a:gra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C006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CF8C205" w14:textId="4989E3A8" w:rsidR="000B0BBD" w:rsidRDefault="000B0BBD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Hofmann Jonny</w:t>
                                  </w:r>
                                </w:p>
                                <w:p w14:paraId="3E37E5CD" w14:textId="0C52C33E" w:rsidR="000B0BBD" w:rsidRPr="00392C3A" w:rsidRDefault="00DC2A54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User guide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861DEB1" w14:textId="0040AAFF" w:rsidR="000B0BBD" w:rsidRPr="00A90CCA" w:rsidRDefault="005E3DB2">
                                  <w:pPr>
                                    <w:pStyle w:val="KeinLeerraum"/>
                                    <w:spacing w:line="360" w:lineRule="auto"/>
                                    <w:rPr>
                                      <w:color w:val="FFFFFF" w:themeColor="background1"/>
                                      <w:lang w:val="en-CH"/>
                                    </w:rPr>
                                  </w:pPr>
                                  <w:r w:rsidRPr="00A90CCA">
                                    <w:rPr>
                                      <w:color w:val="FFFFFF" w:themeColor="background1"/>
                                      <w:lang w:val="en-CH"/>
                                    </w:rPr>
                                    <w:t xml:space="preserve">Last </w:t>
                                  </w:r>
                                  <w:proofErr w:type="gramStart"/>
                                  <w:r w:rsidRPr="00A90CCA">
                                    <w:rPr>
                                      <w:color w:val="FFFFFF" w:themeColor="background1"/>
                                      <w:lang w:val="en-CH"/>
                                    </w:rPr>
                                    <w:t>update</w:t>
                                  </w:r>
                                  <w:r w:rsidR="000B0BBD" w:rsidRPr="00A90CCA">
                                    <w:rPr>
                                      <w:color w:val="FFFFFF" w:themeColor="background1"/>
                                      <w:lang w:val="en-CH"/>
                                    </w:rPr>
                                    <w:t> :</w:t>
                                  </w:r>
                                  <w:proofErr w:type="gramEnd"/>
                                  <w:r w:rsidR="000B0BBD" w:rsidRPr="00A90CCA">
                                    <w:rPr>
                                      <w:color w:val="FFFFFF" w:themeColor="background1"/>
                                      <w:lang w:val="en-CH"/>
                                    </w:rPr>
                                    <w:t xml:space="preserve"> </w:t>
                                  </w:r>
                                  <w:r w:rsidR="00A90CCA" w:rsidRPr="00A90CCA">
                                    <w:rPr>
                                      <w:color w:val="FFFFFF" w:themeColor="background1"/>
                                      <w:lang w:val="en-CH"/>
                                    </w:rPr>
                                    <w:fldChar w:fldCharType="begin"/>
                                  </w:r>
                                  <w:r w:rsidR="00A90CCA" w:rsidRPr="00A90CCA">
                                    <w:rPr>
                                      <w:color w:val="FFFFFF" w:themeColor="background1"/>
                                      <w:lang w:val="en-CH"/>
                                    </w:rPr>
                                    <w:instrText xml:space="preserve"> TIME  \@ "dd.MM.yyyy" </w:instrText>
                                  </w:r>
                                  <w:r w:rsidR="00A90CCA" w:rsidRPr="00A90CCA">
                                    <w:rPr>
                                      <w:color w:val="FFFFFF" w:themeColor="background1"/>
                                      <w:lang w:val="en-CH"/>
                                    </w:rPr>
                                    <w:fldChar w:fldCharType="separate"/>
                                  </w:r>
                                  <w:r w:rsidR="004D738D">
                                    <w:rPr>
                                      <w:noProof/>
                                      <w:color w:val="FFFFFF" w:themeColor="background1"/>
                                      <w:lang w:val="en-CH"/>
                                    </w:rPr>
                                    <w:t>03.11.2020</w:t>
                                  </w:r>
                                  <w:r w:rsidR="00A90CCA" w:rsidRPr="00A90CCA">
                                    <w:rPr>
                                      <w:color w:val="FFFFFF" w:themeColor="background1"/>
                                      <w:lang w:val="en-CH"/>
                                    </w:rPr>
                                    <w:fldChar w:fldCharType="end"/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lang w:val="en-CH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DA921CB" w14:textId="77777777" w:rsidR="000B0BBD" w:rsidRPr="00A90CCA" w:rsidRDefault="000B0BBD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n-CH"/>
                                        </w:rPr>
                                      </w:pPr>
                                      <w:r w:rsidRPr="00A90CCA">
                                        <w:rPr>
                                          <w:color w:val="FFFFFF" w:themeColor="background1"/>
                                          <w:lang w:val="en-CH"/>
                                        </w:rPr>
                                        <w:t>Division Technique du CEJEF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en-CH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6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C82207F" w14:textId="77777777" w:rsidR="000B0BBD" w:rsidRPr="00A90CCA" w:rsidRDefault="000B0BBD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n-CH"/>
                                        </w:rPr>
                                      </w:pPr>
                                      <w:r w:rsidRPr="00A90CCA">
                                        <w:rPr>
                                          <w:color w:val="FFFFFF" w:themeColor="background1"/>
                                          <w:lang w:val="en-CH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5511B59" id="Groupe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" fillcolor="white [3212]" stroked="f" strokecolor="white" strokeweight="1pt">
                      <v:fill color2="#dc006b" rotate="t" angle="180" colors="0 white;0 white;1 #dc006b" focus="100%" type="gradient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" fillcolor="#dc006b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CF8C205" w14:textId="4989E3A8" w:rsidR="000B0BBD" w:rsidRDefault="000B0BBD">
                            <w:pPr>
                              <w:pStyle w:val="KeinLeerraum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Hofmann Jonny</w:t>
                            </w:r>
                          </w:p>
                          <w:p w14:paraId="3E37E5CD" w14:textId="0C52C33E" w:rsidR="000B0BBD" w:rsidRPr="00392C3A" w:rsidRDefault="00DC2A54">
                            <w:pPr>
                              <w:pStyle w:val="KeinLeerraum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User guide</w:t>
                            </w: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6861DEB1" w14:textId="0040AAFF" w:rsidR="000B0BBD" w:rsidRPr="00A90CCA" w:rsidRDefault="005E3DB2">
                            <w:pPr>
                              <w:pStyle w:val="KeinLeerraum"/>
                              <w:spacing w:line="360" w:lineRule="auto"/>
                              <w:rPr>
                                <w:color w:val="FFFFFF" w:themeColor="background1"/>
                                <w:lang w:val="en-CH"/>
                              </w:rPr>
                            </w:pPr>
                            <w:r w:rsidRPr="00A90CCA">
                              <w:rPr>
                                <w:color w:val="FFFFFF" w:themeColor="background1"/>
                                <w:lang w:val="en-CH"/>
                              </w:rPr>
                              <w:t xml:space="preserve">Last </w:t>
                            </w:r>
                            <w:proofErr w:type="gramStart"/>
                            <w:r w:rsidRPr="00A90CCA">
                              <w:rPr>
                                <w:color w:val="FFFFFF" w:themeColor="background1"/>
                                <w:lang w:val="en-CH"/>
                              </w:rPr>
                              <w:t>update</w:t>
                            </w:r>
                            <w:r w:rsidR="000B0BBD" w:rsidRPr="00A90CCA">
                              <w:rPr>
                                <w:color w:val="FFFFFF" w:themeColor="background1"/>
                                <w:lang w:val="en-CH"/>
                              </w:rPr>
                              <w:t> :</w:t>
                            </w:r>
                            <w:proofErr w:type="gramEnd"/>
                            <w:r w:rsidR="000B0BBD" w:rsidRPr="00A90CCA">
                              <w:rPr>
                                <w:color w:val="FFFFFF" w:themeColor="background1"/>
                                <w:lang w:val="en-CH"/>
                              </w:rPr>
                              <w:t xml:space="preserve"> </w:t>
                            </w:r>
                            <w:r w:rsidR="00A90CCA" w:rsidRPr="00A90CCA">
                              <w:rPr>
                                <w:color w:val="FFFFFF" w:themeColor="background1"/>
                                <w:lang w:val="en-CH"/>
                              </w:rPr>
                              <w:fldChar w:fldCharType="begin"/>
                            </w:r>
                            <w:r w:rsidR="00A90CCA" w:rsidRPr="00A90CCA">
                              <w:rPr>
                                <w:color w:val="FFFFFF" w:themeColor="background1"/>
                                <w:lang w:val="en-CH"/>
                              </w:rPr>
                              <w:instrText xml:space="preserve"> TIME  \@ "dd.MM.yyyy" </w:instrText>
                            </w:r>
                            <w:r w:rsidR="00A90CCA" w:rsidRPr="00A90CCA">
                              <w:rPr>
                                <w:color w:val="FFFFFF" w:themeColor="background1"/>
                                <w:lang w:val="en-CH"/>
                              </w:rPr>
                              <w:fldChar w:fldCharType="separate"/>
                            </w:r>
                            <w:r w:rsidR="004D738D">
                              <w:rPr>
                                <w:noProof/>
                                <w:color w:val="FFFFFF" w:themeColor="background1"/>
                                <w:lang w:val="en-CH"/>
                              </w:rPr>
                              <w:t>03.11.2020</w:t>
                            </w:r>
                            <w:r w:rsidR="00A90CCA" w:rsidRPr="00A90CCA">
                              <w:rPr>
                                <w:color w:val="FFFFFF" w:themeColor="background1"/>
                                <w:lang w:val="en-CH"/>
                              </w:rPr>
                              <w:fldChar w:fldCharType="end"/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lang w:val="en-CH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DA921CB" w14:textId="77777777" w:rsidR="000B0BBD" w:rsidRPr="00A90CCA" w:rsidRDefault="000B0BBD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  <w:lang w:val="en-CH"/>
                                  </w:rPr>
                                </w:pPr>
                                <w:r w:rsidRPr="00A90CCA">
                                  <w:rPr>
                                    <w:color w:val="FFFFFF" w:themeColor="background1"/>
                                    <w:lang w:val="en-CH"/>
                                  </w:rPr>
                                  <w:t>Division Technique du CEJEF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en-CH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6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C82207F" w14:textId="77777777" w:rsidR="000B0BBD" w:rsidRPr="00A90CCA" w:rsidRDefault="000B0BBD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  <w:lang w:val="en-CH"/>
                                  </w:rPr>
                                </w:pPr>
                                <w:r w:rsidRPr="00A90CCA">
                                  <w:rPr>
                                    <w:color w:val="FFFFFF" w:themeColor="background1"/>
                                    <w:lang w:val="en-CH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E9885A3" w14:textId="77777777" w:rsidR="00BC2B0E" w:rsidRPr="00B27F50" w:rsidRDefault="00BC2B0E">
          <w:pPr>
            <w:rPr>
              <w:lang w:val="en-CH"/>
            </w:rPr>
          </w:pPr>
          <w:r w:rsidRPr="00B27F50">
            <w:rPr>
              <w:noProof/>
              <w:lang w:val="en-CH"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0D12EB0" wp14:editId="73F8D94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075E66" w14:textId="4BC8E6E0" w:rsidR="000B0BBD" w:rsidRDefault="000B0BBD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ILBSYS WPF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0D12EB0" id="Rectangle 16" o:spid="_x0000_s1031" style="position:absolute;left:0;text-align:left;margin-left:0;margin-top:0;width:548.85pt;height:50.4pt;z-index:25166028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0075E66" w14:textId="4BC8E6E0" w:rsidR="000B0BBD" w:rsidRDefault="000B0BBD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ILBSYS WPF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DC5A40E" w14:textId="392F46F9" w:rsidR="00E21C6F" w:rsidRPr="00B27F50" w:rsidRDefault="00BC2B0E" w:rsidP="00E21C6F">
          <w:pPr>
            <w:rPr>
              <w:lang w:val="en-CH"/>
            </w:rPr>
          </w:pPr>
          <w:r w:rsidRPr="00B27F50">
            <w:rPr>
              <w:noProof/>
              <w:lang w:val="en-CH" w:eastAsia="fr-CH"/>
            </w:rPr>
            <w:drawing>
              <wp:anchor distT="0" distB="0" distL="114300" distR="114300" simplePos="0" relativeHeight="251661312" behindDoc="1" locked="0" layoutInCell="1" allowOverlap="1" wp14:anchorId="2CB51DC4" wp14:editId="3B43AF76">
                <wp:simplePos x="0" y="0"/>
                <wp:positionH relativeFrom="margin">
                  <wp:posOffset>1965061</wp:posOffset>
                </wp:positionH>
                <wp:positionV relativeFrom="paragraph">
                  <wp:posOffset>1878965</wp:posOffset>
                </wp:positionV>
                <wp:extent cx="3927475" cy="862965"/>
                <wp:effectExtent l="0" t="0" r="0" b="0"/>
                <wp:wrapTight wrapText="bothSides">
                  <wp:wrapPolygon edited="0">
                    <wp:start x="0" y="0"/>
                    <wp:lineTo x="0" y="20980"/>
                    <wp:lineTo x="21478" y="20980"/>
                    <wp:lineTo x="21478" y="0"/>
                    <wp:lineTo x="0" y="0"/>
                  </wp:wrapPolygon>
                </wp:wrapTight>
                <wp:docPr id="1" name="Image 1" descr="C:\Users\hofmjon\Downloads\divtec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ofmjon\Downloads\divtec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7475" cy="86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Pr="00B27F50">
            <w:rPr>
              <w:lang w:val="en-CH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H" w:eastAsia="en-US"/>
          <w14:textOutline w14:w="0" w14:cap="rnd" w14:cmpd="sng" w14:algn="ctr">
            <w14:noFill/>
            <w14:prstDash w14:val="solid"/>
            <w14:bevel/>
          </w14:textOutline>
        </w:rPr>
        <w:id w:val="1562522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0EDACB" w14:textId="784D10CC" w:rsidR="00D23935" w:rsidRPr="00B27F50" w:rsidRDefault="008B1DE2">
          <w:pPr>
            <w:pStyle w:val="Inhaltsverzeichnisberschrift"/>
            <w:rPr>
              <w:b/>
              <w:color w:val="FFFFFF" w:themeColor="background1"/>
              <w:lang w:val="en-CH"/>
            </w:rPr>
          </w:pPr>
          <w:r w:rsidRPr="00B27F50">
            <w:rPr>
              <w:b/>
              <w:color w:val="FFFFFF" w:themeColor="background1"/>
              <w:lang w:val="en-CH"/>
            </w:rPr>
            <w:t>Index</w:t>
          </w:r>
        </w:p>
        <w:p w14:paraId="737D48E1" w14:textId="6C13AE99" w:rsidR="004D738D" w:rsidRDefault="00D2393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r w:rsidRPr="00B27F50">
            <w:rPr>
              <w:b/>
              <w:bCs/>
              <w:lang w:val="en-CH"/>
            </w:rPr>
            <w:fldChar w:fldCharType="begin"/>
          </w:r>
          <w:r w:rsidRPr="00B27F50">
            <w:rPr>
              <w:b/>
              <w:bCs/>
              <w:lang w:val="en-CH"/>
            </w:rPr>
            <w:instrText xml:space="preserve"> TOC \o "1-3" \h \z \u </w:instrText>
          </w:r>
          <w:r w:rsidRPr="00B27F50">
            <w:rPr>
              <w:b/>
              <w:bCs/>
              <w:lang w:val="en-CH"/>
            </w:rPr>
            <w:fldChar w:fldCharType="separate"/>
          </w:r>
          <w:hyperlink w:anchor="_Toc55329620" w:history="1">
            <w:r w:rsidR="004D738D" w:rsidRPr="00D5599B">
              <w:rPr>
                <w:rStyle w:val="Hyperlink"/>
                <w:noProof/>
                <w:lang w:val="en-CH"/>
              </w:rPr>
              <w:t>Introduction</w:t>
            </w:r>
            <w:r w:rsidR="004D738D">
              <w:rPr>
                <w:noProof/>
                <w:webHidden/>
              </w:rPr>
              <w:tab/>
            </w:r>
            <w:r w:rsidR="004D738D">
              <w:rPr>
                <w:noProof/>
                <w:webHidden/>
              </w:rPr>
              <w:fldChar w:fldCharType="begin"/>
            </w:r>
            <w:r w:rsidR="004D738D">
              <w:rPr>
                <w:noProof/>
                <w:webHidden/>
              </w:rPr>
              <w:instrText xml:space="preserve"> PAGEREF _Toc55329620 \h </w:instrText>
            </w:r>
            <w:r w:rsidR="004D738D">
              <w:rPr>
                <w:noProof/>
                <w:webHidden/>
              </w:rPr>
            </w:r>
            <w:r w:rsidR="004D738D">
              <w:rPr>
                <w:noProof/>
                <w:webHidden/>
              </w:rPr>
              <w:fldChar w:fldCharType="separate"/>
            </w:r>
            <w:r w:rsidR="004D738D">
              <w:rPr>
                <w:noProof/>
                <w:webHidden/>
              </w:rPr>
              <w:t>2</w:t>
            </w:r>
            <w:r w:rsidR="004D738D">
              <w:rPr>
                <w:noProof/>
                <w:webHidden/>
              </w:rPr>
              <w:fldChar w:fldCharType="end"/>
            </w:r>
          </w:hyperlink>
        </w:p>
        <w:p w14:paraId="2861D69D" w14:textId="745C65EA" w:rsidR="004D738D" w:rsidRDefault="004D738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9621" w:history="1">
            <w:r w:rsidRPr="00D5599B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D5599B">
              <w:rPr>
                <w:rStyle w:val="Hyperlink"/>
                <w:noProof/>
              </w:rPr>
              <w:t>Vocabulary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31270" w14:textId="6A48281E" w:rsidR="004D738D" w:rsidRDefault="004D73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9622" w:history="1">
            <w:r w:rsidRPr="00D5599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D5599B">
              <w:rPr>
                <w:rStyle w:val="Hyperlink"/>
                <w:noProof/>
              </w:rPr>
              <w:t>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71E83" w14:textId="634EF54C" w:rsidR="004D738D" w:rsidRDefault="004D73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9623" w:history="1">
            <w:r w:rsidRPr="00D5599B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D5599B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A80E6" w14:textId="458588D7" w:rsidR="004D738D" w:rsidRDefault="004D73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9624" w:history="1">
            <w:r w:rsidRPr="00D5599B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D5599B">
              <w:rPr>
                <w:rStyle w:val="Hyperlink"/>
                <w:noProof/>
              </w:rPr>
              <w:t>InfluxDB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FD465" w14:textId="3AA80EA6" w:rsidR="004D738D" w:rsidRDefault="004D73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9625" w:history="1">
            <w:r w:rsidRPr="00D5599B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D5599B">
              <w:rPr>
                <w:rStyle w:val="Hyperlink"/>
                <w:noProof/>
              </w:rPr>
              <w:t>Telegraf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3DC30" w14:textId="2A5760B8" w:rsidR="004D738D" w:rsidRDefault="004D738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9626" w:history="1">
            <w:r w:rsidRPr="00D5599B">
              <w:rPr>
                <w:rStyle w:val="Hyperlink"/>
                <w:noProof/>
                <w:lang w:val="en-CH"/>
              </w:rPr>
              <w:t>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D5599B">
              <w:rPr>
                <w:rStyle w:val="Hyperlink"/>
                <w:noProof/>
                <w:lang w:val="en-CH"/>
              </w:rPr>
              <w:t>What do you need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311CE" w14:textId="383FCFEA" w:rsidR="004D738D" w:rsidRDefault="004D738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9627" w:history="1">
            <w:r w:rsidRPr="00D5599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D5599B">
              <w:rPr>
                <w:rStyle w:val="Hyperlink"/>
                <w:noProof/>
              </w:rPr>
              <w:t>How to add 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EC2AE" w14:textId="3EE14E48" w:rsidR="004D738D" w:rsidRDefault="004D738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9628" w:history="1">
            <w:r w:rsidRPr="00D5599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D5599B">
              <w:rPr>
                <w:rStyle w:val="Hyperlink"/>
                <w:noProof/>
              </w:rPr>
              <w:t>See the 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F8BEA" w14:textId="73AA34BD" w:rsidR="004D738D" w:rsidRDefault="004D738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9629" w:history="1">
            <w:r w:rsidRPr="00D5599B">
              <w:rPr>
                <w:rStyle w:val="Hyperlink"/>
                <w:noProof/>
                <w:lang w:val="en-CH"/>
              </w:rPr>
              <w:t>5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D5599B">
              <w:rPr>
                <w:rStyle w:val="Hyperlink"/>
                <w:noProof/>
                <w:lang w:val="en-CH"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F1F7" w14:textId="7C876FC3" w:rsidR="007443B0" w:rsidRPr="00B27F50" w:rsidRDefault="00D23935">
          <w:pPr>
            <w:rPr>
              <w:lang w:val="en-CH"/>
            </w:rPr>
          </w:pPr>
          <w:r w:rsidRPr="00B27F50">
            <w:rPr>
              <w:b/>
              <w:bCs/>
              <w:lang w:val="en-CH"/>
            </w:rPr>
            <w:fldChar w:fldCharType="end"/>
          </w:r>
        </w:p>
      </w:sdtContent>
    </w:sdt>
    <w:p w14:paraId="3325F596" w14:textId="77777777" w:rsidR="00F769C8" w:rsidRPr="00B27F50" w:rsidRDefault="00F769C8">
      <w:pPr>
        <w:rPr>
          <w:lang w:val="en-CH"/>
        </w:rPr>
      </w:pPr>
      <w:r w:rsidRPr="00B27F50">
        <w:rPr>
          <w:b/>
          <w:lang w:val="en-CH"/>
        </w:rPr>
        <w:br w:type="page"/>
      </w:r>
    </w:p>
    <w:tbl>
      <w:tblPr>
        <w:tblStyle w:val="Tabellenraster"/>
        <w:tblW w:w="18210" w:type="dxa"/>
        <w:tblLook w:val="04A0" w:firstRow="1" w:lastRow="0" w:firstColumn="1" w:lastColumn="0" w:noHBand="0" w:noVBand="1"/>
      </w:tblPr>
      <w:tblGrid>
        <w:gridCol w:w="6663"/>
        <w:gridCol w:w="11547"/>
      </w:tblGrid>
      <w:tr w:rsidR="00D23935" w:rsidRPr="00B27F50" w14:paraId="1212AB8C" w14:textId="32319D4F" w:rsidTr="00DB6926">
        <w:trPr>
          <w:trHeight w:val="866"/>
        </w:trPr>
        <w:tc>
          <w:tcPr>
            <w:tcW w:w="6663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FF1CAC3" w14:textId="5CC8EE88" w:rsidR="00D23935" w:rsidRPr="00B27F50" w:rsidRDefault="00F769C8" w:rsidP="00F769C8">
            <w:pPr>
              <w:pStyle w:val="Titel"/>
              <w:rPr>
                <w:sz w:val="68"/>
                <w:szCs w:val="68"/>
                <w:lang w:val="en-CH"/>
              </w:rPr>
            </w:pPr>
            <w:r w:rsidRPr="00B27F50">
              <w:rPr>
                <w:sz w:val="68"/>
                <w:szCs w:val="68"/>
                <w:lang w:val="en-CH"/>
              </w:rPr>
              <w:lastRenderedPageBreak/>
              <w:t>ILBSYS WPF</w:t>
            </w:r>
          </w:p>
        </w:tc>
        <w:tc>
          <w:tcPr>
            <w:tcW w:w="11547" w:type="dxa"/>
            <w:vMerge w:val="restart"/>
            <w:tcBorders>
              <w:top w:val="nil"/>
              <w:left w:val="nil"/>
              <w:right w:val="nil"/>
            </w:tcBorders>
          </w:tcPr>
          <w:p w14:paraId="346CBCD6" w14:textId="53FA96CB" w:rsidR="00D23935" w:rsidRPr="00B27F50" w:rsidRDefault="00F769C8" w:rsidP="00EC425A">
            <w:pPr>
              <w:pStyle w:val="Titel"/>
              <w:rPr>
                <w:sz w:val="68"/>
                <w:szCs w:val="68"/>
                <w:lang w:val="en-CH"/>
              </w:rPr>
            </w:pPr>
            <w:r w:rsidRPr="00B27F50">
              <w:rPr>
                <w:noProof/>
                <w:lang w:val="en-CH" w:eastAsia="fr-CH"/>
              </w:rPr>
              <w:drawing>
                <wp:inline distT="0" distB="0" distL="0" distR="0" wp14:anchorId="31C9A6BF" wp14:editId="090B6C40">
                  <wp:extent cx="1704975" cy="1190492"/>
                  <wp:effectExtent l="0" t="0" r="0" b="0"/>
                  <wp:docPr id="7" name="Image 7" descr="Microsoft WPF Samples | How Not To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crosoft WPF Samples | How Not To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9909" cy="1228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935" w:rsidRPr="00B27F50" w14:paraId="10F4BAD7" w14:textId="4A952F1D" w:rsidTr="00DB6926">
        <w:trPr>
          <w:trHeight w:val="1056"/>
        </w:trPr>
        <w:tc>
          <w:tcPr>
            <w:tcW w:w="6663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14BC4CA" w14:textId="671B1CD3" w:rsidR="00D23935" w:rsidRPr="00B27F50" w:rsidRDefault="008B1DE2" w:rsidP="00BC2B0E">
            <w:pPr>
              <w:pStyle w:val="Untertitel"/>
              <w:rPr>
                <w:lang w:val="en-CH"/>
              </w:rPr>
            </w:pPr>
            <w:r w:rsidRPr="00B27F50">
              <w:rPr>
                <w:lang w:val="en-CH"/>
              </w:rPr>
              <w:t>User guide</w:t>
            </w:r>
            <w:r w:rsidR="00F769C8" w:rsidRPr="00B27F50">
              <w:rPr>
                <w:lang w:val="en-CH"/>
              </w:rPr>
              <w:t>#</w:t>
            </w:r>
          </w:p>
          <w:p w14:paraId="02C97CA9" w14:textId="77777777" w:rsidR="00D23935" w:rsidRPr="00B27F50" w:rsidRDefault="00D23935" w:rsidP="00BC2B0E">
            <w:pPr>
              <w:rPr>
                <w:lang w:val="en-CH"/>
              </w:rPr>
            </w:pPr>
          </w:p>
          <w:p w14:paraId="06C01BDE" w14:textId="77777777" w:rsidR="00D23935" w:rsidRPr="00B27F50" w:rsidRDefault="00D23935" w:rsidP="00EC425A">
            <w:pPr>
              <w:rPr>
                <w:lang w:val="en-CH"/>
              </w:rPr>
            </w:pPr>
          </w:p>
        </w:tc>
        <w:tc>
          <w:tcPr>
            <w:tcW w:w="11547" w:type="dxa"/>
            <w:vMerge/>
            <w:tcBorders>
              <w:left w:val="nil"/>
              <w:bottom w:val="nil"/>
              <w:right w:val="nil"/>
            </w:tcBorders>
          </w:tcPr>
          <w:p w14:paraId="583D4F6A" w14:textId="77777777" w:rsidR="00D23935" w:rsidRPr="00B27F50" w:rsidRDefault="00D23935" w:rsidP="00BC2B0E">
            <w:pPr>
              <w:pStyle w:val="Untertitel"/>
              <w:rPr>
                <w:lang w:val="en-CH"/>
              </w:rPr>
            </w:pPr>
          </w:p>
        </w:tc>
      </w:tr>
    </w:tbl>
    <w:p w14:paraId="5EBD4212" w14:textId="5659CF53" w:rsidR="00CB2BE0" w:rsidRPr="00B27F50" w:rsidRDefault="008F44AA" w:rsidP="008F44AA">
      <w:pPr>
        <w:pStyle w:val="berschrift1"/>
        <w:numPr>
          <w:ilvl w:val="0"/>
          <w:numId w:val="0"/>
        </w:numPr>
        <w:ind w:left="432"/>
        <w:rPr>
          <w:lang w:val="en-CH"/>
        </w:rPr>
      </w:pPr>
      <w:bookmarkStart w:id="0" w:name="_Toc55329620"/>
      <w:r w:rsidRPr="00B27F50">
        <w:rPr>
          <w:lang w:val="en-CH"/>
        </w:rPr>
        <w:t>Introduction</w:t>
      </w:r>
      <w:bookmarkEnd w:id="0"/>
    </w:p>
    <w:p w14:paraId="6E9DBA12" w14:textId="7E56D0EF" w:rsidR="007717A5" w:rsidRDefault="00330D1C" w:rsidP="008F44AA">
      <w:r w:rsidRPr="00B27F50">
        <w:rPr>
          <w:lang w:val="en-CH"/>
        </w:rPr>
        <w:t xml:space="preserve">This document will explain you how to use the ILBSYS WPF </w:t>
      </w:r>
      <w:r w:rsidR="00B27F50" w:rsidRPr="00B27F50">
        <w:rPr>
          <w:lang w:val="en-CH"/>
        </w:rPr>
        <w:t>program</w:t>
      </w:r>
      <w:r w:rsidR="00A90CCA" w:rsidRPr="00B27F50">
        <w:rPr>
          <w:lang w:val="en-CH"/>
        </w:rPr>
        <w:t>.</w:t>
      </w:r>
      <w:r w:rsidR="00B27F50" w:rsidRPr="00B27F50">
        <w:rPr>
          <w:lang w:val="en-CH"/>
        </w:rPr>
        <w:t xml:space="preserve"> This program </w:t>
      </w:r>
      <w:proofErr w:type="spellStart"/>
      <w:r w:rsidR="00B27F50">
        <w:t>is</w:t>
      </w:r>
      <w:proofErr w:type="spellEnd"/>
      <w:r w:rsidR="00B27F50">
        <w:t xml:space="preserve"> made to show </w:t>
      </w:r>
      <w:proofErr w:type="gramStart"/>
      <w:r w:rsidR="00B27F50">
        <w:t>informations</w:t>
      </w:r>
      <w:proofErr w:type="gramEnd"/>
      <w:r w:rsidR="00B27F50">
        <w:t xml:space="preserve"> about a Host like CPU usage, RAM usage, CPU usage over the last 24, how long </w:t>
      </w:r>
      <w:proofErr w:type="spellStart"/>
      <w:r w:rsidR="00B27F50">
        <w:t>it’s</w:t>
      </w:r>
      <w:proofErr w:type="spellEnd"/>
      <w:r w:rsidR="00B27F50">
        <w:t xml:space="preserve"> on and a lot more. </w:t>
      </w:r>
    </w:p>
    <w:p w14:paraId="69A18DB1" w14:textId="77E38CF2" w:rsidR="00B27F50" w:rsidRDefault="00B27F50" w:rsidP="00B27F50">
      <w:pPr>
        <w:pStyle w:val="berschrift1"/>
      </w:pPr>
      <w:bookmarkStart w:id="1" w:name="_Toc55329621"/>
      <w:proofErr w:type="spellStart"/>
      <w:r>
        <w:t>Vocabulary</w:t>
      </w:r>
      <w:proofErr w:type="spellEnd"/>
      <w:r>
        <w:t xml:space="preserve"> </w:t>
      </w:r>
      <w:proofErr w:type="spellStart"/>
      <w:r>
        <w:t>used</w:t>
      </w:r>
      <w:bookmarkEnd w:id="1"/>
      <w:proofErr w:type="spellEnd"/>
    </w:p>
    <w:p w14:paraId="411258C0" w14:textId="249ACBEC" w:rsidR="00B27F50" w:rsidRDefault="00B27F50" w:rsidP="00B27F50">
      <w:pPr>
        <w:pStyle w:val="berschrift2"/>
      </w:pPr>
      <w:bookmarkStart w:id="2" w:name="_Toc55329622"/>
      <w:r>
        <w:t>Host</w:t>
      </w:r>
      <w:bookmarkEnd w:id="2"/>
    </w:p>
    <w:p w14:paraId="618DEA35" w14:textId="22B4EA77" w:rsidR="00B27F50" w:rsidRDefault="00B27F50" w:rsidP="00B27F50"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referenced</w:t>
      </w:r>
      <w:proofErr w:type="spellEnd"/>
      <w:r>
        <w:t xml:space="preserve"> as an host in </w:t>
      </w:r>
      <w:proofErr w:type="spellStart"/>
      <w:r>
        <w:t>this</w:t>
      </w:r>
      <w:proofErr w:type="spellEnd"/>
      <w:r>
        <w:t xml:space="preserve"> document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computer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Telegraf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14:paraId="26C90CB7" w14:textId="74711886" w:rsidR="00B27F50" w:rsidRDefault="00B27F50" w:rsidP="00B27F50">
      <w:pPr>
        <w:pStyle w:val="berschrift2"/>
      </w:pPr>
      <w:bookmarkStart w:id="3" w:name="_Toc55329623"/>
      <w:r>
        <w:t>Server</w:t>
      </w:r>
      <w:bookmarkEnd w:id="3"/>
    </w:p>
    <w:p w14:paraId="31C6CEFB" w14:textId="227FD337" w:rsidR="00B27F50" w:rsidRDefault="00B27F50" w:rsidP="00B27F50"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referenced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Server in </w:t>
      </w:r>
      <w:proofErr w:type="spellStart"/>
      <w:r>
        <w:t>this</w:t>
      </w:r>
      <w:proofErr w:type="spellEnd"/>
      <w:r>
        <w:t xml:space="preserve"> document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computer </w:t>
      </w:r>
      <w:proofErr w:type="spellStart"/>
      <w:r>
        <w:t>which</w:t>
      </w:r>
      <w:proofErr w:type="spellEnd"/>
      <w:r>
        <w:t xml:space="preserve"> has an instance of </w:t>
      </w:r>
      <w:proofErr w:type="spellStart"/>
      <w:r>
        <w:t>InfluxDB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to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to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informations about hosts.</w:t>
      </w:r>
    </w:p>
    <w:p w14:paraId="1CD6B66E" w14:textId="21B77C20" w:rsidR="00B27F50" w:rsidRDefault="00B27F50" w:rsidP="00B27F50">
      <w:pPr>
        <w:pStyle w:val="berschrift2"/>
      </w:pPr>
      <w:bookmarkStart w:id="4" w:name="_Toc55329624"/>
      <w:proofErr w:type="spellStart"/>
      <w:r>
        <w:t>InfluxDB</w:t>
      </w:r>
      <w:bookmarkEnd w:id="4"/>
      <w:proofErr w:type="spellEnd"/>
    </w:p>
    <w:p w14:paraId="1721A135" w14:textId="490464D0" w:rsidR="00B27F50" w:rsidRDefault="00B27F50" w:rsidP="00B27F50">
      <w:proofErr w:type="spellStart"/>
      <w:r>
        <w:t>InfluxDB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to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informations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related</w:t>
      </w:r>
      <w:proofErr w:type="spellEnd"/>
      <w:r>
        <w:t xml:space="preserve"> to a </w:t>
      </w:r>
      <w:proofErr w:type="spellStart"/>
      <w:r>
        <w:t>given</w:t>
      </w:r>
      <w:proofErr w:type="spellEnd"/>
      <w:r>
        <w:t xml:space="preserve"> time like </w:t>
      </w:r>
      <w:proofErr w:type="spellStart"/>
      <w:r>
        <w:t>temperatures</w:t>
      </w:r>
      <w:proofErr w:type="spellEnd"/>
      <w:r>
        <w:t xml:space="preserve"> or CPU usage.</w:t>
      </w:r>
    </w:p>
    <w:p w14:paraId="489C4CD0" w14:textId="360C128D" w:rsidR="00B27F50" w:rsidRDefault="00EF1984" w:rsidP="00EF1984">
      <w:pPr>
        <w:pStyle w:val="berschrift2"/>
      </w:pPr>
      <w:bookmarkStart w:id="5" w:name="_Toc55329625"/>
      <w:proofErr w:type="spellStart"/>
      <w:r>
        <w:t>Telegraf</w:t>
      </w:r>
      <w:bookmarkEnd w:id="5"/>
      <w:proofErr w:type="spellEnd"/>
    </w:p>
    <w:p w14:paraId="083086B7" w14:textId="27FCF43C" w:rsidR="00EF1984" w:rsidRPr="00EF1984" w:rsidRDefault="00EF1984" w:rsidP="00EF1984">
      <w:proofErr w:type="spellStart"/>
      <w:r>
        <w:t>Telegraf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run on </w:t>
      </w:r>
      <w:proofErr w:type="spellStart"/>
      <w:r>
        <w:t>any</w:t>
      </w:r>
      <w:proofErr w:type="spellEnd"/>
      <w:r>
        <w:t xml:space="preserve"> computer to </w:t>
      </w:r>
      <w:proofErr w:type="spellStart"/>
      <w:r>
        <w:t>take</w:t>
      </w:r>
      <w:proofErr w:type="spellEnd"/>
      <w:r>
        <w:t xml:space="preserve"> informations about </w:t>
      </w:r>
      <w:proofErr w:type="spellStart"/>
      <w:r>
        <w:t>it</w:t>
      </w:r>
      <w:proofErr w:type="spellEnd"/>
      <w:r>
        <w:t xml:space="preserve"> and sen dit to </w:t>
      </w:r>
      <w:proofErr w:type="spellStart"/>
      <w:r>
        <w:t>InfluxDB</w:t>
      </w:r>
      <w:proofErr w:type="spellEnd"/>
      <w:r>
        <w:t xml:space="preserve"> to </w:t>
      </w:r>
      <w:proofErr w:type="spellStart"/>
      <w:r>
        <w:t>save</w:t>
      </w:r>
      <w:proofErr w:type="spellEnd"/>
      <w:r>
        <w:t>.</w:t>
      </w:r>
    </w:p>
    <w:p w14:paraId="3C00642D" w14:textId="77777777" w:rsidR="00B27F50" w:rsidRPr="00B27F50" w:rsidRDefault="00B27F50" w:rsidP="008F44AA"/>
    <w:p w14:paraId="77AAB44F" w14:textId="590BD112" w:rsidR="00E40842" w:rsidRPr="00B27F50" w:rsidRDefault="00A90CCA" w:rsidP="000A6AAD">
      <w:pPr>
        <w:pStyle w:val="berschrift1"/>
        <w:rPr>
          <w:lang w:val="en-CH"/>
        </w:rPr>
      </w:pPr>
      <w:bookmarkStart w:id="6" w:name="_Toc55329626"/>
      <w:r w:rsidRPr="00B27F50">
        <w:rPr>
          <w:lang w:val="en-CH"/>
        </w:rPr>
        <w:t>W</w:t>
      </w:r>
      <w:r w:rsidR="002F175A" w:rsidRPr="00B27F50">
        <w:rPr>
          <w:lang w:val="en-CH"/>
        </w:rPr>
        <w:t xml:space="preserve">hat do you </w:t>
      </w:r>
      <w:proofErr w:type="gramStart"/>
      <w:r w:rsidR="002F175A" w:rsidRPr="00B27F50">
        <w:rPr>
          <w:lang w:val="en-CH"/>
        </w:rPr>
        <w:t>need ?</w:t>
      </w:r>
      <w:bookmarkEnd w:id="6"/>
      <w:proofErr w:type="gramEnd"/>
    </w:p>
    <w:p w14:paraId="356079D4" w14:textId="34713448" w:rsidR="002F175A" w:rsidRDefault="002F175A" w:rsidP="002F175A">
      <w:pPr>
        <w:rPr>
          <w:lang w:val="en-CH"/>
        </w:rPr>
      </w:pPr>
      <w:r w:rsidRPr="00B27F50">
        <w:rPr>
          <w:lang w:val="en-CH"/>
        </w:rPr>
        <w:t xml:space="preserve">To use this </w:t>
      </w:r>
      <w:proofErr w:type="gramStart"/>
      <w:r w:rsidR="00B27F50" w:rsidRPr="00B27F50">
        <w:rPr>
          <w:lang w:val="en-CH"/>
        </w:rPr>
        <w:t>program</w:t>
      </w:r>
      <w:proofErr w:type="gramEnd"/>
      <w:r w:rsidRPr="00B27F50">
        <w:rPr>
          <w:lang w:val="en-CH"/>
        </w:rPr>
        <w:t xml:space="preserve"> you’ll need a computer which is running an instance of </w:t>
      </w:r>
      <w:proofErr w:type="spellStart"/>
      <w:r w:rsidRPr="00B27F50">
        <w:rPr>
          <w:lang w:val="en-CH"/>
        </w:rPr>
        <w:t>InfluxDB</w:t>
      </w:r>
      <w:proofErr w:type="spellEnd"/>
      <w:r w:rsidRPr="00B27F50">
        <w:rPr>
          <w:lang w:val="en-CH"/>
        </w:rPr>
        <w:t xml:space="preserve">. </w:t>
      </w:r>
      <w:proofErr w:type="spellStart"/>
      <w:r w:rsidRPr="00B27F50">
        <w:rPr>
          <w:lang w:val="en-CH"/>
        </w:rPr>
        <w:t>InfluxDB</w:t>
      </w:r>
      <w:proofErr w:type="spellEnd"/>
      <w:r w:rsidRPr="00B27F50">
        <w:rPr>
          <w:lang w:val="en-CH"/>
        </w:rPr>
        <w:t xml:space="preserve"> is a time series Database which you can feed with </w:t>
      </w:r>
      <w:r w:rsidR="00B27F50" w:rsidRPr="00B27F50">
        <w:rPr>
          <w:lang w:val="en-CH"/>
        </w:rPr>
        <w:t>information</w:t>
      </w:r>
      <w:r w:rsidRPr="00B27F50">
        <w:rPr>
          <w:lang w:val="en-CH"/>
        </w:rPr>
        <w:t xml:space="preserve"> about your pc with a little </w:t>
      </w:r>
      <w:r w:rsidR="00B27F50" w:rsidRPr="00B27F50">
        <w:rPr>
          <w:lang w:val="en-CH"/>
        </w:rPr>
        <w:t>program</w:t>
      </w:r>
      <w:r w:rsidRPr="00B27F50">
        <w:rPr>
          <w:lang w:val="en-CH"/>
        </w:rPr>
        <w:t xml:space="preserve"> called </w:t>
      </w:r>
      <w:proofErr w:type="spellStart"/>
      <w:r w:rsidR="00B27F50" w:rsidRPr="00B27F50">
        <w:rPr>
          <w:lang w:val="en-CH"/>
        </w:rPr>
        <w:t>Telegraf</w:t>
      </w:r>
      <w:proofErr w:type="spellEnd"/>
      <w:r w:rsidR="00B27F50" w:rsidRPr="00B27F50">
        <w:rPr>
          <w:lang w:val="en-CH"/>
        </w:rPr>
        <w:t>. All programs you need are linked in the Links section of this document.</w:t>
      </w:r>
    </w:p>
    <w:p w14:paraId="75EF83A5" w14:textId="5B7C6FDD" w:rsidR="00B27F50" w:rsidRDefault="00644213" w:rsidP="00B27F50">
      <w:pPr>
        <w:pStyle w:val="berschrift1"/>
      </w:pPr>
      <w:bookmarkStart w:id="7" w:name="_Toc55329627"/>
      <w:r>
        <w:t xml:space="preserve">How to </w:t>
      </w:r>
      <w:proofErr w:type="spellStart"/>
      <w:r>
        <w:t>add</w:t>
      </w:r>
      <w:proofErr w:type="spellEnd"/>
      <w:r>
        <w:t xml:space="preserve"> a server</w:t>
      </w:r>
      <w:bookmarkEnd w:id="7"/>
    </w:p>
    <w:p w14:paraId="4FDC5517" w14:textId="19C4E558" w:rsidR="00644213" w:rsidRPr="00644213" w:rsidRDefault="00644213" w:rsidP="00644213">
      <w:r>
        <w:t xml:space="preserve">To </w:t>
      </w:r>
      <w:proofErr w:type="spellStart"/>
      <w:r>
        <w:t>add</w:t>
      </w:r>
      <w:proofErr w:type="spellEnd"/>
      <w:r>
        <w:t xml:space="preserve"> a server </w:t>
      </w:r>
      <w:proofErr w:type="spellStart"/>
      <w:r>
        <w:t>you</w:t>
      </w:r>
      <w:proofErr w:type="spellEnd"/>
      <w:r>
        <w:t xml:space="preserve"> have to click on the « + »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server </w:t>
      </w:r>
      <w:proofErr w:type="spellStart"/>
      <w:r>
        <w:t>list</w:t>
      </w:r>
      <w:proofErr w:type="spellEnd"/>
      <w:r>
        <w:t>.</w:t>
      </w:r>
    </w:p>
    <w:p w14:paraId="3C9A996E" w14:textId="319F1A84" w:rsidR="00B27F50" w:rsidRDefault="00644213" w:rsidP="002F175A">
      <w:pPr>
        <w:rPr>
          <w:lang w:val="en-CH"/>
        </w:rPr>
      </w:pPr>
      <w:r>
        <w:rPr>
          <w:noProof/>
        </w:rPr>
        <w:lastRenderedPageBreak/>
        <w:drawing>
          <wp:inline distT="0" distB="0" distL="0" distR="0" wp14:anchorId="78CD45AE" wp14:editId="5CB152DE">
            <wp:extent cx="2076450" cy="1655548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6517" cy="167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009C" w14:textId="44F124B4" w:rsidR="00644213" w:rsidRDefault="00644213" w:rsidP="002F175A">
      <w:r>
        <w:t xml:space="preserve">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open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to the server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.</w:t>
      </w:r>
    </w:p>
    <w:p w14:paraId="7219F038" w14:textId="0C77B906" w:rsidR="00644213" w:rsidRDefault="00644213" w:rsidP="002F175A">
      <w:r>
        <w:rPr>
          <w:noProof/>
        </w:rPr>
        <w:drawing>
          <wp:inline distT="0" distB="0" distL="0" distR="0" wp14:anchorId="75A73093" wp14:editId="29FF7762">
            <wp:extent cx="3048000" cy="25908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CB22" w14:textId="4F6CB8A1" w:rsidR="00644213" w:rsidRDefault="00644213" w:rsidP="002F175A"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informations, click on the OK.</w:t>
      </w:r>
    </w:p>
    <w:p w14:paraId="18F3E0CB" w14:textId="71D07D8F" w:rsidR="00644213" w:rsidRDefault="00644213" w:rsidP="002F175A">
      <w:r>
        <w:t xml:space="preserve">You can </w:t>
      </w:r>
      <w:proofErr w:type="spellStart"/>
      <w:r>
        <w:t>when</w:t>
      </w:r>
      <w:proofErr w:type="spellEnd"/>
      <w:r>
        <w:t xml:space="preserve"> click on the server </w:t>
      </w:r>
      <w:proofErr w:type="spellStart"/>
      <w:r>
        <w:t>list</w:t>
      </w:r>
      <w:proofErr w:type="spellEnd"/>
      <w:r>
        <w:t xml:space="preserve"> and </w:t>
      </w:r>
      <w:proofErr w:type="spellStart"/>
      <w:r>
        <w:t>choose</w:t>
      </w:r>
      <w:proofErr w:type="spellEnd"/>
      <w:r>
        <w:t xml:space="preserve"> the server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</w:t>
      </w:r>
    </w:p>
    <w:p w14:paraId="666DBAC0" w14:textId="58A2DABF" w:rsidR="00644213" w:rsidRDefault="00644213" w:rsidP="002F175A">
      <w:r>
        <w:rPr>
          <w:noProof/>
        </w:rPr>
        <w:drawing>
          <wp:inline distT="0" distB="0" distL="0" distR="0" wp14:anchorId="7AAEC692" wp14:editId="6DF4F49C">
            <wp:extent cx="3209925" cy="255724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574" cy="25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27EF" w14:textId="0B784311" w:rsidR="00644213" w:rsidRDefault="00644213" w:rsidP="00644213">
      <w:pPr>
        <w:pStyle w:val="berschrift1"/>
      </w:pPr>
      <w:bookmarkStart w:id="8" w:name="_Toc55329628"/>
      <w:proofErr w:type="spellStart"/>
      <w:r>
        <w:lastRenderedPageBreak/>
        <w:t>See</w:t>
      </w:r>
      <w:proofErr w:type="spellEnd"/>
      <w:r>
        <w:t xml:space="preserve"> the informations</w:t>
      </w:r>
      <w:bookmarkEnd w:id="8"/>
    </w:p>
    <w:p w14:paraId="1FB1A723" w14:textId="015CFF81" w:rsidR="00644213" w:rsidRDefault="00644213" w:rsidP="00644213">
      <w:r>
        <w:t xml:space="preserve">To </w:t>
      </w:r>
      <w:proofErr w:type="spellStart"/>
      <w:r>
        <w:t>see</w:t>
      </w:r>
      <w:proofErr w:type="spellEnd"/>
      <w:r>
        <w:t xml:space="preserve"> the informations </w:t>
      </w:r>
      <w:proofErr w:type="spellStart"/>
      <w:r>
        <w:t>from</w:t>
      </w:r>
      <w:proofErr w:type="spellEnd"/>
      <w:r>
        <w:t xml:space="preserve"> a host,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and </w:t>
      </w:r>
      <w:proofErr w:type="spellStart"/>
      <w:r>
        <w:t>selected</w:t>
      </w:r>
      <w:proofErr w:type="spellEnd"/>
      <w:r>
        <w:t xml:space="preserve"> a server, click on one of the hosts in the host </w:t>
      </w:r>
      <w:proofErr w:type="spellStart"/>
      <w:r>
        <w:t>list</w:t>
      </w:r>
      <w:proofErr w:type="spellEnd"/>
      <w:r>
        <w:t>.</w:t>
      </w:r>
    </w:p>
    <w:p w14:paraId="67C2AE2F" w14:textId="3E1AB975" w:rsidR="00644213" w:rsidRPr="00644213" w:rsidRDefault="00644213" w:rsidP="00644213">
      <w:r>
        <w:rPr>
          <w:noProof/>
        </w:rPr>
        <w:drawing>
          <wp:inline distT="0" distB="0" distL="0" distR="0" wp14:anchorId="22499C71" wp14:editId="47D42695">
            <wp:extent cx="3962400" cy="3177832"/>
            <wp:effectExtent l="0" t="0" r="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8532" cy="31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A84B" w14:textId="680AB674" w:rsidR="00644213" w:rsidRPr="00644213" w:rsidRDefault="00644213" w:rsidP="002F175A">
      <w:r>
        <w:t xml:space="preserve">The information </w:t>
      </w:r>
      <w:proofErr w:type="spellStart"/>
      <w:r>
        <w:t>datagrid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update</w:t>
      </w:r>
      <w:r w:rsidR="00A41D21">
        <w:t xml:space="preserve"> and show </w:t>
      </w:r>
      <w:proofErr w:type="spellStart"/>
      <w:r w:rsidR="00A41D21">
        <w:t>you</w:t>
      </w:r>
      <w:proofErr w:type="spellEnd"/>
      <w:r w:rsidR="00A41D21">
        <w:t xml:space="preserve"> all the informations.</w:t>
      </w:r>
    </w:p>
    <w:p w14:paraId="79B08FD7" w14:textId="2BAEE5F0" w:rsidR="007820F5" w:rsidRPr="00B27F50" w:rsidRDefault="00B27F50" w:rsidP="007820F5">
      <w:pPr>
        <w:pStyle w:val="berschrift1"/>
        <w:rPr>
          <w:lang w:val="en-CH"/>
        </w:rPr>
      </w:pPr>
      <w:bookmarkStart w:id="9" w:name="_Toc55329629"/>
      <w:r w:rsidRPr="00B27F50">
        <w:rPr>
          <w:lang w:val="en-CH"/>
        </w:rPr>
        <w:t>Links</w:t>
      </w:r>
      <w:bookmarkEnd w:id="9"/>
    </w:p>
    <w:p w14:paraId="6FB7F43D" w14:textId="77777777" w:rsidR="00B27F50" w:rsidRPr="00B27F50" w:rsidRDefault="00B27F50" w:rsidP="00B27F50">
      <w:pPr>
        <w:rPr>
          <w:lang w:val="en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7F50" w:rsidRPr="00B27F50" w14:paraId="4B162639" w14:textId="77777777" w:rsidTr="00B27F50">
        <w:tc>
          <w:tcPr>
            <w:tcW w:w="4531" w:type="dxa"/>
            <w:shd w:val="clear" w:color="auto" w:fill="DC006B"/>
          </w:tcPr>
          <w:p w14:paraId="6AB08D75" w14:textId="34CB7576" w:rsidR="00B27F50" w:rsidRPr="00B27F50" w:rsidRDefault="00B27F50" w:rsidP="00B27F50">
            <w:pPr>
              <w:rPr>
                <w:b/>
                <w:bCs/>
                <w:color w:val="FFFFFF" w:themeColor="background1"/>
                <w:lang w:val="en-CH"/>
              </w:rPr>
            </w:pPr>
            <w:r w:rsidRPr="00B27F50">
              <w:rPr>
                <w:b/>
                <w:bCs/>
                <w:color w:val="FFFFFF" w:themeColor="background1"/>
                <w:lang w:val="en-CH"/>
              </w:rPr>
              <w:t>Description</w:t>
            </w:r>
          </w:p>
        </w:tc>
        <w:tc>
          <w:tcPr>
            <w:tcW w:w="4531" w:type="dxa"/>
            <w:shd w:val="clear" w:color="auto" w:fill="DC006B"/>
          </w:tcPr>
          <w:p w14:paraId="122FB3EC" w14:textId="3F3692EA" w:rsidR="00B27F50" w:rsidRPr="00B27F50" w:rsidRDefault="00B27F50" w:rsidP="00B27F50">
            <w:pPr>
              <w:rPr>
                <w:b/>
                <w:bCs/>
                <w:color w:val="FFFFFF" w:themeColor="background1"/>
                <w:lang w:val="en-CH"/>
              </w:rPr>
            </w:pPr>
            <w:r w:rsidRPr="00B27F50">
              <w:rPr>
                <w:b/>
                <w:bCs/>
                <w:color w:val="FFFFFF" w:themeColor="background1"/>
                <w:lang w:val="en-CH"/>
              </w:rPr>
              <w:t>Link</w:t>
            </w:r>
          </w:p>
        </w:tc>
      </w:tr>
      <w:tr w:rsidR="00B27F50" w:rsidRPr="00B27F50" w14:paraId="75C67A92" w14:textId="77777777" w:rsidTr="00B27F50">
        <w:tc>
          <w:tcPr>
            <w:tcW w:w="4531" w:type="dxa"/>
          </w:tcPr>
          <w:p w14:paraId="2BC5291B" w14:textId="28FB625B" w:rsidR="00B27F50" w:rsidRPr="00B27F50" w:rsidRDefault="00B27F50" w:rsidP="00B27F50">
            <w:pPr>
              <w:rPr>
                <w:lang w:val="en-CH"/>
              </w:rPr>
            </w:pPr>
            <w:r w:rsidRPr="00B27F50">
              <w:rPr>
                <w:lang w:val="en-CH"/>
              </w:rPr>
              <w:t>Telegraph</w:t>
            </w:r>
          </w:p>
        </w:tc>
        <w:tc>
          <w:tcPr>
            <w:tcW w:w="4531" w:type="dxa"/>
          </w:tcPr>
          <w:p w14:paraId="45C6C6D4" w14:textId="4EF900DE" w:rsidR="00B27F50" w:rsidRPr="00B27F50" w:rsidRDefault="00327365" w:rsidP="00B27F50">
            <w:pPr>
              <w:rPr>
                <w:lang w:val="en-CH"/>
              </w:rPr>
            </w:pPr>
            <w:hyperlink r:id="rId15" w:history="1">
              <w:r w:rsidR="00B27F50" w:rsidRPr="00B27F50">
                <w:rPr>
                  <w:rStyle w:val="Hyperlink"/>
                  <w:lang w:val="en-CH"/>
                </w:rPr>
                <w:t>influxdata.com/time-series-platform/</w:t>
              </w:r>
              <w:proofErr w:type="spellStart"/>
              <w:r w:rsidR="00B27F50" w:rsidRPr="00B27F50">
                <w:rPr>
                  <w:rStyle w:val="Hyperlink"/>
                  <w:lang w:val="en-CH"/>
                </w:rPr>
                <w:t>telegraf</w:t>
              </w:r>
              <w:proofErr w:type="spellEnd"/>
              <w:r w:rsidR="00B27F50" w:rsidRPr="00B27F50">
                <w:rPr>
                  <w:rStyle w:val="Hyperlink"/>
                  <w:lang w:val="en-CH"/>
                </w:rPr>
                <w:t>/</w:t>
              </w:r>
            </w:hyperlink>
          </w:p>
        </w:tc>
      </w:tr>
      <w:tr w:rsidR="00B27F50" w:rsidRPr="00B27F50" w14:paraId="78E36224" w14:textId="77777777" w:rsidTr="00B27F50">
        <w:tc>
          <w:tcPr>
            <w:tcW w:w="4531" w:type="dxa"/>
          </w:tcPr>
          <w:p w14:paraId="5A591EC9" w14:textId="41A32D40" w:rsidR="00B27F50" w:rsidRPr="00B27F50" w:rsidRDefault="00B27F50" w:rsidP="00B27F50">
            <w:pPr>
              <w:rPr>
                <w:lang w:val="en-CH"/>
              </w:rPr>
            </w:pPr>
            <w:proofErr w:type="spellStart"/>
            <w:r w:rsidRPr="00B27F50">
              <w:rPr>
                <w:lang w:val="en-CH"/>
              </w:rPr>
              <w:t>InfluxDB</w:t>
            </w:r>
            <w:proofErr w:type="spellEnd"/>
          </w:p>
        </w:tc>
        <w:tc>
          <w:tcPr>
            <w:tcW w:w="4531" w:type="dxa"/>
          </w:tcPr>
          <w:p w14:paraId="27FEE6A7" w14:textId="2C0BB99B" w:rsidR="00B27F50" w:rsidRPr="00B27F50" w:rsidRDefault="00327365" w:rsidP="00B27F50">
            <w:pPr>
              <w:rPr>
                <w:lang w:val="en-CH"/>
              </w:rPr>
            </w:pPr>
            <w:hyperlink r:id="rId16" w:history="1">
              <w:r w:rsidR="00B27F50" w:rsidRPr="00B27F50">
                <w:rPr>
                  <w:rStyle w:val="Hyperlink"/>
                  <w:lang w:val="en-CH"/>
                </w:rPr>
                <w:t>influxdata.com</w:t>
              </w:r>
            </w:hyperlink>
          </w:p>
        </w:tc>
      </w:tr>
    </w:tbl>
    <w:p w14:paraId="2E7D7DC1" w14:textId="77777777" w:rsidR="00B27F50" w:rsidRPr="00B27F50" w:rsidRDefault="00B27F50" w:rsidP="00B27F50">
      <w:pPr>
        <w:rPr>
          <w:lang w:val="en-CH"/>
        </w:rPr>
      </w:pPr>
    </w:p>
    <w:p w14:paraId="4AC5D3BB" w14:textId="77777777" w:rsidR="00EE1190" w:rsidRPr="00B27F50" w:rsidRDefault="00EE1190" w:rsidP="00EE1190">
      <w:pPr>
        <w:rPr>
          <w:lang w:val="en-CH"/>
        </w:rPr>
      </w:pPr>
    </w:p>
    <w:sectPr w:rsidR="00EE1190" w:rsidRPr="00B27F50" w:rsidSect="00BC2B0E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989EC" w14:textId="77777777" w:rsidR="00327365" w:rsidRDefault="00327365" w:rsidP="008A17D4">
      <w:pPr>
        <w:spacing w:after="0" w:line="240" w:lineRule="auto"/>
      </w:pPr>
      <w:r>
        <w:separator/>
      </w:r>
    </w:p>
  </w:endnote>
  <w:endnote w:type="continuationSeparator" w:id="0">
    <w:p w14:paraId="4C7209CD" w14:textId="77777777" w:rsidR="00327365" w:rsidRDefault="00327365" w:rsidP="008A1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1925137"/>
      <w:docPartObj>
        <w:docPartGallery w:val="Page Numbers (Bottom of Page)"/>
        <w:docPartUnique/>
      </w:docPartObj>
    </w:sdtPr>
    <w:sdtEndPr/>
    <w:sdtContent>
      <w:p w14:paraId="05484FD5" w14:textId="0A932901" w:rsidR="000B0BBD" w:rsidRDefault="000B0BB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F06A8">
          <w:rPr>
            <w:noProof/>
            <w:lang w:val="fr-FR"/>
          </w:rPr>
          <w:t>4</w:t>
        </w:r>
        <w:r>
          <w:fldChar w:fldCharType="end"/>
        </w:r>
      </w:p>
    </w:sdtContent>
  </w:sdt>
  <w:p w14:paraId="1B4E0B63" w14:textId="77777777" w:rsidR="000B0BBD" w:rsidRDefault="000B0B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63AB6" w14:textId="77777777" w:rsidR="00327365" w:rsidRDefault="00327365" w:rsidP="008A17D4">
      <w:pPr>
        <w:spacing w:after="0" w:line="240" w:lineRule="auto"/>
      </w:pPr>
      <w:r>
        <w:separator/>
      </w:r>
    </w:p>
  </w:footnote>
  <w:footnote w:type="continuationSeparator" w:id="0">
    <w:p w14:paraId="35906218" w14:textId="77777777" w:rsidR="00327365" w:rsidRDefault="00327365" w:rsidP="008A1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11482" w:type="dxa"/>
      <w:tblInd w:w="-1281" w:type="dxa"/>
      <w:tblLook w:val="04A0" w:firstRow="1" w:lastRow="0" w:firstColumn="1" w:lastColumn="0" w:noHBand="0" w:noVBand="1"/>
    </w:tblPr>
    <w:tblGrid>
      <w:gridCol w:w="2764"/>
      <w:gridCol w:w="236"/>
      <w:gridCol w:w="72"/>
      <w:gridCol w:w="2796"/>
      <w:gridCol w:w="5614"/>
    </w:tblGrid>
    <w:tr w:rsidR="000B0BBD" w14:paraId="295F8040" w14:textId="77777777" w:rsidTr="00B623B6">
      <w:tc>
        <w:tcPr>
          <w:tcW w:w="2810" w:type="dxa"/>
          <w:tcBorders>
            <w:bottom w:val="nil"/>
            <w:right w:val="nil"/>
          </w:tcBorders>
        </w:tcPr>
        <w:p w14:paraId="4CE6D154" w14:textId="7E22BE25" w:rsidR="000B0BBD" w:rsidRPr="008A17D4" w:rsidRDefault="00DC2A54">
          <w:pPr>
            <w:pStyle w:val="Kopfzeile"/>
            <w:rPr>
              <w:sz w:val="18"/>
              <w:szCs w:val="18"/>
            </w:rPr>
          </w:pPr>
          <w:r>
            <w:rPr>
              <w:sz w:val="18"/>
              <w:szCs w:val="18"/>
            </w:rPr>
            <w:t>User guide</w:t>
          </w:r>
        </w:p>
      </w:tc>
      <w:tc>
        <w:tcPr>
          <w:tcW w:w="236" w:type="dxa"/>
          <w:tcBorders>
            <w:left w:val="nil"/>
            <w:bottom w:val="nil"/>
            <w:right w:val="nil"/>
          </w:tcBorders>
        </w:tcPr>
        <w:p w14:paraId="4DF95244" w14:textId="77777777" w:rsidR="000B0BBD" w:rsidRDefault="000B0BBD">
          <w:pPr>
            <w:pStyle w:val="Kopfzeile"/>
          </w:pPr>
        </w:p>
      </w:tc>
      <w:tc>
        <w:tcPr>
          <w:tcW w:w="2908" w:type="dxa"/>
          <w:gridSpan w:val="2"/>
          <w:tcBorders>
            <w:left w:val="nil"/>
            <w:bottom w:val="nil"/>
          </w:tcBorders>
        </w:tcPr>
        <w:p w14:paraId="70D5D0DE" w14:textId="1ED4DDFF" w:rsidR="000B0BBD" w:rsidRDefault="000B0BBD" w:rsidP="000A6AAD">
          <w:pPr>
            <w:pStyle w:val="Kopfzeile"/>
          </w:pPr>
          <w:r>
            <w:t>Module 4 : Application</w:t>
          </w:r>
        </w:p>
      </w:tc>
      <w:tc>
        <w:tcPr>
          <w:tcW w:w="5528" w:type="dxa"/>
          <w:vMerge w:val="restart"/>
        </w:tcPr>
        <w:p w14:paraId="55BAD081" w14:textId="77777777" w:rsidR="000B0BBD" w:rsidRDefault="000B0BBD" w:rsidP="001B614F">
          <w:pPr>
            <w:pStyle w:val="Kopfzeile"/>
          </w:pPr>
        </w:p>
        <w:p w14:paraId="7ADDC871" w14:textId="77777777" w:rsidR="000B0BBD" w:rsidRDefault="000B0BBD" w:rsidP="001B614F">
          <w:pPr>
            <w:pStyle w:val="Kopfzeile"/>
          </w:pPr>
          <w:r>
            <w:rPr>
              <w:noProof/>
              <w:lang w:eastAsia="fr-CH"/>
            </w:rPr>
            <w:drawing>
              <wp:inline distT="0" distB="0" distL="0" distR="0" wp14:anchorId="1025B26C" wp14:editId="113A8479">
                <wp:extent cx="3427730" cy="490432"/>
                <wp:effectExtent l="0" t="0" r="0" b="5080"/>
                <wp:docPr id="4" name="Grafik 4" descr="Bildergebnis für ecole superieur technique porrentru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Bildergebnis für ecole superieur technique porrentru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7730" cy="490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B0BBD" w14:paraId="5A7A7BE7" w14:textId="77777777" w:rsidTr="00B623B6">
      <w:tc>
        <w:tcPr>
          <w:tcW w:w="2810" w:type="dxa"/>
          <w:tcBorders>
            <w:top w:val="nil"/>
            <w:right w:val="nil"/>
          </w:tcBorders>
        </w:tcPr>
        <w:p w14:paraId="4FC7F1FD" w14:textId="14207658" w:rsidR="000B0BBD" w:rsidRPr="00FF15FD" w:rsidRDefault="000B0BBD" w:rsidP="000A1187">
          <w:pPr>
            <w:pStyle w:val="Kopfzeile"/>
            <w:rPr>
              <w:b/>
              <w:sz w:val="25"/>
              <w:szCs w:val="25"/>
            </w:rPr>
          </w:pPr>
          <w:r>
            <w:rPr>
              <w:b/>
              <w:sz w:val="25"/>
              <w:szCs w:val="25"/>
            </w:rPr>
            <w:t>ILBSYS WPF</w:t>
          </w:r>
        </w:p>
      </w:tc>
      <w:tc>
        <w:tcPr>
          <w:tcW w:w="236" w:type="dxa"/>
          <w:tcBorders>
            <w:top w:val="nil"/>
            <w:left w:val="nil"/>
            <w:right w:val="nil"/>
          </w:tcBorders>
        </w:tcPr>
        <w:p w14:paraId="449B4F7A" w14:textId="77777777" w:rsidR="000B0BBD" w:rsidRDefault="000B0BBD">
          <w:pPr>
            <w:pStyle w:val="Kopfzeile"/>
          </w:pPr>
        </w:p>
      </w:tc>
      <w:tc>
        <w:tcPr>
          <w:tcW w:w="2908" w:type="dxa"/>
          <w:gridSpan w:val="2"/>
          <w:tcBorders>
            <w:top w:val="nil"/>
            <w:left w:val="nil"/>
          </w:tcBorders>
        </w:tcPr>
        <w:p w14:paraId="1544C9A0" w14:textId="53264469" w:rsidR="000B0BBD" w:rsidRPr="00650BCB" w:rsidRDefault="000B0BBD" w:rsidP="00650BCB">
          <w:pPr>
            <w:pStyle w:val="KeinLeerraum"/>
            <w:rPr>
              <w:color w:val="000000" w:themeColor="text1"/>
              <w:sz w:val="18"/>
              <w:szCs w:val="18"/>
            </w:rPr>
          </w:pPr>
          <w:r w:rsidRPr="00650BCB">
            <w:rPr>
              <w:color w:val="000000" w:themeColor="text1"/>
              <w:sz w:val="18"/>
              <w:szCs w:val="18"/>
            </w:rPr>
            <w:t>Hofmann Jonny</w:t>
          </w:r>
        </w:p>
      </w:tc>
      <w:tc>
        <w:tcPr>
          <w:tcW w:w="5528" w:type="dxa"/>
          <w:vMerge/>
        </w:tcPr>
        <w:p w14:paraId="0AF7AB7C" w14:textId="77777777" w:rsidR="000B0BBD" w:rsidRDefault="000B0BBD">
          <w:pPr>
            <w:pStyle w:val="Kopfzeile"/>
          </w:pPr>
        </w:p>
      </w:tc>
    </w:tr>
    <w:tr w:rsidR="000B0BBD" w14:paraId="546F4A9C" w14:textId="77777777" w:rsidTr="00B623B6">
      <w:trPr>
        <w:trHeight w:val="248"/>
      </w:trPr>
      <w:tc>
        <w:tcPr>
          <w:tcW w:w="3119" w:type="dxa"/>
          <w:gridSpan w:val="3"/>
        </w:tcPr>
        <w:p w14:paraId="44284558" w14:textId="551699F0" w:rsidR="000B0BBD" w:rsidRPr="00B623B6" w:rsidRDefault="000B0BBD">
          <w:pPr>
            <w:pStyle w:val="Kopfzeile"/>
            <w:rPr>
              <w:sz w:val="21"/>
              <w:szCs w:val="21"/>
            </w:rPr>
          </w:pPr>
          <w:r>
            <w:rPr>
              <w:sz w:val="21"/>
              <w:szCs w:val="21"/>
            </w:rPr>
            <w:t>Application C#</w:t>
          </w:r>
        </w:p>
      </w:tc>
      <w:tc>
        <w:tcPr>
          <w:tcW w:w="2835" w:type="dxa"/>
        </w:tcPr>
        <w:p w14:paraId="57F9285E" w14:textId="106945C4" w:rsidR="000B0BBD" w:rsidRDefault="008B1DE2" w:rsidP="000A1187">
          <w:pPr>
            <w:pStyle w:val="Kopfzeile"/>
          </w:pPr>
          <w:r>
            <w:t>Update</w:t>
          </w:r>
          <w:r w:rsidR="000B0BBD">
            <w:t xml:space="preserve"> : </w:t>
          </w:r>
          <w:r>
            <w:fldChar w:fldCharType="begin"/>
          </w:r>
          <w:r>
            <w:instrText xml:space="preserve"> TIME  \@ "dd.MM.yy" </w:instrText>
          </w:r>
          <w:r>
            <w:fldChar w:fldCharType="separate"/>
          </w:r>
          <w:r w:rsidR="004D738D">
            <w:rPr>
              <w:noProof/>
            </w:rPr>
            <w:t>03.11.20</w:t>
          </w:r>
          <w:r>
            <w:fldChar w:fldCharType="end"/>
          </w:r>
        </w:p>
      </w:tc>
      <w:tc>
        <w:tcPr>
          <w:tcW w:w="5528" w:type="dxa"/>
          <w:vMerge/>
        </w:tcPr>
        <w:p w14:paraId="0C8E9177" w14:textId="77777777" w:rsidR="000B0BBD" w:rsidRDefault="000B0BBD">
          <w:pPr>
            <w:pStyle w:val="Kopfzeile"/>
          </w:pPr>
        </w:p>
      </w:tc>
    </w:tr>
  </w:tbl>
  <w:p w14:paraId="4C8E2E58" w14:textId="77777777" w:rsidR="000B0BBD" w:rsidRDefault="000B0BB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4EDC"/>
    <w:multiLevelType w:val="hybridMultilevel"/>
    <w:tmpl w:val="143A3D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651C5"/>
    <w:multiLevelType w:val="hybridMultilevel"/>
    <w:tmpl w:val="764A54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05404"/>
    <w:multiLevelType w:val="hybridMultilevel"/>
    <w:tmpl w:val="DFA43B60"/>
    <w:lvl w:ilvl="0" w:tplc="D4E02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134E2"/>
    <w:multiLevelType w:val="hybridMultilevel"/>
    <w:tmpl w:val="9164110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76A5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F12395"/>
    <w:multiLevelType w:val="hybridMultilevel"/>
    <w:tmpl w:val="8E864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A420F"/>
    <w:multiLevelType w:val="hybridMultilevel"/>
    <w:tmpl w:val="A2F4D2B6"/>
    <w:lvl w:ilvl="0" w:tplc="E14E2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166A0"/>
    <w:multiLevelType w:val="hybridMultilevel"/>
    <w:tmpl w:val="A79EE2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B6CD6"/>
    <w:multiLevelType w:val="hybridMultilevel"/>
    <w:tmpl w:val="3BF470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A2DEA"/>
    <w:multiLevelType w:val="hybridMultilevel"/>
    <w:tmpl w:val="A3847DF2"/>
    <w:lvl w:ilvl="0" w:tplc="B3C07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81896"/>
    <w:multiLevelType w:val="hybridMultilevel"/>
    <w:tmpl w:val="69323D8A"/>
    <w:lvl w:ilvl="0" w:tplc="F70AF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367DC"/>
    <w:multiLevelType w:val="hybridMultilevel"/>
    <w:tmpl w:val="48D80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D3A27"/>
    <w:multiLevelType w:val="hybridMultilevel"/>
    <w:tmpl w:val="6BA27DEA"/>
    <w:lvl w:ilvl="0" w:tplc="3B2A237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24887"/>
    <w:multiLevelType w:val="multilevel"/>
    <w:tmpl w:val="BF9E9F2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40D619F"/>
    <w:multiLevelType w:val="multilevel"/>
    <w:tmpl w:val="694AA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983649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4"/>
  </w:num>
  <w:num w:numId="5">
    <w:abstractNumId w:val="14"/>
  </w:num>
  <w:num w:numId="6">
    <w:abstractNumId w:val="15"/>
  </w:num>
  <w:num w:numId="7">
    <w:abstractNumId w:val="3"/>
  </w:num>
  <w:num w:numId="8">
    <w:abstractNumId w:val="14"/>
    <w:lvlOverride w:ilvl="0">
      <w:startOverride w:val="1"/>
    </w:lvlOverride>
  </w:num>
  <w:num w:numId="9">
    <w:abstractNumId w:val="14"/>
    <w:lvlOverride w:ilvl="0">
      <w:startOverride w:val="1"/>
    </w:lvlOverride>
  </w:num>
  <w:num w:numId="10">
    <w:abstractNumId w:val="11"/>
  </w:num>
  <w:num w:numId="11">
    <w:abstractNumId w:val="1"/>
  </w:num>
  <w:num w:numId="12">
    <w:abstractNumId w:val="5"/>
  </w:num>
  <w:num w:numId="13">
    <w:abstractNumId w:val="0"/>
  </w:num>
  <w:num w:numId="14">
    <w:abstractNumId w:val="7"/>
  </w:num>
  <w:num w:numId="15">
    <w:abstractNumId w:val="8"/>
  </w:num>
  <w:num w:numId="16">
    <w:abstractNumId w:val="13"/>
  </w:num>
  <w:num w:numId="17">
    <w:abstractNumId w:val="6"/>
  </w:num>
  <w:num w:numId="18">
    <w:abstractNumId w:val="10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de-CH" w:vendorID="64" w:dllVersion="0" w:nlCheck="1" w:checkStyle="0"/>
  <w:activeWritingStyle w:appName="MSWord" w:lang="fr-FR" w:vendorID="64" w:dllVersion="0" w:nlCheck="1" w:checkStyle="0"/>
  <w:activeWritingStyle w:appName="MSWord" w:lang="en-CH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14F"/>
    <w:rsid w:val="000262A1"/>
    <w:rsid w:val="00035824"/>
    <w:rsid w:val="000429E7"/>
    <w:rsid w:val="00045571"/>
    <w:rsid w:val="0005031D"/>
    <w:rsid w:val="00053E49"/>
    <w:rsid w:val="00055972"/>
    <w:rsid w:val="00060ABB"/>
    <w:rsid w:val="00071495"/>
    <w:rsid w:val="00071FB9"/>
    <w:rsid w:val="000A1187"/>
    <w:rsid w:val="000A3442"/>
    <w:rsid w:val="000A6AAD"/>
    <w:rsid w:val="000A72AC"/>
    <w:rsid w:val="000A753A"/>
    <w:rsid w:val="000A7752"/>
    <w:rsid w:val="000B0BBD"/>
    <w:rsid w:val="000B25F5"/>
    <w:rsid w:val="000B3E42"/>
    <w:rsid w:val="000B612A"/>
    <w:rsid w:val="000C5ADD"/>
    <w:rsid w:val="000C6616"/>
    <w:rsid w:val="000D28FE"/>
    <w:rsid w:val="000D310C"/>
    <w:rsid w:val="000E7226"/>
    <w:rsid w:val="000F2EDB"/>
    <w:rsid w:val="000F42BB"/>
    <w:rsid w:val="001019AC"/>
    <w:rsid w:val="00127A1C"/>
    <w:rsid w:val="00135C89"/>
    <w:rsid w:val="0013759F"/>
    <w:rsid w:val="00143601"/>
    <w:rsid w:val="001506C2"/>
    <w:rsid w:val="0015655C"/>
    <w:rsid w:val="001607E5"/>
    <w:rsid w:val="00164925"/>
    <w:rsid w:val="0017151C"/>
    <w:rsid w:val="001846CA"/>
    <w:rsid w:val="0019184B"/>
    <w:rsid w:val="001A417F"/>
    <w:rsid w:val="001B0999"/>
    <w:rsid w:val="001B1C8C"/>
    <w:rsid w:val="001B614F"/>
    <w:rsid w:val="001C656A"/>
    <w:rsid w:val="001D0F29"/>
    <w:rsid w:val="001E5F58"/>
    <w:rsid w:val="001F07D5"/>
    <w:rsid w:val="001F24D8"/>
    <w:rsid w:val="001F4A2D"/>
    <w:rsid w:val="001F7925"/>
    <w:rsid w:val="00201B90"/>
    <w:rsid w:val="002203C5"/>
    <w:rsid w:val="0023023D"/>
    <w:rsid w:val="002335C8"/>
    <w:rsid w:val="00233F0B"/>
    <w:rsid w:val="00236F43"/>
    <w:rsid w:val="0024142F"/>
    <w:rsid w:val="0025388E"/>
    <w:rsid w:val="00255F96"/>
    <w:rsid w:val="00272AFC"/>
    <w:rsid w:val="002917C4"/>
    <w:rsid w:val="0029698A"/>
    <w:rsid w:val="00297355"/>
    <w:rsid w:val="002C18C9"/>
    <w:rsid w:val="002C5669"/>
    <w:rsid w:val="002D09D8"/>
    <w:rsid w:val="002D54DA"/>
    <w:rsid w:val="002E219A"/>
    <w:rsid w:val="002E5DD3"/>
    <w:rsid w:val="002F12EC"/>
    <w:rsid w:val="002F175A"/>
    <w:rsid w:val="00304455"/>
    <w:rsid w:val="0031044D"/>
    <w:rsid w:val="00310B7E"/>
    <w:rsid w:val="00317895"/>
    <w:rsid w:val="00324101"/>
    <w:rsid w:val="00327365"/>
    <w:rsid w:val="00330D1C"/>
    <w:rsid w:val="003371A5"/>
    <w:rsid w:val="0035342E"/>
    <w:rsid w:val="00357CF0"/>
    <w:rsid w:val="00360DCA"/>
    <w:rsid w:val="00361F1E"/>
    <w:rsid w:val="003632F8"/>
    <w:rsid w:val="00374C9E"/>
    <w:rsid w:val="0039283D"/>
    <w:rsid w:val="003A142A"/>
    <w:rsid w:val="003A3617"/>
    <w:rsid w:val="003B201A"/>
    <w:rsid w:val="003B37A4"/>
    <w:rsid w:val="003C4884"/>
    <w:rsid w:val="003D1FF6"/>
    <w:rsid w:val="003D2EC1"/>
    <w:rsid w:val="003D3CBC"/>
    <w:rsid w:val="003D4155"/>
    <w:rsid w:val="003D579F"/>
    <w:rsid w:val="003F18A1"/>
    <w:rsid w:val="004029D8"/>
    <w:rsid w:val="00420A3D"/>
    <w:rsid w:val="00421D38"/>
    <w:rsid w:val="0043046D"/>
    <w:rsid w:val="00430A7F"/>
    <w:rsid w:val="00430D67"/>
    <w:rsid w:val="00434FE7"/>
    <w:rsid w:val="00442F9E"/>
    <w:rsid w:val="004615B7"/>
    <w:rsid w:val="00461EB6"/>
    <w:rsid w:val="00466C03"/>
    <w:rsid w:val="00472BB2"/>
    <w:rsid w:val="004748B3"/>
    <w:rsid w:val="00477B30"/>
    <w:rsid w:val="00483407"/>
    <w:rsid w:val="00491ECE"/>
    <w:rsid w:val="004A420F"/>
    <w:rsid w:val="004A6000"/>
    <w:rsid w:val="004A781C"/>
    <w:rsid w:val="004B177A"/>
    <w:rsid w:val="004B2E9E"/>
    <w:rsid w:val="004D2331"/>
    <w:rsid w:val="004D738D"/>
    <w:rsid w:val="004E04AB"/>
    <w:rsid w:val="00503A46"/>
    <w:rsid w:val="00505971"/>
    <w:rsid w:val="00524E2B"/>
    <w:rsid w:val="00526BF2"/>
    <w:rsid w:val="00533E59"/>
    <w:rsid w:val="005370C0"/>
    <w:rsid w:val="00541BD5"/>
    <w:rsid w:val="00543E74"/>
    <w:rsid w:val="00552D93"/>
    <w:rsid w:val="00555AA6"/>
    <w:rsid w:val="0056177A"/>
    <w:rsid w:val="0056373B"/>
    <w:rsid w:val="00576011"/>
    <w:rsid w:val="005A4EA7"/>
    <w:rsid w:val="005B2F4F"/>
    <w:rsid w:val="005B307D"/>
    <w:rsid w:val="005C0060"/>
    <w:rsid w:val="005C59B4"/>
    <w:rsid w:val="005C6132"/>
    <w:rsid w:val="005D0D5A"/>
    <w:rsid w:val="005E13EF"/>
    <w:rsid w:val="005E3DB2"/>
    <w:rsid w:val="005E4DC1"/>
    <w:rsid w:val="005F1C3D"/>
    <w:rsid w:val="005F6BB6"/>
    <w:rsid w:val="005F6DF6"/>
    <w:rsid w:val="00617539"/>
    <w:rsid w:val="00620FE9"/>
    <w:rsid w:val="00621B8C"/>
    <w:rsid w:val="00626236"/>
    <w:rsid w:val="00644213"/>
    <w:rsid w:val="00645FCE"/>
    <w:rsid w:val="00647805"/>
    <w:rsid w:val="00650BCB"/>
    <w:rsid w:val="00662E0F"/>
    <w:rsid w:val="00672C44"/>
    <w:rsid w:val="00677BF6"/>
    <w:rsid w:val="00680F6E"/>
    <w:rsid w:val="00685E1D"/>
    <w:rsid w:val="006904B6"/>
    <w:rsid w:val="0069283A"/>
    <w:rsid w:val="00695332"/>
    <w:rsid w:val="006B3815"/>
    <w:rsid w:val="006C211F"/>
    <w:rsid w:val="006C4A0C"/>
    <w:rsid w:val="006C7F47"/>
    <w:rsid w:val="006D770A"/>
    <w:rsid w:val="006E2902"/>
    <w:rsid w:val="006F06A8"/>
    <w:rsid w:val="006F36BF"/>
    <w:rsid w:val="00704B20"/>
    <w:rsid w:val="0071211B"/>
    <w:rsid w:val="007160FE"/>
    <w:rsid w:val="00724322"/>
    <w:rsid w:val="0072446A"/>
    <w:rsid w:val="007343EE"/>
    <w:rsid w:val="0073512E"/>
    <w:rsid w:val="00736114"/>
    <w:rsid w:val="007443B0"/>
    <w:rsid w:val="0074615F"/>
    <w:rsid w:val="00751C71"/>
    <w:rsid w:val="00760799"/>
    <w:rsid w:val="007621CD"/>
    <w:rsid w:val="0076585C"/>
    <w:rsid w:val="007717A5"/>
    <w:rsid w:val="007820F5"/>
    <w:rsid w:val="0078532A"/>
    <w:rsid w:val="0079030A"/>
    <w:rsid w:val="00793587"/>
    <w:rsid w:val="007A167D"/>
    <w:rsid w:val="007A1A1C"/>
    <w:rsid w:val="007A2A14"/>
    <w:rsid w:val="007B7D07"/>
    <w:rsid w:val="007C4FDA"/>
    <w:rsid w:val="007D0C65"/>
    <w:rsid w:val="007D7EAD"/>
    <w:rsid w:val="00804469"/>
    <w:rsid w:val="008079C8"/>
    <w:rsid w:val="00811F49"/>
    <w:rsid w:val="008130F7"/>
    <w:rsid w:val="0081704A"/>
    <w:rsid w:val="0082283F"/>
    <w:rsid w:val="00822EE5"/>
    <w:rsid w:val="00824F09"/>
    <w:rsid w:val="00850D47"/>
    <w:rsid w:val="00854A0E"/>
    <w:rsid w:val="00862AB6"/>
    <w:rsid w:val="00866A4B"/>
    <w:rsid w:val="00873098"/>
    <w:rsid w:val="00895318"/>
    <w:rsid w:val="008A12B2"/>
    <w:rsid w:val="008A17D4"/>
    <w:rsid w:val="008A54E1"/>
    <w:rsid w:val="008B1DE2"/>
    <w:rsid w:val="008B5612"/>
    <w:rsid w:val="008D06C3"/>
    <w:rsid w:val="008D51B2"/>
    <w:rsid w:val="008D6A5E"/>
    <w:rsid w:val="008D7E2B"/>
    <w:rsid w:val="008E4BCE"/>
    <w:rsid w:val="008E59C7"/>
    <w:rsid w:val="008E6741"/>
    <w:rsid w:val="008E7026"/>
    <w:rsid w:val="008F1141"/>
    <w:rsid w:val="008F44AA"/>
    <w:rsid w:val="008F572A"/>
    <w:rsid w:val="00932872"/>
    <w:rsid w:val="00932B42"/>
    <w:rsid w:val="00934916"/>
    <w:rsid w:val="00936FCE"/>
    <w:rsid w:val="0095323A"/>
    <w:rsid w:val="00953F19"/>
    <w:rsid w:val="009560C2"/>
    <w:rsid w:val="009757AB"/>
    <w:rsid w:val="0097596F"/>
    <w:rsid w:val="00986A91"/>
    <w:rsid w:val="00991C98"/>
    <w:rsid w:val="00993392"/>
    <w:rsid w:val="00994B4C"/>
    <w:rsid w:val="009950F6"/>
    <w:rsid w:val="009958B0"/>
    <w:rsid w:val="0099612A"/>
    <w:rsid w:val="009A0180"/>
    <w:rsid w:val="009A4181"/>
    <w:rsid w:val="009C3C9A"/>
    <w:rsid w:val="009C6138"/>
    <w:rsid w:val="009C7108"/>
    <w:rsid w:val="009C7B9B"/>
    <w:rsid w:val="009D550F"/>
    <w:rsid w:val="009D6FD9"/>
    <w:rsid w:val="009E322F"/>
    <w:rsid w:val="009E63DA"/>
    <w:rsid w:val="009F3E14"/>
    <w:rsid w:val="00A076BB"/>
    <w:rsid w:val="00A1189C"/>
    <w:rsid w:val="00A11AF5"/>
    <w:rsid w:val="00A1494F"/>
    <w:rsid w:val="00A16405"/>
    <w:rsid w:val="00A17AD8"/>
    <w:rsid w:val="00A24DA2"/>
    <w:rsid w:val="00A264A7"/>
    <w:rsid w:val="00A26AFE"/>
    <w:rsid w:val="00A3048E"/>
    <w:rsid w:val="00A31D77"/>
    <w:rsid w:val="00A340EC"/>
    <w:rsid w:val="00A3529B"/>
    <w:rsid w:val="00A3772C"/>
    <w:rsid w:val="00A378E4"/>
    <w:rsid w:val="00A41D21"/>
    <w:rsid w:val="00A41F20"/>
    <w:rsid w:val="00A50209"/>
    <w:rsid w:val="00A52EB3"/>
    <w:rsid w:val="00A53A9A"/>
    <w:rsid w:val="00A53AF8"/>
    <w:rsid w:val="00A546A1"/>
    <w:rsid w:val="00A55DF9"/>
    <w:rsid w:val="00A561D2"/>
    <w:rsid w:val="00A64F54"/>
    <w:rsid w:val="00A65DCC"/>
    <w:rsid w:val="00A6775C"/>
    <w:rsid w:val="00A851C5"/>
    <w:rsid w:val="00A90CCA"/>
    <w:rsid w:val="00A9248B"/>
    <w:rsid w:val="00A928C3"/>
    <w:rsid w:val="00AB00F0"/>
    <w:rsid w:val="00AC205C"/>
    <w:rsid w:val="00AC5903"/>
    <w:rsid w:val="00AC62FC"/>
    <w:rsid w:val="00AD3065"/>
    <w:rsid w:val="00AD3C67"/>
    <w:rsid w:val="00AD432F"/>
    <w:rsid w:val="00AD6090"/>
    <w:rsid w:val="00AE0AC2"/>
    <w:rsid w:val="00AE1E7A"/>
    <w:rsid w:val="00AE690A"/>
    <w:rsid w:val="00AF3FD4"/>
    <w:rsid w:val="00AF5456"/>
    <w:rsid w:val="00AF749A"/>
    <w:rsid w:val="00B01337"/>
    <w:rsid w:val="00B01C7A"/>
    <w:rsid w:val="00B10E6C"/>
    <w:rsid w:val="00B12168"/>
    <w:rsid w:val="00B15810"/>
    <w:rsid w:val="00B16182"/>
    <w:rsid w:val="00B17BEB"/>
    <w:rsid w:val="00B27F50"/>
    <w:rsid w:val="00B501B4"/>
    <w:rsid w:val="00B55482"/>
    <w:rsid w:val="00B623B6"/>
    <w:rsid w:val="00B70D06"/>
    <w:rsid w:val="00B7762B"/>
    <w:rsid w:val="00B82E92"/>
    <w:rsid w:val="00B84095"/>
    <w:rsid w:val="00B86CE1"/>
    <w:rsid w:val="00B87A92"/>
    <w:rsid w:val="00B91964"/>
    <w:rsid w:val="00BA6773"/>
    <w:rsid w:val="00BA6F7F"/>
    <w:rsid w:val="00BB0988"/>
    <w:rsid w:val="00BC2B0E"/>
    <w:rsid w:val="00BC36DA"/>
    <w:rsid w:val="00BD1606"/>
    <w:rsid w:val="00BF4600"/>
    <w:rsid w:val="00C016F1"/>
    <w:rsid w:val="00C06660"/>
    <w:rsid w:val="00C07E68"/>
    <w:rsid w:val="00C20B07"/>
    <w:rsid w:val="00C25309"/>
    <w:rsid w:val="00C4011B"/>
    <w:rsid w:val="00C41BE2"/>
    <w:rsid w:val="00C41F3F"/>
    <w:rsid w:val="00C440BD"/>
    <w:rsid w:val="00C46B9B"/>
    <w:rsid w:val="00C471C6"/>
    <w:rsid w:val="00C56912"/>
    <w:rsid w:val="00C60C83"/>
    <w:rsid w:val="00C749D2"/>
    <w:rsid w:val="00C85A2B"/>
    <w:rsid w:val="00C9273D"/>
    <w:rsid w:val="00CA582B"/>
    <w:rsid w:val="00CA6FBD"/>
    <w:rsid w:val="00CB2BE0"/>
    <w:rsid w:val="00CC2794"/>
    <w:rsid w:val="00CC66A7"/>
    <w:rsid w:val="00CD2A13"/>
    <w:rsid w:val="00CD42CF"/>
    <w:rsid w:val="00CF6D60"/>
    <w:rsid w:val="00D1149D"/>
    <w:rsid w:val="00D17196"/>
    <w:rsid w:val="00D23935"/>
    <w:rsid w:val="00D32D23"/>
    <w:rsid w:val="00D35D32"/>
    <w:rsid w:val="00D40114"/>
    <w:rsid w:val="00D45CB7"/>
    <w:rsid w:val="00D50850"/>
    <w:rsid w:val="00D530B9"/>
    <w:rsid w:val="00D642C4"/>
    <w:rsid w:val="00D70FB5"/>
    <w:rsid w:val="00D77E04"/>
    <w:rsid w:val="00D807C2"/>
    <w:rsid w:val="00D813F4"/>
    <w:rsid w:val="00D82E84"/>
    <w:rsid w:val="00D9242E"/>
    <w:rsid w:val="00D93BB5"/>
    <w:rsid w:val="00DA3EE2"/>
    <w:rsid w:val="00DB5430"/>
    <w:rsid w:val="00DB6926"/>
    <w:rsid w:val="00DB6977"/>
    <w:rsid w:val="00DB7A4E"/>
    <w:rsid w:val="00DC2A54"/>
    <w:rsid w:val="00DD0236"/>
    <w:rsid w:val="00DD0804"/>
    <w:rsid w:val="00DD27E3"/>
    <w:rsid w:val="00DD47D2"/>
    <w:rsid w:val="00DE19AE"/>
    <w:rsid w:val="00DE42CB"/>
    <w:rsid w:val="00DF36FC"/>
    <w:rsid w:val="00DF3769"/>
    <w:rsid w:val="00DF63D6"/>
    <w:rsid w:val="00E0152E"/>
    <w:rsid w:val="00E13703"/>
    <w:rsid w:val="00E21C6F"/>
    <w:rsid w:val="00E27EF1"/>
    <w:rsid w:val="00E40842"/>
    <w:rsid w:val="00E42D97"/>
    <w:rsid w:val="00E47F95"/>
    <w:rsid w:val="00E5666A"/>
    <w:rsid w:val="00E67A4F"/>
    <w:rsid w:val="00E808E0"/>
    <w:rsid w:val="00E85033"/>
    <w:rsid w:val="00E85236"/>
    <w:rsid w:val="00EA29AF"/>
    <w:rsid w:val="00EB07FD"/>
    <w:rsid w:val="00EC3E3F"/>
    <w:rsid w:val="00EC425A"/>
    <w:rsid w:val="00EE0D19"/>
    <w:rsid w:val="00EE1190"/>
    <w:rsid w:val="00EE6998"/>
    <w:rsid w:val="00EF168A"/>
    <w:rsid w:val="00EF1984"/>
    <w:rsid w:val="00EF212C"/>
    <w:rsid w:val="00F01075"/>
    <w:rsid w:val="00F05745"/>
    <w:rsid w:val="00F06808"/>
    <w:rsid w:val="00F13631"/>
    <w:rsid w:val="00F1689F"/>
    <w:rsid w:val="00F251FB"/>
    <w:rsid w:val="00F261AF"/>
    <w:rsid w:val="00F26387"/>
    <w:rsid w:val="00F3388C"/>
    <w:rsid w:val="00F403CB"/>
    <w:rsid w:val="00F563D2"/>
    <w:rsid w:val="00F56C56"/>
    <w:rsid w:val="00F57B70"/>
    <w:rsid w:val="00F67BFF"/>
    <w:rsid w:val="00F769C8"/>
    <w:rsid w:val="00F86845"/>
    <w:rsid w:val="00F90478"/>
    <w:rsid w:val="00F93720"/>
    <w:rsid w:val="00FB0A66"/>
    <w:rsid w:val="00FC24F0"/>
    <w:rsid w:val="00FC4208"/>
    <w:rsid w:val="00FF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8B1E29E"/>
  <w15:chartTrackingRefBased/>
  <w15:docId w15:val="{287A0947-0598-40A9-A476-A3B18CB3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1190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27F50"/>
    <w:pPr>
      <w:keepNext/>
      <w:keepLines/>
      <w:numPr>
        <w:numId w:val="16"/>
      </w:numPr>
      <w:shd w:val="clear" w:color="auto" w:fill="DC006B"/>
      <w:spacing w:before="240" w:after="0"/>
      <w:outlineLvl w:val="0"/>
    </w:pPr>
    <w:rPr>
      <w:rFonts w:asciiTheme="majorHAnsi" w:eastAsiaTheme="majorEastAsia" w:hAnsiTheme="majorHAnsi" w:cstheme="majorBidi"/>
      <w:b/>
      <w:color w:val="FFFFFF" w:themeColor="background1"/>
      <w:sz w:val="40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E21C6F"/>
    <w:pPr>
      <w:keepNext/>
      <w:keepLines/>
      <w:numPr>
        <w:ilvl w:val="1"/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32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D32D23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AEAAAA" w:themeColor="background2" w:themeShade="BF"/>
      <w:sz w:val="2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21C6F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21C6F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1C6F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1C6F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1C6F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1C6F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1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17D4"/>
  </w:style>
  <w:style w:type="paragraph" w:styleId="Fuzeile">
    <w:name w:val="footer"/>
    <w:basedOn w:val="Standard"/>
    <w:link w:val="FuzeileZchn"/>
    <w:uiPriority w:val="99"/>
    <w:unhideWhenUsed/>
    <w:rsid w:val="008A1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17D4"/>
  </w:style>
  <w:style w:type="table" w:styleId="Tabellenraster">
    <w:name w:val="Table Grid"/>
    <w:basedOn w:val="NormaleTabelle"/>
    <w:uiPriority w:val="59"/>
    <w:rsid w:val="008A1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27F50"/>
    <w:rPr>
      <w:rFonts w:asciiTheme="majorHAnsi" w:eastAsiaTheme="majorEastAsia" w:hAnsiTheme="majorHAnsi" w:cstheme="majorBidi"/>
      <w:b/>
      <w:color w:val="FFFFFF" w:themeColor="background1"/>
      <w:sz w:val="40"/>
      <w:szCs w:val="32"/>
      <w:shd w:val="clear" w:color="auto" w:fill="DC006B"/>
      <w14:textOutline w14:w="9525" w14:cap="rnd" w14:cmpd="sng" w14:algn="ctr">
        <w14:noFill/>
        <w14:prstDash w14:val="solid"/>
        <w14:bevel/>
      </w14:textOutline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1C6F"/>
    <w:rPr>
      <w:rFonts w:asciiTheme="majorHAnsi" w:eastAsiaTheme="majorEastAsia" w:hAnsiTheme="majorHAnsi" w:cstheme="majorBidi"/>
      <w:color w:val="767171" w:themeColor="background2" w:themeShade="80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32D23"/>
    <w:rPr>
      <w:rFonts w:asciiTheme="majorHAnsi" w:eastAsiaTheme="majorEastAsia" w:hAnsiTheme="majorHAnsi" w:cstheme="majorBidi"/>
      <w:b/>
      <w:color w:val="AEAAAA" w:themeColor="background2" w:themeShade="BF"/>
      <w:sz w:val="2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C425A"/>
    <w:pPr>
      <w:numPr>
        <w:numId w:val="0"/>
      </w:numPr>
      <w:outlineLvl w:val="9"/>
    </w:pPr>
    <w:rPr>
      <w:b w:val="0"/>
      <w:color w:val="2E74B5" w:themeColor="accent1" w:themeShade="BF"/>
      <w:sz w:val="32"/>
      <w:lang w:eastAsia="fr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C425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C425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C425A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EC425A"/>
    <w:pPr>
      <w:spacing w:after="100"/>
      <w:ind w:left="440"/>
    </w:pPr>
  </w:style>
  <w:style w:type="paragraph" w:styleId="Titel">
    <w:name w:val="Title"/>
    <w:basedOn w:val="Standard"/>
    <w:next w:val="Standard"/>
    <w:link w:val="TitelZchn"/>
    <w:uiPriority w:val="10"/>
    <w:qFormat/>
    <w:rsid w:val="00EC425A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30218D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425A"/>
    <w:rPr>
      <w:rFonts w:asciiTheme="majorHAnsi" w:eastAsiaTheme="majorEastAsia" w:hAnsiTheme="majorHAnsi" w:cstheme="majorBidi"/>
      <w:b/>
      <w:color w:val="30218D"/>
      <w:spacing w:val="-10"/>
      <w:kern w:val="28"/>
      <w:sz w:val="7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425A"/>
    <w:pPr>
      <w:numPr>
        <w:ilvl w:val="1"/>
      </w:numPr>
    </w:pPr>
    <w:rPr>
      <w:rFonts w:eastAsiaTheme="minorEastAsia"/>
      <w:color w:val="5A5A5A" w:themeColor="text1" w:themeTint="A5"/>
      <w:spacing w:val="15"/>
      <w:sz w:val="4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425A"/>
    <w:rPr>
      <w:rFonts w:eastAsiaTheme="minorEastAsia"/>
      <w:color w:val="5A5A5A" w:themeColor="text1" w:themeTint="A5"/>
      <w:spacing w:val="15"/>
      <w:sz w:val="44"/>
    </w:rPr>
  </w:style>
  <w:style w:type="paragraph" w:styleId="KeinLeerraum">
    <w:name w:val="No Spacing"/>
    <w:link w:val="KeinLeerraumZchn"/>
    <w:uiPriority w:val="1"/>
    <w:qFormat/>
    <w:rsid w:val="00BC2B0E"/>
    <w:pPr>
      <w:spacing w:after="0" w:line="240" w:lineRule="auto"/>
    </w:pPr>
    <w:rPr>
      <w:rFonts w:eastAsiaTheme="minorEastAsia"/>
      <w:lang w:eastAsia="fr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C2B0E"/>
    <w:rPr>
      <w:rFonts w:eastAsiaTheme="minorEastAsia"/>
      <w:lang w:eastAsia="fr-CH"/>
    </w:rPr>
  </w:style>
  <w:style w:type="paragraph" w:customStyle="1" w:styleId="Console">
    <w:name w:val="Console"/>
    <w:basedOn w:val="Standard"/>
    <w:link w:val="ConsoleCar"/>
    <w:qFormat/>
    <w:rsid w:val="0019184B"/>
    <w:pPr>
      <w:framePr w:wrap="around" w:vAnchor="text" w:hAnchor="text" w:y="1"/>
      <w:shd w:val="clear" w:color="auto" w:fill="000000" w:themeFill="text1"/>
    </w:pPr>
    <w:rPr>
      <w:rFonts w:ascii="Consolas" w:hAnsi="Consolas"/>
      <w:bCs/>
      <w:color w:val="FFFFFF" w:themeColor="background1"/>
      <w:lang w:val="fr-FR"/>
    </w:rPr>
  </w:style>
  <w:style w:type="character" w:customStyle="1" w:styleId="ConsoleCar">
    <w:name w:val="Console Car"/>
    <w:basedOn w:val="Absatz-Standardschriftart"/>
    <w:link w:val="Console"/>
    <w:rsid w:val="0019184B"/>
    <w:rPr>
      <w:rFonts w:ascii="Consolas" w:hAnsi="Consolas"/>
      <w:bCs/>
      <w:color w:val="FFFFFF" w:themeColor="background1"/>
      <w:shd w:val="clear" w:color="auto" w:fill="000000" w:themeFill="text1"/>
      <w:lang w:val="fr-FR"/>
    </w:rPr>
  </w:style>
  <w:style w:type="paragraph" w:styleId="Listenabsatz">
    <w:name w:val="List Paragraph"/>
    <w:basedOn w:val="Standard"/>
    <w:uiPriority w:val="34"/>
    <w:qFormat/>
    <w:rsid w:val="00533E59"/>
    <w:pPr>
      <w:ind w:left="720"/>
      <w:contextualSpacing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DF36FC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0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0BCB"/>
    <w:rPr>
      <w:rFonts w:ascii="Segoe UI" w:hAnsi="Segoe UI" w:cs="Segoe UI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21C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21C6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1C6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1C6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1C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1C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tzhaltertext">
    <w:name w:val="Placeholder Text"/>
    <w:basedOn w:val="Absatz-Standardschriftart"/>
    <w:uiPriority w:val="99"/>
    <w:semiHidden/>
    <w:rsid w:val="007160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0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nfluxdata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influxdata.com/time-series-platform/telegraf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xplication%20League%20of%20Legend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91AF5-DAB6-4B59-BCB8-97187253E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Explication League of Legends.dotx</Template>
  <TotalTime>0</TotalTime>
  <Pages>5</Pages>
  <Words>408</Words>
  <Characters>2331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ILBSYS WPF</vt:lpstr>
      <vt:lpstr>ILBSYS WPF</vt:lpstr>
    </vt:vector>
  </TitlesOfParts>
  <Company>Division Technique du CEJEF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ILBSYS WPF</dc:title>
  <dc:subject/>
  <dc:creator>Jonny Hofmann</dc:creator>
  <cp:keywords/>
  <dc:description/>
  <cp:lastModifiedBy>Jonny Hofmann</cp:lastModifiedBy>
  <cp:revision>34</cp:revision>
  <cp:lastPrinted>2019-01-15T07:20:00Z</cp:lastPrinted>
  <dcterms:created xsi:type="dcterms:W3CDTF">2020-08-19T11:30:00Z</dcterms:created>
  <dcterms:modified xsi:type="dcterms:W3CDTF">2020-11-03T20:00:00Z</dcterms:modified>
</cp:coreProperties>
</file>